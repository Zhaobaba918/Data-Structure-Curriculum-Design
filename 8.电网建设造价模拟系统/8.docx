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5747ED6" w14:textId="77777777" w:rsidR="00B138A1" w:rsidRPr="001E4DF9" w:rsidRDefault="00B138A1" w:rsidP="001D0743">
      <w:pPr>
        <w:rPr>
          <w:lang w:eastAsia="zh-CN"/>
        </w:rPr>
      </w:pPr>
    </w:p>
    <w:p w14:paraId="5132B361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21186FB3" w14:textId="77777777" w:rsidR="00404CF0" w:rsidRPr="00ED4D76" w:rsidRDefault="00404CF0" w:rsidP="001D0743">
      <w:pPr>
        <w:rPr>
          <w:lang w:eastAsia="zh-CN"/>
        </w:rPr>
      </w:pPr>
    </w:p>
    <w:p w14:paraId="4181E93D" w14:textId="77777777" w:rsidR="00404CF0" w:rsidRPr="00ED4D76" w:rsidRDefault="00404CF0" w:rsidP="001D0743">
      <w:pPr>
        <w:rPr>
          <w:lang w:eastAsia="zh-CN"/>
        </w:rPr>
      </w:pPr>
    </w:p>
    <w:p w14:paraId="2FDDA061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20A6DD8F" w14:textId="77777777" w:rsidR="00786E35" w:rsidRPr="00786E35" w:rsidRDefault="009035C9" w:rsidP="00786E35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786E35" w:rsidRPr="00786E35">
        <w:rPr>
          <w:rFonts w:ascii="TypeLand 康熙字典體" w:eastAsiaTheme="minorEastAsia" w:hAnsi="TypeLand 康熙字典體" w:hint="eastAsia"/>
          <w:lang w:eastAsia="zh-CN"/>
        </w:rPr>
        <w:t>电网建设造价模拟系统</w:t>
      </w:r>
    </w:p>
    <w:p w14:paraId="526A7381" w14:textId="77777777" w:rsidR="00AB4DCF" w:rsidRPr="00ED4D76" w:rsidRDefault="00AB4DCF" w:rsidP="001D0743">
      <w:pPr>
        <w:rPr>
          <w:lang w:eastAsia="zh-CN"/>
        </w:rPr>
      </w:pPr>
    </w:p>
    <w:p w14:paraId="58DDEFC8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5544B647" w14:textId="77777777" w:rsidR="00B138A1" w:rsidRPr="00ED4D76" w:rsidRDefault="00B138A1" w:rsidP="001D0743">
      <w:pPr>
        <w:rPr>
          <w:lang w:eastAsia="zh-CN"/>
        </w:rPr>
      </w:pPr>
    </w:p>
    <w:p w14:paraId="4811ADD7" w14:textId="77777777" w:rsidR="00B138A1" w:rsidRPr="00ED4D76" w:rsidRDefault="00B138A1" w:rsidP="001D0743">
      <w:pPr>
        <w:rPr>
          <w:lang w:eastAsia="zh-CN"/>
        </w:rPr>
      </w:pPr>
    </w:p>
    <w:p w14:paraId="6946E818" w14:textId="77777777" w:rsidR="00B138A1" w:rsidRPr="00ED4D76" w:rsidRDefault="00B138A1" w:rsidP="001D0743">
      <w:pPr>
        <w:rPr>
          <w:lang w:eastAsia="zh-CN"/>
        </w:rPr>
      </w:pPr>
    </w:p>
    <w:p w14:paraId="6042DC80" w14:textId="77777777" w:rsidR="00B138A1" w:rsidRPr="00ED4D76" w:rsidRDefault="00B138A1" w:rsidP="001D0743">
      <w:pPr>
        <w:rPr>
          <w:lang w:eastAsia="zh-CN"/>
        </w:rPr>
      </w:pPr>
    </w:p>
    <w:p w14:paraId="0011F70A" w14:textId="77777777" w:rsidR="006F1CF2" w:rsidRPr="00ED4D76" w:rsidRDefault="006F1CF2" w:rsidP="001D0743">
      <w:pPr>
        <w:rPr>
          <w:lang w:eastAsia="zh-CN"/>
        </w:rPr>
      </w:pPr>
    </w:p>
    <w:p w14:paraId="4C3EFA9F" w14:textId="77777777" w:rsidR="006F1CF2" w:rsidRPr="00ED4D76" w:rsidRDefault="006F1CF2" w:rsidP="001D0743">
      <w:pPr>
        <w:rPr>
          <w:lang w:eastAsia="zh-CN"/>
        </w:rPr>
      </w:pPr>
    </w:p>
    <w:p w14:paraId="27218440" w14:textId="47C36F7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786E35">
        <w:rPr>
          <w:rFonts w:ascii="宋体" w:hAnsi="宋体" w:hint="eastAsia"/>
          <w:u w:val="single"/>
          <w:lang w:eastAsia="zh-CN"/>
        </w:rPr>
        <w:t>赵子昱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BDB4E3C" w14:textId="65D57FB3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786E35">
        <w:rPr>
          <w:rFonts w:ascii="宋体" w:hAnsi="宋体"/>
          <w:u w:val="single"/>
          <w:lang w:eastAsia="zh-CN"/>
        </w:rPr>
        <w:t>1951459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553C79" w14:textId="30C6BF51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786E35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</w:t>
      </w:r>
    </w:p>
    <w:p w14:paraId="5BFDBE47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30799F35" w14:textId="77777777" w:rsidR="00B138A1" w:rsidRPr="00ED4D76" w:rsidRDefault="00B138A1" w:rsidP="001D0743">
      <w:pPr>
        <w:rPr>
          <w:lang w:eastAsia="zh-CN"/>
        </w:rPr>
      </w:pPr>
    </w:p>
    <w:p w14:paraId="44DD7FEE" w14:textId="77777777" w:rsidR="006F1CF2" w:rsidRPr="00ED4D76" w:rsidRDefault="006F1CF2" w:rsidP="001D0743">
      <w:pPr>
        <w:rPr>
          <w:lang w:eastAsia="zh-CN"/>
        </w:rPr>
      </w:pPr>
    </w:p>
    <w:p w14:paraId="0081B8D6" w14:textId="77777777" w:rsidR="006F1CF2" w:rsidRPr="00ED4D76" w:rsidRDefault="006F1CF2" w:rsidP="001D0743">
      <w:pPr>
        <w:rPr>
          <w:lang w:eastAsia="zh-CN"/>
        </w:rPr>
      </w:pPr>
    </w:p>
    <w:p w14:paraId="0B9CA863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13F48BC0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7A2030E" w14:textId="77777777" w:rsidR="00056E90" w:rsidRPr="00ED4D76" w:rsidRDefault="00056E90" w:rsidP="001D0743">
      <w:pPr>
        <w:rPr>
          <w:lang w:eastAsia="zh-CN"/>
        </w:rPr>
      </w:pPr>
    </w:p>
    <w:p w14:paraId="0D5BF80F" w14:textId="77777777" w:rsidR="00E53577" w:rsidRPr="00ED4D76" w:rsidRDefault="00E53577" w:rsidP="001D0743">
      <w:pPr>
        <w:rPr>
          <w:lang w:eastAsia="zh-CN"/>
        </w:rPr>
      </w:pPr>
    </w:p>
    <w:p w14:paraId="1C48099E" w14:textId="77777777" w:rsidR="00E53577" w:rsidRPr="00ED4D76" w:rsidRDefault="00E53577" w:rsidP="001D0743">
      <w:pPr>
        <w:rPr>
          <w:lang w:eastAsia="zh-CN"/>
        </w:rPr>
      </w:pPr>
    </w:p>
    <w:p w14:paraId="12A5AA09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878DCDE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bookmarkStart w:id="0" w:name="_GoBack"/>
    <w:bookmarkEnd w:id="0"/>
    <w:p w14:paraId="68A53058" w14:textId="0562B653" w:rsidR="006331B9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60096115" w:history="1">
        <w:r w:rsidR="006331B9" w:rsidRPr="00141BDA">
          <w:rPr>
            <w:rStyle w:val="aff1"/>
            <w:noProof/>
          </w:rPr>
          <w:t xml:space="preserve">1  </w:t>
        </w:r>
        <w:r w:rsidR="006331B9" w:rsidRPr="00141BDA">
          <w:rPr>
            <w:rStyle w:val="aff1"/>
            <w:noProof/>
          </w:rPr>
          <w:t>分析</w:t>
        </w:r>
        <w:r w:rsidR="006331B9">
          <w:rPr>
            <w:noProof/>
            <w:webHidden/>
          </w:rPr>
          <w:tab/>
        </w:r>
        <w:r w:rsidR="006331B9">
          <w:rPr>
            <w:noProof/>
            <w:webHidden/>
          </w:rPr>
          <w:fldChar w:fldCharType="begin"/>
        </w:r>
        <w:r w:rsidR="006331B9">
          <w:rPr>
            <w:noProof/>
            <w:webHidden/>
          </w:rPr>
          <w:instrText xml:space="preserve"> PAGEREF _Toc60096115 \h </w:instrText>
        </w:r>
        <w:r w:rsidR="006331B9">
          <w:rPr>
            <w:noProof/>
            <w:webHidden/>
          </w:rPr>
        </w:r>
        <w:r w:rsidR="006331B9">
          <w:rPr>
            <w:noProof/>
            <w:webHidden/>
          </w:rPr>
          <w:fldChar w:fldCharType="separate"/>
        </w:r>
        <w:r w:rsidR="006331B9">
          <w:rPr>
            <w:noProof/>
            <w:webHidden/>
          </w:rPr>
          <w:t>1</w:t>
        </w:r>
        <w:r w:rsidR="006331B9">
          <w:rPr>
            <w:noProof/>
            <w:webHidden/>
          </w:rPr>
          <w:fldChar w:fldCharType="end"/>
        </w:r>
      </w:hyperlink>
    </w:p>
    <w:p w14:paraId="243C8799" w14:textId="13BFBE56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16" w:history="1">
        <w:r w:rsidRPr="00141BDA">
          <w:rPr>
            <w:rStyle w:val="aff1"/>
            <w:noProof/>
          </w:rPr>
          <w:t xml:space="preserve">1.1 </w:t>
        </w:r>
        <w:r w:rsidRPr="00141BDA">
          <w:rPr>
            <w:rStyle w:val="aff1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2AB413" w14:textId="6CFC6926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17" w:history="1">
        <w:r w:rsidRPr="00141BDA">
          <w:rPr>
            <w:rStyle w:val="aff1"/>
            <w:noProof/>
          </w:rPr>
          <w:t xml:space="preserve">1.2 </w:t>
        </w:r>
        <w:r w:rsidRPr="00141BDA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4B1F49" w14:textId="599BA756" w:rsidR="006331B9" w:rsidRDefault="006331B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96118" w:history="1">
        <w:r w:rsidRPr="00141BDA">
          <w:rPr>
            <w:rStyle w:val="aff1"/>
            <w:noProof/>
          </w:rPr>
          <w:t xml:space="preserve">2 </w:t>
        </w:r>
        <w:r w:rsidRPr="00141BDA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FBF9F4" w14:textId="234CE7B6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19" w:history="1">
        <w:r w:rsidRPr="00141BDA">
          <w:rPr>
            <w:rStyle w:val="aff1"/>
            <w:noProof/>
          </w:rPr>
          <w:t xml:space="preserve">2.1 </w:t>
        </w:r>
        <w:r w:rsidRPr="00141BDA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B0D597" w14:textId="7CE2F75E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20" w:history="1">
        <w:r w:rsidRPr="00141BDA">
          <w:rPr>
            <w:rStyle w:val="aff1"/>
            <w:noProof/>
          </w:rPr>
          <w:t xml:space="preserve">2.2 </w:t>
        </w:r>
        <w:r w:rsidRPr="00141BDA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FED46D" w14:textId="02DD3F23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21" w:history="1">
        <w:r w:rsidRPr="00141BDA">
          <w:rPr>
            <w:rStyle w:val="aff1"/>
            <w:noProof/>
          </w:rPr>
          <w:t xml:space="preserve">2.3 </w:t>
        </w:r>
        <w:r w:rsidRPr="00141BDA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2839E2" w14:textId="2CF148AA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22" w:history="1">
        <w:r w:rsidRPr="00141BDA">
          <w:rPr>
            <w:rStyle w:val="aff1"/>
            <w:noProof/>
          </w:rPr>
          <w:t xml:space="preserve">2.4 </w:t>
        </w:r>
        <w:r w:rsidRPr="00141BDA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1563C" w14:textId="33850A7C" w:rsidR="006331B9" w:rsidRDefault="006331B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96123" w:history="1">
        <w:r w:rsidRPr="00141BDA">
          <w:rPr>
            <w:rStyle w:val="aff1"/>
            <w:noProof/>
          </w:rPr>
          <w:t xml:space="preserve">3 </w:t>
        </w:r>
        <w:r w:rsidRPr="00141BDA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963269" w14:textId="198A138A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24" w:history="1">
        <w:r w:rsidRPr="00141BDA">
          <w:rPr>
            <w:rStyle w:val="aff1"/>
            <w:noProof/>
          </w:rPr>
          <w:t xml:space="preserve">3.1 </w:t>
        </w:r>
        <w:r w:rsidRPr="00141BDA">
          <w:rPr>
            <w:rStyle w:val="aff1"/>
            <w:noProof/>
          </w:rPr>
          <w:t>创建电网顶点功能</w:t>
        </w:r>
        <w:r w:rsidRPr="00141BDA">
          <w:rPr>
            <w:rStyle w:val="aff1"/>
            <w:b/>
            <w:bCs/>
            <w:noProof/>
          </w:rPr>
          <w:t>BuildNodes()</w:t>
        </w:r>
        <w:r w:rsidRPr="00141BDA">
          <w:rPr>
            <w:rStyle w:val="aff1"/>
            <w:noProof/>
          </w:rPr>
          <w:t>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18AE4D" w14:textId="2499AA03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25" w:history="1">
        <w:r w:rsidRPr="00141BDA">
          <w:rPr>
            <w:rStyle w:val="aff1"/>
            <w:noProof/>
          </w:rPr>
          <w:t xml:space="preserve">3.1.1 </w:t>
        </w:r>
        <w:r w:rsidRPr="00141BDA">
          <w:rPr>
            <w:rStyle w:val="aff1"/>
            <w:noProof/>
          </w:rPr>
          <w:t>创建电网顶点功能代码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E396BE" w14:textId="5F0E84D1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26" w:history="1">
        <w:r w:rsidRPr="00141BDA">
          <w:rPr>
            <w:rStyle w:val="aff1"/>
            <w:noProof/>
          </w:rPr>
          <w:t xml:space="preserve">3.1.2 </w:t>
        </w:r>
        <w:r w:rsidRPr="00141BDA">
          <w:rPr>
            <w:rStyle w:val="aff1"/>
            <w:noProof/>
          </w:rPr>
          <w:t>创建电网顶点功能截屏示例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1AB789" w14:textId="5915F154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27" w:history="1">
        <w:r w:rsidRPr="00141BDA">
          <w:rPr>
            <w:rStyle w:val="aff1"/>
            <w:noProof/>
          </w:rPr>
          <w:t xml:space="preserve">3.2 </w:t>
        </w:r>
        <w:r w:rsidRPr="00141BDA">
          <w:rPr>
            <w:rStyle w:val="aff1"/>
            <w:noProof/>
          </w:rPr>
          <w:t>建立电网的边功能</w:t>
        </w:r>
        <w:r w:rsidRPr="00141BDA">
          <w:rPr>
            <w:rStyle w:val="aff1"/>
            <w:b/>
            <w:bCs/>
            <w:noProof/>
          </w:rPr>
          <w:t>AddEdge ()</w:t>
        </w:r>
        <w:r w:rsidRPr="00141BDA">
          <w:rPr>
            <w:rStyle w:val="aff1"/>
            <w:noProof/>
          </w:rPr>
          <w:t>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FFEBAB" w14:textId="204B55CF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28" w:history="1">
        <w:r w:rsidRPr="00141BDA">
          <w:rPr>
            <w:rStyle w:val="aff1"/>
            <w:noProof/>
          </w:rPr>
          <w:t xml:space="preserve">3.2.1 </w:t>
        </w:r>
        <w:r w:rsidRPr="00141BDA">
          <w:rPr>
            <w:rStyle w:val="aff1"/>
            <w:noProof/>
          </w:rPr>
          <w:t>建立电网的边功能代码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00E45A" w14:textId="3E14E64A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29" w:history="1">
        <w:r w:rsidRPr="00141BDA">
          <w:rPr>
            <w:rStyle w:val="aff1"/>
            <w:noProof/>
          </w:rPr>
          <w:t xml:space="preserve">3.2.2 </w:t>
        </w:r>
        <w:r w:rsidRPr="00141BDA">
          <w:rPr>
            <w:rStyle w:val="aff1"/>
            <w:noProof/>
          </w:rPr>
          <w:t>建立电网的边功能截屏示例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451361" w14:textId="5C2DA4E5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30" w:history="1">
        <w:r w:rsidRPr="00141BDA">
          <w:rPr>
            <w:rStyle w:val="aff1"/>
            <w:noProof/>
          </w:rPr>
          <w:t xml:space="preserve">3.3 </w:t>
        </w:r>
        <w:r w:rsidRPr="00141BDA">
          <w:rPr>
            <w:rStyle w:val="aff1"/>
            <w:noProof/>
          </w:rPr>
          <w:t>构造最小生成树功能</w:t>
        </w:r>
        <w:r w:rsidRPr="00141BDA">
          <w:rPr>
            <w:rStyle w:val="aff1"/>
            <w:b/>
            <w:bCs/>
            <w:noProof/>
          </w:rPr>
          <w:t>BuildTree()</w:t>
        </w:r>
        <w:r w:rsidRPr="00141BDA">
          <w:rPr>
            <w:rStyle w:val="aff1"/>
            <w:noProof/>
          </w:rPr>
          <w:t>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056367" w14:textId="4A785399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31" w:history="1">
        <w:r w:rsidRPr="00141BDA">
          <w:rPr>
            <w:rStyle w:val="aff1"/>
            <w:noProof/>
          </w:rPr>
          <w:t xml:space="preserve">3.3.1 </w:t>
        </w:r>
        <w:r w:rsidRPr="00141BDA">
          <w:rPr>
            <w:rStyle w:val="aff1"/>
            <w:noProof/>
          </w:rPr>
          <w:t>构造最小生成树功能代码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C3473A" w14:textId="024B3F11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32" w:history="1">
        <w:r w:rsidRPr="00141BDA">
          <w:rPr>
            <w:rStyle w:val="aff1"/>
            <w:noProof/>
          </w:rPr>
          <w:t xml:space="preserve">3.3.2 </w:t>
        </w:r>
        <w:r w:rsidRPr="00141BDA">
          <w:rPr>
            <w:rStyle w:val="aff1"/>
            <w:noProof/>
          </w:rPr>
          <w:t>构造最小生成树功能截图示例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90499E" w14:textId="7CDEBF19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33" w:history="1">
        <w:r w:rsidRPr="00141BDA">
          <w:rPr>
            <w:rStyle w:val="aff1"/>
            <w:noProof/>
          </w:rPr>
          <w:t xml:space="preserve">3.4 </w:t>
        </w:r>
        <w:r w:rsidRPr="00141BDA">
          <w:rPr>
            <w:rStyle w:val="aff1"/>
            <w:noProof/>
          </w:rPr>
          <w:t>显示最小生成树功能</w:t>
        </w:r>
        <w:r w:rsidRPr="00141BDA">
          <w:rPr>
            <w:rStyle w:val="aff1"/>
            <w:b/>
            <w:bCs/>
            <w:noProof/>
          </w:rPr>
          <w:t>PrintMenu()</w:t>
        </w:r>
        <w:r w:rsidRPr="00141BDA">
          <w:rPr>
            <w:rStyle w:val="aff1"/>
            <w:noProof/>
          </w:rPr>
          <w:t>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653288" w14:textId="29D05F28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34" w:history="1">
        <w:r w:rsidRPr="00141BDA">
          <w:rPr>
            <w:rStyle w:val="aff1"/>
            <w:noProof/>
          </w:rPr>
          <w:t xml:space="preserve">3.4.1 </w:t>
        </w:r>
        <w:r w:rsidRPr="00141BDA">
          <w:rPr>
            <w:rStyle w:val="aff1"/>
            <w:noProof/>
          </w:rPr>
          <w:t>显示最小生成树功能代码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502FBE" w14:textId="1165B0DA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35" w:history="1">
        <w:r w:rsidRPr="00141BDA">
          <w:rPr>
            <w:rStyle w:val="aff1"/>
            <w:noProof/>
          </w:rPr>
          <w:t xml:space="preserve">3.4.2 </w:t>
        </w:r>
        <w:r w:rsidRPr="00141BDA">
          <w:rPr>
            <w:rStyle w:val="aff1"/>
            <w:noProof/>
          </w:rPr>
          <w:t>显示最小生成树功能截屏示例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448FE6" w14:textId="26DA4CB0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36" w:history="1">
        <w:r w:rsidRPr="00141BDA">
          <w:rPr>
            <w:rStyle w:val="aff1"/>
            <w:noProof/>
          </w:rPr>
          <w:t xml:space="preserve">3.5 </w:t>
        </w:r>
        <w:r w:rsidRPr="00141BDA">
          <w:rPr>
            <w:rStyle w:val="aff1"/>
            <w:noProof/>
          </w:rPr>
          <w:t>主函数的实现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514F7B" w14:textId="03658478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37" w:history="1">
        <w:r w:rsidRPr="00141BDA">
          <w:rPr>
            <w:rStyle w:val="aff1"/>
            <w:noProof/>
          </w:rPr>
          <w:t xml:space="preserve">3.5.1 </w:t>
        </w:r>
        <w:r w:rsidRPr="00141BDA">
          <w:rPr>
            <w:rStyle w:val="aff1"/>
            <w:noProof/>
          </w:rPr>
          <w:t>主函数代码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631539" w14:textId="1A7A4039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38" w:history="1">
        <w:r w:rsidRPr="00141BDA">
          <w:rPr>
            <w:rStyle w:val="aff1"/>
            <w:noProof/>
          </w:rPr>
          <w:t xml:space="preserve">3.5.2 </w:t>
        </w:r>
        <w:r w:rsidRPr="00141BDA">
          <w:rPr>
            <w:rStyle w:val="aff1"/>
            <w:noProof/>
          </w:rPr>
          <w:t>主函数截屏示例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3208FE" w14:textId="36CD30D8" w:rsidR="006331B9" w:rsidRDefault="006331B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96139" w:history="1">
        <w:r w:rsidRPr="00141BDA">
          <w:rPr>
            <w:rStyle w:val="aff1"/>
            <w:noProof/>
          </w:rPr>
          <w:t xml:space="preserve">4 </w:t>
        </w:r>
        <w:r w:rsidRPr="00141BDA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8FD796" w14:textId="150FCC02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40" w:history="1">
        <w:r w:rsidRPr="00141BDA">
          <w:rPr>
            <w:rStyle w:val="aff1"/>
            <w:noProof/>
          </w:rPr>
          <w:t xml:space="preserve">4.1 </w:t>
        </w:r>
        <w:r w:rsidRPr="00141BDA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4E4AC4" w14:textId="7911DC6F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41" w:history="1">
        <w:r w:rsidRPr="00141BDA">
          <w:rPr>
            <w:rStyle w:val="aff1"/>
            <w:noProof/>
          </w:rPr>
          <w:t xml:space="preserve">4.1.1 </w:t>
        </w:r>
        <w:r w:rsidRPr="00141BDA">
          <w:rPr>
            <w:rStyle w:val="aff1"/>
            <w:noProof/>
          </w:rPr>
          <w:t>测试</w:t>
        </w:r>
        <w:r w:rsidRPr="00141BDA">
          <w:rPr>
            <w:rStyle w:val="aff1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9720AA" w14:textId="5AB46849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42" w:history="1">
        <w:r w:rsidRPr="00141BDA">
          <w:rPr>
            <w:rStyle w:val="aff1"/>
            <w:noProof/>
          </w:rPr>
          <w:t xml:space="preserve">4.1.2 </w:t>
        </w:r>
        <w:r w:rsidRPr="00141BDA">
          <w:rPr>
            <w:rStyle w:val="aff1"/>
            <w:noProof/>
          </w:rPr>
          <w:t>测试</w:t>
        </w:r>
        <w:r w:rsidRPr="00141BDA">
          <w:rPr>
            <w:rStyle w:val="aff1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CCDD1E" w14:textId="7A90F0FB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43" w:history="1">
        <w:r w:rsidRPr="00141BDA">
          <w:rPr>
            <w:rStyle w:val="aff1"/>
            <w:noProof/>
          </w:rPr>
          <w:t xml:space="preserve">4.2 </w:t>
        </w:r>
        <w:r w:rsidRPr="00141BDA">
          <w:rPr>
            <w:rStyle w:val="aff1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4BAD0E" w14:textId="0A779737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44" w:history="1">
        <w:r w:rsidRPr="00141BDA">
          <w:rPr>
            <w:rStyle w:val="aff1"/>
            <w:noProof/>
          </w:rPr>
          <w:t xml:space="preserve">4.2.1 </w:t>
        </w:r>
        <w:r w:rsidRPr="00141BDA">
          <w:rPr>
            <w:rStyle w:val="aff1"/>
            <w:noProof/>
          </w:rPr>
          <w:t>图中只有两个顶点一条边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3AADCD" w14:textId="2D5CB26D" w:rsidR="006331B9" w:rsidRDefault="006331B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45" w:history="1">
        <w:r w:rsidRPr="00141BDA">
          <w:rPr>
            <w:rStyle w:val="aff1"/>
            <w:noProof/>
          </w:rPr>
          <w:t xml:space="preserve">4.3 </w:t>
        </w:r>
        <w:r w:rsidRPr="00141BDA">
          <w:rPr>
            <w:rStyle w:val="aff1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2A88C3" w14:textId="311A55F1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46" w:history="1">
        <w:r w:rsidRPr="00141BDA">
          <w:rPr>
            <w:rStyle w:val="aff1"/>
            <w:noProof/>
          </w:rPr>
          <w:t xml:space="preserve">4.3.1 </w:t>
        </w:r>
        <w:r w:rsidRPr="00141BDA">
          <w:rPr>
            <w:rStyle w:val="aff1"/>
            <w:noProof/>
          </w:rPr>
          <w:t>创建边先于创建顶点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CD5AE8" w14:textId="07AE8C98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47" w:history="1">
        <w:r w:rsidRPr="00141BDA">
          <w:rPr>
            <w:rStyle w:val="aff1"/>
            <w:noProof/>
          </w:rPr>
          <w:t xml:space="preserve">4.3.2 </w:t>
        </w:r>
        <w:r w:rsidRPr="00141BDA">
          <w:rPr>
            <w:rStyle w:val="aff1"/>
            <w:noProof/>
          </w:rPr>
          <w:t>构造最小生成树先于创建顶点或边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256DB8" w14:textId="2BFD22C3" w:rsidR="006331B9" w:rsidRDefault="006331B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6148" w:history="1">
        <w:r w:rsidRPr="00141BDA">
          <w:rPr>
            <w:rStyle w:val="aff1"/>
            <w:noProof/>
          </w:rPr>
          <w:t xml:space="preserve">4.3.3 </w:t>
        </w:r>
        <w:r w:rsidRPr="00141BDA">
          <w:rPr>
            <w:rStyle w:val="aff1"/>
            <w:noProof/>
          </w:rPr>
          <w:t>显示最小生成树先于创建生成树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81BE88" w14:textId="3DEF023D" w:rsidR="00575676" w:rsidRPr="00ED4D76" w:rsidRDefault="00572339" w:rsidP="001D0743">
      <w:pPr>
        <w:pStyle w:val="TOC1"/>
      </w:pPr>
      <w:r w:rsidRPr="00ED4D76">
        <w:fldChar w:fldCharType="end"/>
      </w:r>
    </w:p>
    <w:p w14:paraId="20772B9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16D024F0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60096115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14:paraId="4A25BFF0" w14:textId="6143BA17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60096116"/>
      <w:r w:rsidRPr="00C119C2">
        <w:rPr>
          <w:rFonts w:hint="eastAsia"/>
        </w:rPr>
        <w:t xml:space="preserve">1.1 </w:t>
      </w:r>
      <w:bookmarkEnd w:id="4"/>
      <w:r w:rsidR="00786E35">
        <w:rPr>
          <w:rFonts w:hint="eastAsia"/>
        </w:rPr>
        <w:t>项目简介</w:t>
      </w:r>
      <w:bookmarkEnd w:id="5"/>
    </w:p>
    <w:p w14:paraId="65CF8009" w14:textId="77777777" w:rsidR="00786E35" w:rsidRDefault="00786E35" w:rsidP="00786E35">
      <w:pPr>
        <w:rPr>
          <w:lang w:eastAsia="zh-CN"/>
        </w:rPr>
      </w:pPr>
      <w:bookmarkStart w:id="6" w:name="_Toc484542869"/>
      <w:r>
        <w:rPr>
          <w:rFonts w:hint="eastAsia"/>
          <w:lang w:eastAsia="zh-CN"/>
        </w:rPr>
        <w:t>假设一个城市有</w:t>
      </w:r>
      <w:r>
        <w:rPr>
          <w:lang w:eastAsia="zh-CN"/>
        </w:rPr>
        <w:t>n</w:t>
      </w:r>
      <w:r>
        <w:rPr>
          <w:rFonts w:hint="eastAsia"/>
          <w:lang w:eastAsia="zh-CN"/>
        </w:rPr>
        <w:t>个小区，要实现</w:t>
      </w:r>
      <w:r>
        <w:rPr>
          <w:lang w:eastAsia="zh-CN"/>
        </w:rPr>
        <w:t>n</w:t>
      </w:r>
      <w:r>
        <w:rPr>
          <w:rFonts w:hint="eastAsia"/>
          <w:lang w:eastAsia="zh-CN"/>
        </w:rPr>
        <w:t>个小区之间的电网都能够相互接通，构造这个城市</w:t>
      </w:r>
      <w:r>
        <w:rPr>
          <w:lang w:eastAsia="zh-CN"/>
        </w:rPr>
        <w:t>n</w:t>
      </w:r>
      <w:r>
        <w:rPr>
          <w:rFonts w:hint="eastAsia"/>
          <w:lang w:eastAsia="zh-CN"/>
        </w:rPr>
        <w:t>个小区之间的电网，使总工程造价最低。请设计一个能够满足要求的造价方案。</w:t>
      </w:r>
    </w:p>
    <w:p w14:paraId="646FD68C" w14:textId="77777777" w:rsidR="00786E35" w:rsidRDefault="00786E35" w:rsidP="00786E35">
      <w:pPr>
        <w:rPr>
          <w:lang w:eastAsia="zh-CN"/>
        </w:rPr>
      </w:pPr>
      <w:r>
        <w:rPr>
          <w:rFonts w:hint="eastAsia"/>
          <w:lang w:eastAsia="zh-CN"/>
        </w:rPr>
        <w:t>在每个小区之间都可以设置一条电网线路，都要付出相应的经济代价。</w:t>
      </w:r>
      <w:r>
        <w:rPr>
          <w:lang w:eastAsia="zh-CN"/>
        </w:rPr>
        <w:t>n</w:t>
      </w:r>
      <w:r>
        <w:rPr>
          <w:rFonts w:hint="eastAsia"/>
          <w:lang w:eastAsia="zh-CN"/>
        </w:rPr>
        <w:t>个小区之间最多可以有</w:t>
      </w:r>
      <w:r>
        <w:rPr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lang w:eastAsia="zh-CN"/>
        </w:rPr>
        <w:t>n-1</w:t>
      </w:r>
      <w:r>
        <w:rPr>
          <w:rFonts w:hint="eastAsia"/>
          <w:lang w:eastAsia="zh-CN"/>
        </w:rPr>
        <w:t>）</w:t>
      </w:r>
      <w:r>
        <w:rPr>
          <w:lang w:eastAsia="zh-CN"/>
        </w:rPr>
        <w:t>/2</w:t>
      </w:r>
      <w:r>
        <w:rPr>
          <w:rFonts w:hint="eastAsia"/>
          <w:lang w:eastAsia="zh-CN"/>
        </w:rPr>
        <w:t>条线路，选择其中的</w:t>
      </w:r>
      <w:r>
        <w:rPr>
          <w:lang w:eastAsia="zh-CN"/>
        </w:rPr>
        <w:t>n-1</w:t>
      </w:r>
      <w:r>
        <w:rPr>
          <w:rFonts w:hint="eastAsia"/>
          <w:lang w:eastAsia="zh-CN"/>
        </w:rPr>
        <w:t>条使总的耗费最少。</w:t>
      </w:r>
    </w:p>
    <w:p w14:paraId="783B16A7" w14:textId="0DE0F7FC" w:rsidR="00786E35" w:rsidRPr="00786E35" w:rsidRDefault="00794BDB" w:rsidP="00786E35">
      <w:pPr>
        <w:pStyle w:val="2"/>
        <w:spacing w:before="120"/>
      </w:pPr>
      <w:bookmarkStart w:id="7" w:name="_Toc60096117"/>
      <w:r w:rsidRPr="00C119C2">
        <w:rPr>
          <w:rFonts w:hint="eastAsia"/>
        </w:rPr>
        <w:t xml:space="preserve">1.2 </w:t>
      </w:r>
      <w:bookmarkEnd w:id="6"/>
      <w:r w:rsidR="0075165E" w:rsidRPr="00C119C2">
        <w:rPr>
          <w:rFonts w:hint="eastAsia"/>
        </w:rPr>
        <w:t>功能分析</w:t>
      </w:r>
      <w:bookmarkEnd w:id="7"/>
    </w:p>
    <w:p w14:paraId="58C2AB2E" w14:textId="60129719" w:rsidR="00786E35" w:rsidRPr="00786E35" w:rsidRDefault="00786E35" w:rsidP="00786E35">
      <w:pPr>
        <w:rPr>
          <w:lang w:eastAsia="zh-CN"/>
        </w:rPr>
      </w:pPr>
      <w:r w:rsidRPr="00786E35">
        <w:rPr>
          <w:rFonts w:hint="eastAsia"/>
          <w:lang w:eastAsia="zh-CN"/>
        </w:rPr>
        <w:t>首先</w:t>
      </w:r>
      <w:r w:rsidRPr="00786E35">
        <w:rPr>
          <w:lang w:eastAsia="zh-CN"/>
        </w:rPr>
        <w:t>,</w:t>
      </w:r>
      <w:r w:rsidRPr="00786E35">
        <w:rPr>
          <w:rFonts w:hint="eastAsia"/>
          <w:lang w:eastAsia="zh-CN"/>
        </w:rPr>
        <w:t>每个小区当作一个顶点</w:t>
      </w:r>
      <w:r w:rsidRPr="00786E35">
        <w:rPr>
          <w:lang w:eastAsia="zh-CN"/>
        </w:rPr>
        <w:t>,</w:t>
      </w:r>
      <w:r w:rsidRPr="00786E35">
        <w:rPr>
          <w:rFonts w:hint="eastAsia"/>
          <w:lang w:eastAsia="zh-CN"/>
        </w:rPr>
        <w:t>那么就有</w:t>
      </w:r>
      <w:r w:rsidRPr="00786E35">
        <w:rPr>
          <w:lang w:eastAsia="zh-CN"/>
        </w:rPr>
        <w:t>n</w:t>
      </w:r>
      <w:r w:rsidRPr="00786E35">
        <w:rPr>
          <w:rFonts w:hint="eastAsia"/>
          <w:lang w:eastAsia="zh-CN"/>
        </w:rPr>
        <w:t>个顶点。两个小区之间设置一条电网线路相互联通且有相应的经济代价</w:t>
      </w:r>
      <w:r>
        <w:rPr>
          <w:rFonts w:hint="eastAsia"/>
          <w:lang w:eastAsia="zh-CN"/>
        </w:rPr>
        <w:t>，可抽象为一个有权无向图模型</w:t>
      </w:r>
      <w:r w:rsidRPr="00786E35">
        <w:rPr>
          <w:rFonts w:hint="eastAsia"/>
          <w:lang w:eastAsia="zh-CN"/>
        </w:rPr>
        <w:t>。</w:t>
      </w:r>
    </w:p>
    <w:p w14:paraId="3F2DECE9" w14:textId="29D74CB0" w:rsidR="00786E35" w:rsidRPr="00786E35" w:rsidRDefault="00786E35" w:rsidP="00786E35">
      <w:pPr>
        <w:rPr>
          <w:lang w:eastAsia="zh-CN"/>
        </w:rPr>
      </w:pPr>
      <w:r w:rsidRPr="00786E35">
        <w:rPr>
          <w:rFonts w:hint="eastAsia"/>
          <w:lang w:eastAsia="zh-CN"/>
        </w:rPr>
        <w:t>所以问题就成了求一个加权无向图的</w:t>
      </w:r>
      <w:r>
        <w:rPr>
          <w:rFonts w:hint="eastAsia"/>
          <w:lang w:eastAsia="zh-CN"/>
        </w:rPr>
        <w:t>最小生成树</w:t>
      </w:r>
      <w:r w:rsidRPr="00786E35">
        <w:rPr>
          <w:rFonts w:hint="eastAsia"/>
          <w:lang w:eastAsia="zh-CN"/>
        </w:rPr>
        <w:t>。所以首先需要用户输入小区即顶点数，并且给每个小区进行命名以方便查看。然后用户将添加若干个电网线路以及他们之间的花费。而程序就负责找出这个加权无向图的最小生成树，并且显示出来。</w:t>
      </w:r>
    </w:p>
    <w:p w14:paraId="65EC5FE6" w14:textId="77777777" w:rsidR="00061434" w:rsidRDefault="00061434" w:rsidP="00C119C2">
      <w:pPr>
        <w:rPr>
          <w:lang w:eastAsia="zh-CN"/>
        </w:rPr>
      </w:pPr>
    </w:p>
    <w:p w14:paraId="3827F1C4" w14:textId="77777777" w:rsidR="00061434" w:rsidRDefault="00061434" w:rsidP="00C119C2">
      <w:pPr>
        <w:rPr>
          <w:lang w:eastAsia="zh-CN"/>
        </w:rPr>
      </w:pPr>
    </w:p>
    <w:p w14:paraId="6F72C5AA" w14:textId="77777777" w:rsidR="00061434" w:rsidRDefault="00061434" w:rsidP="00C119C2">
      <w:pPr>
        <w:rPr>
          <w:lang w:eastAsia="zh-CN"/>
        </w:rPr>
      </w:pPr>
    </w:p>
    <w:p w14:paraId="21160651" w14:textId="77777777" w:rsidR="00061434" w:rsidRDefault="00061434" w:rsidP="00C119C2">
      <w:pPr>
        <w:rPr>
          <w:lang w:eastAsia="zh-CN"/>
        </w:rPr>
      </w:pPr>
    </w:p>
    <w:p w14:paraId="64FD1921" w14:textId="0DDB766F" w:rsidR="00061434" w:rsidRDefault="00061434" w:rsidP="00C119C2">
      <w:pPr>
        <w:rPr>
          <w:lang w:eastAsia="zh-CN"/>
        </w:rPr>
      </w:pPr>
    </w:p>
    <w:p w14:paraId="375B366C" w14:textId="6CD35DB3" w:rsidR="00C874DB" w:rsidRDefault="00C874DB" w:rsidP="00C119C2">
      <w:pPr>
        <w:rPr>
          <w:lang w:eastAsia="zh-CN"/>
        </w:rPr>
      </w:pPr>
    </w:p>
    <w:p w14:paraId="03BE85FB" w14:textId="3F269BAA" w:rsidR="00C874DB" w:rsidRDefault="00C874DB" w:rsidP="00C119C2">
      <w:pPr>
        <w:rPr>
          <w:lang w:eastAsia="zh-CN"/>
        </w:rPr>
      </w:pPr>
    </w:p>
    <w:p w14:paraId="472EAC6A" w14:textId="6499284F" w:rsidR="00C874DB" w:rsidRDefault="00C874DB" w:rsidP="00C119C2">
      <w:pPr>
        <w:rPr>
          <w:lang w:eastAsia="zh-CN"/>
        </w:rPr>
      </w:pPr>
    </w:p>
    <w:p w14:paraId="62AC5BAE" w14:textId="0945FB28" w:rsidR="00C874DB" w:rsidRDefault="00C874DB" w:rsidP="00C119C2">
      <w:pPr>
        <w:rPr>
          <w:lang w:eastAsia="zh-CN"/>
        </w:rPr>
      </w:pPr>
    </w:p>
    <w:p w14:paraId="5CC0D1F2" w14:textId="77777777" w:rsidR="00C874DB" w:rsidRDefault="00C874DB" w:rsidP="00C119C2">
      <w:pPr>
        <w:rPr>
          <w:lang w:eastAsia="zh-CN"/>
        </w:rPr>
      </w:pPr>
    </w:p>
    <w:p w14:paraId="5CBA00AC" w14:textId="77777777" w:rsidR="00061434" w:rsidRDefault="00061434" w:rsidP="00C119C2">
      <w:pPr>
        <w:rPr>
          <w:lang w:eastAsia="zh-CN"/>
        </w:rPr>
      </w:pPr>
    </w:p>
    <w:p w14:paraId="66B89FB9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8" w:name="_Toc60096118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8"/>
    </w:p>
    <w:p w14:paraId="53D462DC" w14:textId="77777777" w:rsidR="0075165E" w:rsidRDefault="0075165E" w:rsidP="008F78B2">
      <w:pPr>
        <w:pStyle w:val="2"/>
        <w:spacing w:before="120"/>
      </w:pPr>
      <w:bookmarkStart w:id="9" w:name="_Toc60096119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14:paraId="11194AA6" w14:textId="03A5DEA9" w:rsidR="00786E35" w:rsidRPr="00786E35" w:rsidRDefault="00786E35" w:rsidP="00786E35">
      <w:pPr>
        <w:rPr>
          <w:lang w:eastAsia="zh-CN"/>
        </w:rPr>
      </w:pPr>
      <w:r>
        <w:rPr>
          <w:rFonts w:hint="eastAsia"/>
          <w:bCs/>
          <w:lang w:eastAsia="zh-CN"/>
        </w:rPr>
        <w:t>项目中采用</w:t>
      </w:r>
      <w:r w:rsidRPr="00786E35">
        <w:rPr>
          <w:bCs/>
          <w:lang w:eastAsia="zh-CN"/>
        </w:rPr>
        <w:t>Kruskal</w:t>
      </w:r>
      <w:r w:rsidRPr="00786E35">
        <w:rPr>
          <w:rFonts w:hint="eastAsia"/>
          <w:bCs/>
          <w:lang w:eastAsia="zh-CN"/>
        </w:rPr>
        <w:t>算法</w:t>
      </w:r>
      <w:r>
        <w:rPr>
          <w:rFonts w:hint="eastAsia"/>
          <w:bCs/>
          <w:lang w:eastAsia="zh-CN"/>
        </w:rPr>
        <w:t>，用最小堆和并查集进行辅助操作，定义了</w:t>
      </w:r>
      <w:r w:rsidRPr="00786E35">
        <w:rPr>
          <w:rFonts w:hint="eastAsia"/>
          <w:b/>
          <w:lang w:eastAsia="zh-CN"/>
        </w:rPr>
        <w:t>Edge</w:t>
      </w:r>
      <w:r>
        <w:rPr>
          <w:rFonts w:hint="eastAsia"/>
          <w:bCs/>
          <w:lang w:eastAsia="zh-CN"/>
        </w:rPr>
        <w:t>类用来储存图中的边，电网类（</w:t>
      </w:r>
      <w:proofErr w:type="spellStart"/>
      <w:r w:rsidRPr="00786E35">
        <w:rPr>
          <w:b/>
          <w:lang w:eastAsia="zh-CN"/>
        </w:rPr>
        <w:t>ElectricityNet</w:t>
      </w:r>
      <w:proofErr w:type="spellEnd"/>
      <w:r>
        <w:rPr>
          <w:rFonts w:hint="eastAsia"/>
          <w:bCs/>
          <w:lang w:eastAsia="zh-CN"/>
        </w:rPr>
        <w:t>）用来封装电网的定点、边及各种操作。</w:t>
      </w:r>
    </w:p>
    <w:p w14:paraId="12518D76" w14:textId="77777777" w:rsidR="00786E35" w:rsidRDefault="00786E35" w:rsidP="00786E35">
      <w:pPr>
        <w:rPr>
          <w:lang w:eastAsia="zh-CN"/>
        </w:rPr>
      </w:pPr>
    </w:p>
    <w:p w14:paraId="030FB39A" w14:textId="77777777" w:rsidR="0075165E" w:rsidRDefault="0075165E" w:rsidP="008F78B2">
      <w:pPr>
        <w:pStyle w:val="2"/>
        <w:spacing w:before="120"/>
      </w:pPr>
      <w:bookmarkStart w:id="10" w:name="_Toc60096120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0"/>
    </w:p>
    <w:p w14:paraId="0C69DC83" w14:textId="6C431564" w:rsidR="00061434" w:rsidRDefault="00766CFA" w:rsidP="00061434">
      <w:pPr>
        <w:rPr>
          <w:lang w:eastAsia="zh-CN"/>
        </w:rPr>
      </w:pPr>
      <w:r>
        <w:rPr>
          <w:rFonts w:hint="eastAsia"/>
          <w:lang w:eastAsia="zh-CN"/>
        </w:rPr>
        <w:t>并查集</w:t>
      </w:r>
      <w:proofErr w:type="spellStart"/>
      <w:r>
        <w:rPr>
          <w:rFonts w:hint="eastAsia"/>
          <w:lang w:eastAsia="zh-CN"/>
        </w:rPr>
        <w:t>UFSet</w:t>
      </w:r>
      <w:proofErr w:type="spellEnd"/>
      <w:r>
        <w:rPr>
          <w:rFonts w:hint="eastAsia"/>
          <w:lang w:eastAsia="zh-CN"/>
        </w:rPr>
        <w:t>与最小堆</w:t>
      </w:r>
      <w:proofErr w:type="spellStart"/>
      <w:r>
        <w:rPr>
          <w:rFonts w:hint="eastAsia"/>
          <w:lang w:eastAsia="zh-CN"/>
        </w:rPr>
        <w:t>MinHeap</w:t>
      </w:r>
      <w:proofErr w:type="spellEnd"/>
      <w:r>
        <w:rPr>
          <w:rFonts w:hint="eastAsia"/>
          <w:lang w:eastAsia="zh-CN"/>
        </w:rPr>
        <w:t>的实现此处不再赘述。</w:t>
      </w:r>
      <w:r>
        <w:rPr>
          <w:rFonts w:hint="eastAsia"/>
          <w:lang w:eastAsia="zh-CN"/>
        </w:rPr>
        <w:t>Edge</w:t>
      </w:r>
      <w:r>
        <w:rPr>
          <w:rFonts w:hint="eastAsia"/>
          <w:lang w:eastAsia="zh-CN"/>
        </w:rPr>
        <w:t>类为电网的边，储存了边的起点、终点与权值，并重载了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= </w:t>
      </w:r>
      <w:r>
        <w:rPr>
          <w:rFonts w:hint="eastAsia"/>
          <w:lang w:eastAsia="zh-CN"/>
        </w:rPr>
        <w:t>。</w:t>
      </w:r>
      <w:proofErr w:type="spellStart"/>
      <w:r w:rsidRPr="00766CFA">
        <w:rPr>
          <w:b/>
          <w:bCs/>
          <w:lang w:eastAsia="zh-CN"/>
        </w:rPr>
        <w:t>ElectricityNet</w:t>
      </w:r>
      <w:proofErr w:type="spellEnd"/>
      <w:r>
        <w:rPr>
          <w:rFonts w:hint="eastAsia"/>
          <w:lang w:eastAsia="zh-CN"/>
        </w:rPr>
        <w:t>类为电网，储存定点的名称、顶点数量、顶点的并查集、存储边的最小堆、构成生成树的边。</w:t>
      </w:r>
    </w:p>
    <w:p w14:paraId="64988D6B" w14:textId="77777777" w:rsidR="00C874DB" w:rsidRPr="00766CFA" w:rsidRDefault="00C874DB" w:rsidP="00061434">
      <w:pPr>
        <w:rPr>
          <w:lang w:eastAsia="zh-CN"/>
        </w:rPr>
      </w:pPr>
    </w:p>
    <w:p w14:paraId="0ACDFAB7" w14:textId="4B7637E2" w:rsidR="00766CFA" w:rsidRDefault="0075165E" w:rsidP="00766CFA">
      <w:pPr>
        <w:pStyle w:val="2"/>
        <w:spacing w:before="120"/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bidi="ar-SA"/>
        </w:rPr>
      </w:pPr>
      <w:bookmarkStart w:id="11" w:name="_Toc60096121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  <w:r w:rsidR="00766CFA"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14:paraId="114AB62A" w14:textId="77777777" w:rsidR="00C874DB" w:rsidRPr="00C874DB" w:rsidRDefault="00C874DB" w:rsidP="00C874DB">
      <w:pPr>
        <w:rPr>
          <w:lang w:eastAsia="zh-CN" w:bidi="ar-SA"/>
        </w:rPr>
      </w:pPr>
    </w:p>
    <w:p w14:paraId="16A32150" w14:textId="4028186D" w:rsidR="00766CFA" w:rsidRPr="00766CFA" w:rsidRDefault="00766CFA" w:rsidP="00766CFA">
      <w:pPr>
        <w:ind w:firstLine="562"/>
        <w:rPr>
          <w:b/>
          <w:bCs/>
          <w:sz w:val="28"/>
          <w:szCs w:val="21"/>
          <w:lang w:eastAsia="zh-CN" w:bidi="ar-SA"/>
        </w:rPr>
      </w:pPr>
      <w:r w:rsidRPr="00766CFA">
        <w:rPr>
          <w:rFonts w:hint="eastAsia"/>
          <w:b/>
          <w:bCs/>
          <w:sz w:val="28"/>
          <w:szCs w:val="21"/>
          <w:lang w:eastAsia="zh-CN"/>
        </w:rPr>
        <w:t>Edge</w:t>
      </w:r>
      <w:r w:rsidRPr="00766CFA">
        <w:rPr>
          <w:rFonts w:hint="eastAsia"/>
          <w:b/>
          <w:bCs/>
          <w:sz w:val="28"/>
          <w:szCs w:val="21"/>
          <w:lang w:eastAsia="zh-CN"/>
        </w:rPr>
        <w:t>类</w:t>
      </w:r>
    </w:p>
    <w:p w14:paraId="132D83B0" w14:textId="3EA3CC56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Edge {</w:t>
      </w:r>
    </w:p>
    <w:p w14:paraId="1B17F3C2" w14:textId="4BA12085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friend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ElectricityNet</w:t>
      </w:r>
      <w:proofErr w:type="spellEnd"/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0EF1293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6EA8549C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Edge() {};  </w:t>
      </w:r>
    </w:p>
    <w:p w14:paraId="4AC2E241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Edge(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start, 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end, 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float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cost) :Start(start), End(end), Cost(cost) {};  </w:t>
      </w:r>
    </w:p>
    <w:p w14:paraId="316EA71D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Set(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start, 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end, 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float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cost) { Start = start, End = end, Cost = cost; }  </w:t>
      </w:r>
    </w:p>
    <w:p w14:paraId="7D0DD2A8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operator&lt;(</w:t>
      </w: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const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Edge &amp;right) { </w:t>
      </w: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Cost &lt; right.Cost; }  </w:t>
      </w:r>
    </w:p>
    <w:p w14:paraId="1657700B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operator&gt;(</w:t>
      </w: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const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Edge &amp;right) { </w:t>
      </w: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Cost &gt; right.Cost; }  </w:t>
      </w:r>
    </w:p>
    <w:p w14:paraId="337216F6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operator==(</w:t>
      </w: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const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Edge &amp;right) { </w:t>
      </w: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Cost &gt; right.Cost&amp;&amp;Start == right.Cost&amp;&amp;End == right.End; }  </w:t>
      </w:r>
    </w:p>
    <w:p w14:paraId="3AE7A15A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6325C632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float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Cost;  </w:t>
      </w:r>
    </w:p>
    <w:p w14:paraId="3B315776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766CF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766CF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权值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EF527E6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E08A12F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766CF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Start, End;  </w:t>
      </w:r>
    </w:p>
    <w:p w14:paraId="3C1C6104" w14:textId="77777777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766CF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766CF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起点、终点（顶点下标）</w:t>
      </w: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0B038E9" w14:textId="0B84B943" w:rsidR="00766CFA" w:rsidRPr="00766CFA" w:rsidRDefault="00766CFA" w:rsidP="00766CFA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766CF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};  </w:t>
      </w:r>
    </w:p>
    <w:p w14:paraId="0252E7F3" w14:textId="7A3B33A9" w:rsidR="006B0072" w:rsidRDefault="006B0072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4C39C265" w14:textId="5EE37B06" w:rsidR="00C874DB" w:rsidRDefault="00C874DB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57F38951" w14:textId="34E7D719" w:rsidR="00C874DB" w:rsidRDefault="00C874DB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3D33986C" w14:textId="7F6B45DE" w:rsidR="00C874DB" w:rsidRDefault="00C874DB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51643F4C" w14:textId="77777777" w:rsidR="00C874DB" w:rsidRDefault="00C874DB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31B31053" w14:textId="5C7AD2DF" w:rsidR="003B2A29" w:rsidRPr="003B2A29" w:rsidRDefault="00766CFA" w:rsidP="003B2A29">
      <w:pPr>
        <w:ind w:firstLine="562"/>
        <w:rPr>
          <w:rFonts w:ascii="Consolas" w:hAnsi="Consolas" w:cs="Consolas"/>
          <w:b/>
          <w:bCs/>
          <w:color w:val="000000"/>
          <w:sz w:val="28"/>
          <w:szCs w:val="28"/>
          <w:lang w:eastAsia="zh-CN" w:bidi="ar-SA"/>
        </w:rPr>
      </w:pPr>
      <w:proofErr w:type="spellStart"/>
      <w:r w:rsidRPr="00766CFA">
        <w:rPr>
          <w:b/>
          <w:bCs/>
          <w:sz w:val="28"/>
          <w:szCs w:val="21"/>
          <w:lang w:eastAsia="zh-CN"/>
        </w:rPr>
        <w:lastRenderedPageBreak/>
        <w:t>ElectricityNet</w:t>
      </w:r>
      <w:proofErr w:type="spellEnd"/>
      <w:r w:rsidRPr="00766CFA">
        <w:rPr>
          <w:rFonts w:hint="eastAsia"/>
          <w:b/>
          <w:bCs/>
          <w:sz w:val="28"/>
          <w:szCs w:val="21"/>
          <w:lang w:eastAsia="zh-CN"/>
        </w:rPr>
        <w:t>类</w:t>
      </w:r>
      <w:r w:rsidR="003B2A29"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1E0439B" w14:textId="238E7723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ElectricityNet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</w:t>
      </w:r>
    </w:p>
    <w:p w14:paraId="3D861964" w14:textId="6EF897B1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5C88F7FA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ElectricityNet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:Node(NULL),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(NULL){}  </w:t>
      </w:r>
    </w:p>
    <w:p w14:paraId="0D9E2C2E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~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ElectricityNet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{ </w:t>
      </w:r>
      <w:r w:rsidRPr="003B2A2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[]Node, </w:t>
      </w:r>
      <w:r w:rsidRPr="003B2A2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[]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}  </w:t>
      </w:r>
    </w:p>
    <w:p w14:paraId="0811ABF1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8FDFE1D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BuildNodes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330A75E7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创建电网顶点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359F0D1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C7849DC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AddEdge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4DB63EC9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添加电网的边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39371E5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A8545F8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BuildTree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55DA0486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构造最小生成树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7EC62D2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297D979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PrintTree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067EBFDE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显示最小生成树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7935102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9979DC1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PrintMenu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488BE1C2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输出可选操作列表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960B801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E7FC0C0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16125D0B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*Node;  </w:t>
      </w:r>
    </w:p>
    <w:p w14:paraId="598839EC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节点名称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A230526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C896AA9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MinHeap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&lt;Edge&gt;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UnUsedEdges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ECD7F6F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储存未构建生成树的边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C9E74FA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5FA88BD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UFSets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NodeSet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75CA67B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顶点并查集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86BA523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4AAEB21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Edge *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C0B52C3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生成树中的边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972F3C2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9FE290E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679ADD0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B2A29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顶点数</w:t>
      </w: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64673A2" w14:textId="77777777" w:rsidR="003B2A29" w:rsidRPr="003B2A29" w:rsidRDefault="003B2A29" w:rsidP="003B2A2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11A276B3" w14:textId="665D3A3F" w:rsidR="00C874DB" w:rsidRPr="00C874DB" w:rsidRDefault="003B2A29" w:rsidP="00C874D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B2A2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};  </w:t>
      </w:r>
    </w:p>
    <w:p w14:paraId="2C540049" w14:textId="77777777" w:rsidR="00C874DB" w:rsidRPr="00C874DB" w:rsidRDefault="00C874DB" w:rsidP="00C874DB">
      <w:pPr>
        <w:rPr>
          <w:lang w:eastAsia="zh-CN"/>
        </w:rPr>
      </w:pPr>
    </w:p>
    <w:p w14:paraId="2F910404" w14:textId="5E30CFD8" w:rsidR="0075165E" w:rsidRDefault="0075165E" w:rsidP="008F78B2">
      <w:pPr>
        <w:pStyle w:val="2"/>
        <w:spacing w:before="120"/>
      </w:pPr>
      <w:bookmarkStart w:id="12" w:name="_Toc60096122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2"/>
    </w:p>
    <w:p w14:paraId="73AF23C8" w14:textId="5E5312EB" w:rsidR="003B2A29" w:rsidRPr="003B2A29" w:rsidRDefault="003B2A29" w:rsidP="003B2A29">
      <w:pPr>
        <w:rPr>
          <w:lang w:eastAsia="zh-CN"/>
        </w:rPr>
      </w:pPr>
      <w:r>
        <w:rPr>
          <w:rFonts w:hint="eastAsia"/>
          <w:lang w:eastAsia="zh-CN"/>
        </w:rPr>
        <w:t>系统首先创建一个</w:t>
      </w:r>
      <w:proofErr w:type="spellStart"/>
      <w:r w:rsidRPr="003B2A29">
        <w:rPr>
          <w:lang w:eastAsia="zh-CN"/>
        </w:rPr>
        <w:t>ElectricityNet</w:t>
      </w:r>
      <w:proofErr w:type="spellEnd"/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net</w:t>
      </w:r>
      <w:r>
        <w:rPr>
          <w:rFonts w:hint="eastAsia"/>
          <w:lang w:eastAsia="zh-CN"/>
        </w:rPr>
        <w:t>，然后调用</w:t>
      </w:r>
      <w:proofErr w:type="spellStart"/>
      <w:r w:rsidRPr="003B2A29">
        <w:rPr>
          <w:lang w:eastAsia="zh-CN"/>
        </w:rPr>
        <w:t>PrintMenu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函数输出菜单，让用户输入操作码，然后应用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结构根据操作码调用相应的函数实现不同功能。</w:t>
      </w:r>
    </w:p>
    <w:p w14:paraId="4E7BEC5B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3" w:name="_Toc60096123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3"/>
    </w:p>
    <w:p w14:paraId="03273468" w14:textId="743E7D09" w:rsidR="0075165E" w:rsidRDefault="0075165E" w:rsidP="008F78B2">
      <w:pPr>
        <w:pStyle w:val="2"/>
        <w:spacing w:before="120"/>
      </w:pPr>
      <w:bookmarkStart w:id="14" w:name="_Toc60096124"/>
      <w:r>
        <w:rPr>
          <w:rFonts w:hint="eastAsia"/>
        </w:rPr>
        <w:t xml:space="preserve">3.1 </w:t>
      </w:r>
      <w:r w:rsidR="003B2A29" w:rsidRPr="003B2A29">
        <w:rPr>
          <w:rFonts w:hint="eastAsia"/>
        </w:rPr>
        <w:t>创建电网顶点</w:t>
      </w:r>
      <w:r>
        <w:rPr>
          <w:rFonts w:hint="eastAsia"/>
        </w:rPr>
        <w:t>功能</w:t>
      </w:r>
      <w:proofErr w:type="spellStart"/>
      <w:r w:rsidR="003B2A29" w:rsidRPr="003B2A29">
        <w:rPr>
          <w:b/>
          <w:bCs/>
        </w:rPr>
        <w:t>BuildNodes</w:t>
      </w:r>
      <w:proofErr w:type="spellEnd"/>
      <w:r w:rsidR="003B2A29" w:rsidRPr="003B2A29">
        <w:rPr>
          <w:b/>
          <w:bCs/>
        </w:rPr>
        <w:t>()</w:t>
      </w:r>
      <w:r>
        <w:rPr>
          <w:rFonts w:hint="eastAsia"/>
        </w:rPr>
        <w:t>的实现</w:t>
      </w:r>
      <w:bookmarkEnd w:id="14"/>
    </w:p>
    <w:p w14:paraId="13626AE1" w14:textId="52CACA49" w:rsidR="00A8652E" w:rsidRPr="00954B54" w:rsidRDefault="003B2A29" w:rsidP="00420C2F">
      <w:pPr>
        <w:rPr>
          <w:lang w:eastAsia="zh-CN"/>
        </w:rPr>
      </w:pPr>
      <w:r>
        <w:rPr>
          <w:rFonts w:hint="eastAsia"/>
          <w:lang w:eastAsia="zh-CN"/>
        </w:rPr>
        <w:t>首先让用户输入顶点个数，如果个数不合理（小于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）会给出提示让用户重新输入，直到输入合法。让用户输入各顶点名称，实现对各顶点名称的初始化。并根据顶点个数初始化</w:t>
      </w:r>
      <w:r w:rsidR="00420C2F">
        <w:rPr>
          <w:rFonts w:hint="eastAsia"/>
          <w:lang w:eastAsia="zh-CN"/>
        </w:rPr>
        <w:t>顶点并查集、</w:t>
      </w:r>
      <w:r>
        <w:rPr>
          <w:rFonts w:hint="eastAsia"/>
          <w:lang w:eastAsia="zh-CN"/>
        </w:rPr>
        <w:t>保存边的最小堆与最小生成树</w:t>
      </w:r>
      <w:r w:rsidR="00420C2F">
        <w:rPr>
          <w:rFonts w:hint="eastAsia"/>
          <w:lang w:eastAsia="zh-CN"/>
        </w:rPr>
        <w:t>所需的边链表。</w:t>
      </w:r>
    </w:p>
    <w:p w14:paraId="755BC56E" w14:textId="3DFF6D91" w:rsidR="00420C2F" w:rsidRPr="00420C2F" w:rsidRDefault="00AD5E2E" w:rsidP="00420C2F">
      <w:pPr>
        <w:pStyle w:val="3"/>
        <w:spacing w:before="120"/>
      </w:pPr>
      <w:bookmarkStart w:id="15" w:name="_Toc60096125"/>
      <w:r>
        <w:rPr>
          <w:rFonts w:hint="eastAsia"/>
        </w:rPr>
        <w:t>3.1.</w:t>
      </w:r>
      <w:r w:rsidR="00C874DB">
        <w:t>1</w:t>
      </w:r>
      <w:r>
        <w:rPr>
          <w:rFonts w:hint="eastAsia"/>
        </w:rPr>
        <w:t xml:space="preserve"> </w:t>
      </w:r>
      <w:r w:rsidR="00420C2F" w:rsidRPr="003B2A29">
        <w:rPr>
          <w:rFonts w:hint="eastAsia"/>
        </w:rPr>
        <w:t>创建电网顶点</w:t>
      </w:r>
      <w:r w:rsidR="00420C2F">
        <w:rPr>
          <w:rFonts w:hint="eastAsia"/>
        </w:rPr>
        <w:t>功能</w:t>
      </w:r>
      <w:r>
        <w:rPr>
          <w:rFonts w:hint="eastAsia"/>
        </w:rPr>
        <w:t>代码</w:t>
      </w:r>
      <w:bookmarkEnd w:id="15"/>
      <w:r w:rsidR="00420C2F" w:rsidRPr="00420C2F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 </w:t>
      </w:r>
    </w:p>
    <w:p w14:paraId="5AB28B13" w14:textId="611DC38A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bidi="ar-SA"/>
        </w:rPr>
        <w:t>void</w:t>
      </w:r>
      <w:r w:rsidRPr="00420C2F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420C2F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ElectricityNet</w:t>
      </w:r>
      <w:proofErr w:type="spellEnd"/>
      <w:r w:rsidRPr="00420C2F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::</w:t>
      </w:r>
      <w:proofErr w:type="spellStart"/>
      <w:r w:rsidRPr="00420C2F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BuildNodes</w:t>
      </w:r>
      <w:proofErr w:type="spellEnd"/>
      <w:r w:rsidRPr="00420C2F">
        <w:rPr>
          <w:rFonts w:ascii="Consolas" w:hAnsi="Consolas"/>
          <w:color w:val="000000"/>
          <w:sz w:val="18"/>
          <w:szCs w:val="18"/>
          <w:bdr w:val="none" w:sz="0" w:space="0" w:color="auto" w:frame="1"/>
          <w:lang w:bidi="ar-SA"/>
        </w:rPr>
        <w:t>() { </w:t>
      </w:r>
    </w:p>
    <w:p w14:paraId="5CB2037F" w14:textId="41B2168B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请输入顶点个数：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43D06C3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43948B3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20C2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 2) {  </w:t>
      </w:r>
    </w:p>
    <w:p w14:paraId="44A6B70C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顶点个数至少为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2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！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AC90DCB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E22F4B2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E12233C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NodeSet.SetSize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         </w:t>
      </w:r>
      <w:r w:rsidRPr="00420C2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20C2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初始化顶点并查集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8DE9514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UnUsedEdges.SetSize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*(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- 1) / 2);</w:t>
      </w:r>
      <w:r w:rsidRPr="00420C2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20C2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初始化边的最小堆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E0A09C3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20C2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(Node != NULL) { </w:t>
      </w:r>
      <w:r w:rsidRPr="00420C2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Node; }  </w:t>
      </w:r>
    </w:p>
    <w:p w14:paraId="12257474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请输入顶点名称：</w:t>
      </w:r>
      <w:r w:rsidRPr="00420C2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1F14E4C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 = </w:t>
      </w:r>
      <w:r w:rsidRPr="00420C2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string[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];         </w:t>
      </w:r>
      <w:r w:rsidRPr="00420C2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20C2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初始化顶点名称数组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1559060" w14:textId="77777777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</w:t>
      </w:r>
      <w:r w:rsidRPr="00420C2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Edge[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- 1];  </w:t>
      </w:r>
      <w:r w:rsidRPr="00420C2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420C2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初始化组成最小生成树的边数组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F1F2C6D" w14:textId="77777777" w:rsid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420C2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420C2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0;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++) { 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Node[</w:t>
      </w:r>
      <w:proofErr w:type="spellStart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]; }  </w:t>
      </w:r>
    </w:p>
    <w:p w14:paraId="086743A7" w14:textId="48A7ADF6" w:rsidR="00420C2F" w:rsidRPr="00420C2F" w:rsidRDefault="00420C2F" w:rsidP="00420C2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t>}</w:t>
      </w:r>
      <w:r w:rsidRPr="00420C2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78956D76" w14:textId="2AC5489D" w:rsidR="00E1368A" w:rsidRDefault="00AD5E2E" w:rsidP="00C874DB">
      <w:pPr>
        <w:pStyle w:val="3"/>
        <w:spacing w:before="120"/>
      </w:pPr>
      <w:bookmarkStart w:id="16" w:name="_Toc60096126"/>
      <w:r>
        <w:rPr>
          <w:rFonts w:hint="eastAsia"/>
        </w:rPr>
        <w:lastRenderedPageBreak/>
        <w:t>3.1.</w:t>
      </w:r>
      <w:r w:rsidR="00C874DB">
        <w:t>2</w:t>
      </w:r>
      <w:r>
        <w:rPr>
          <w:rFonts w:hint="eastAsia"/>
        </w:rPr>
        <w:t xml:space="preserve"> </w:t>
      </w:r>
      <w:r w:rsidR="00E1368A" w:rsidRPr="003B2A29">
        <w:rPr>
          <w:rFonts w:hint="eastAsia"/>
        </w:rPr>
        <w:t>创建电网顶点</w:t>
      </w:r>
      <w:r>
        <w:rPr>
          <w:rFonts w:hint="eastAsia"/>
        </w:rPr>
        <w:t>功能截屏示例</w:t>
      </w:r>
      <w:bookmarkEnd w:id="16"/>
    </w:p>
    <w:p w14:paraId="19EAEB49" w14:textId="21907468" w:rsidR="00E1368A" w:rsidRDefault="00E1368A" w:rsidP="00C874DB">
      <w:pPr>
        <w:widowControl w:val="0"/>
        <w:autoSpaceDE w:val="0"/>
        <w:autoSpaceDN w:val="0"/>
        <w:adjustRightInd w:val="0"/>
        <w:snapToGrid/>
        <w:spacing w:line="240" w:lineRule="auto"/>
        <w:jc w:val="left"/>
        <w:rPr>
          <w:lang w:eastAsia="zh-CN"/>
        </w:rPr>
      </w:pPr>
      <w:r w:rsidRPr="00E1368A">
        <w:rPr>
          <w:noProof/>
          <w:lang w:eastAsia="zh-CN"/>
        </w:rPr>
        <w:drawing>
          <wp:inline distT="0" distB="0" distL="0" distR="0" wp14:anchorId="39AB4DBC" wp14:editId="7BD1F684">
            <wp:extent cx="5151566" cy="359695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7460" w14:textId="3453625D" w:rsidR="00C874DB" w:rsidRDefault="00C874DB" w:rsidP="00C874DB">
      <w:pPr>
        <w:widowControl w:val="0"/>
        <w:autoSpaceDE w:val="0"/>
        <w:autoSpaceDN w:val="0"/>
        <w:adjustRightInd w:val="0"/>
        <w:snapToGrid/>
        <w:spacing w:line="240" w:lineRule="auto"/>
        <w:jc w:val="left"/>
        <w:rPr>
          <w:lang w:eastAsia="zh-CN"/>
        </w:rPr>
      </w:pPr>
    </w:p>
    <w:p w14:paraId="7DF15B4E" w14:textId="77777777" w:rsidR="00C874DB" w:rsidRDefault="00C874DB" w:rsidP="00C874DB">
      <w:pPr>
        <w:widowControl w:val="0"/>
        <w:autoSpaceDE w:val="0"/>
        <w:autoSpaceDN w:val="0"/>
        <w:adjustRightInd w:val="0"/>
        <w:snapToGrid/>
        <w:spacing w:line="240" w:lineRule="auto"/>
        <w:jc w:val="left"/>
        <w:rPr>
          <w:lang w:eastAsia="zh-CN"/>
        </w:rPr>
      </w:pPr>
    </w:p>
    <w:p w14:paraId="096A5EC8" w14:textId="602D091C" w:rsidR="0075165E" w:rsidRDefault="0075165E" w:rsidP="008F78B2">
      <w:pPr>
        <w:pStyle w:val="2"/>
        <w:spacing w:before="120"/>
      </w:pPr>
      <w:bookmarkStart w:id="17" w:name="_Toc60096127"/>
      <w:r>
        <w:rPr>
          <w:rFonts w:hint="eastAsia"/>
        </w:rPr>
        <w:t xml:space="preserve">3.2 </w:t>
      </w:r>
      <w:r w:rsidR="00E1368A" w:rsidRPr="00E1368A">
        <w:rPr>
          <w:rFonts w:hint="eastAsia"/>
        </w:rPr>
        <w:t>建立电网的边</w:t>
      </w:r>
      <w:r>
        <w:rPr>
          <w:rFonts w:hint="eastAsia"/>
        </w:rPr>
        <w:t>功能</w:t>
      </w:r>
      <w:proofErr w:type="spellStart"/>
      <w:r w:rsidR="00E1368A" w:rsidRPr="00E1368A">
        <w:rPr>
          <w:b/>
          <w:bCs/>
        </w:rPr>
        <w:t>AddEdge</w:t>
      </w:r>
      <w:proofErr w:type="spellEnd"/>
      <w:r w:rsidR="00E1368A" w:rsidRPr="00E1368A">
        <w:rPr>
          <w:b/>
          <w:bCs/>
        </w:rPr>
        <w:t xml:space="preserve"> ()</w:t>
      </w:r>
      <w:r>
        <w:rPr>
          <w:rFonts w:hint="eastAsia"/>
        </w:rPr>
        <w:t>的实现</w:t>
      </w:r>
      <w:bookmarkEnd w:id="17"/>
    </w:p>
    <w:p w14:paraId="7E085ED6" w14:textId="10854718" w:rsidR="00E1368A" w:rsidRDefault="00E1368A" w:rsidP="00E1368A">
      <w:pPr>
        <w:rPr>
          <w:lang w:eastAsia="zh-CN"/>
        </w:rPr>
      </w:pPr>
      <w:r>
        <w:rPr>
          <w:rFonts w:hint="eastAsia"/>
          <w:lang w:eastAsia="zh-CN"/>
        </w:rPr>
        <w:t>首先检查顶点名称链表是否为空，若为空说明还没有创建顶点，给出错误提示。否则让用户依次输入每条边的</w:t>
      </w:r>
      <w:r w:rsidRPr="00E1368A">
        <w:rPr>
          <w:rFonts w:hint="eastAsia"/>
          <w:lang w:eastAsia="zh-CN"/>
        </w:rPr>
        <w:t>两个顶点及花费</w:t>
      </w:r>
      <w:r>
        <w:rPr>
          <w:rFonts w:hint="eastAsia"/>
          <w:lang w:eastAsia="zh-CN"/>
        </w:rPr>
        <w:t>。</w:t>
      </w:r>
    </w:p>
    <w:p w14:paraId="64050C41" w14:textId="77777777" w:rsidR="00C874DB" w:rsidRPr="00E1368A" w:rsidRDefault="00C874DB" w:rsidP="00E1368A">
      <w:pPr>
        <w:rPr>
          <w:lang w:eastAsia="zh-CN"/>
        </w:rPr>
      </w:pPr>
    </w:p>
    <w:p w14:paraId="74DEA402" w14:textId="1B56A4B6" w:rsidR="00E1368A" w:rsidRPr="00E1368A" w:rsidRDefault="00954B54" w:rsidP="00E1368A">
      <w:pPr>
        <w:pStyle w:val="3"/>
        <w:spacing w:before="120"/>
      </w:pPr>
      <w:bookmarkStart w:id="18" w:name="_Toc60096128"/>
      <w:r>
        <w:rPr>
          <w:rFonts w:hint="eastAsia"/>
        </w:rPr>
        <w:t>3.2.</w:t>
      </w:r>
      <w:r w:rsidR="00C874DB">
        <w:t>1</w:t>
      </w:r>
      <w:r>
        <w:rPr>
          <w:rFonts w:hint="eastAsia"/>
        </w:rPr>
        <w:t xml:space="preserve"> </w:t>
      </w:r>
      <w:r w:rsidR="00E1368A" w:rsidRPr="00E1368A">
        <w:rPr>
          <w:rFonts w:hint="eastAsia"/>
        </w:rPr>
        <w:t>建立电网的边</w:t>
      </w:r>
      <w:r w:rsidR="00E1368A">
        <w:rPr>
          <w:rFonts w:hint="eastAsia"/>
        </w:rPr>
        <w:t>功能</w:t>
      </w:r>
      <w:r>
        <w:rPr>
          <w:rFonts w:hint="eastAsia"/>
        </w:rPr>
        <w:t>代码</w:t>
      </w:r>
      <w:bookmarkEnd w:id="18"/>
      <w:r w:rsidR="00E1368A"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14:paraId="6DBBE1DF" w14:textId="1F696938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1368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ElectricityNet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::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AddEdge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{</w:t>
      </w:r>
    </w:p>
    <w:p w14:paraId="1C46C7E8" w14:textId="43829715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Pr="00E1368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(!Node) {  </w:t>
      </w:r>
    </w:p>
    <w:p w14:paraId="626FC767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请先创建电网节点！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5419621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1368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029566A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CE50608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start, end;  </w:t>
      </w:r>
    </w:p>
    <w:p w14:paraId="792565E7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1368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startNum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0,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endNum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0;  </w:t>
      </w:r>
    </w:p>
    <w:p w14:paraId="2AC338A5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1368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float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cost;  </w:t>
      </w:r>
    </w:p>
    <w:p w14:paraId="1E60D0CF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Edge e;  </w:t>
      </w:r>
    </w:p>
    <w:p w14:paraId="033757E4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请输入两个顶点及花费（输入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ok </w:t>
      </w:r>
      <w:proofErr w:type="spellStart"/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ok</w:t>
      </w:r>
      <w:proofErr w:type="spellEnd"/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 0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结束）：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D336C43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start &gt;&gt; end &gt;&gt; cost;  </w:t>
      </w:r>
    </w:p>
    <w:p w14:paraId="38CD4D83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1368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(start != 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"ok"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37237F38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1368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(Node[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startNum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!= start) {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startNum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++; }  </w:t>
      </w:r>
    </w:p>
    <w:p w14:paraId="67D45F02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1368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(Node[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endNum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!= end) {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endNum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++; }  </w:t>
      </w:r>
    </w:p>
    <w:p w14:paraId="594DBD7F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e.Set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startNum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endNum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cost);  </w:t>
      </w:r>
    </w:p>
    <w:p w14:paraId="166B8EF3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UnUsedEdges.Insert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(e);  </w:t>
      </w:r>
    </w:p>
    <w:p w14:paraId="3757C3A4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startNum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endNum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0;  </w:t>
      </w:r>
    </w:p>
    <w:p w14:paraId="3CF9295E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请输入两个顶点及花费：</w:t>
      </w:r>
      <w:r w:rsidRPr="00E1368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DB4DD3B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start &gt;&gt; end &gt;&gt; cost;  </w:t>
      </w:r>
    </w:p>
    <w:p w14:paraId="07BB8833" w14:textId="77777777" w:rsidR="00E1368A" w:rsidRPr="00E1368A" w:rsidRDefault="00E1368A" w:rsidP="00E1368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</w:t>
      </w:r>
    </w:p>
    <w:p w14:paraId="464F5594" w14:textId="308D309F" w:rsidR="00C874DB" w:rsidRPr="00C874DB" w:rsidRDefault="00E1368A" w:rsidP="00C874D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t>}</w:t>
      </w:r>
      <w:r w:rsidRPr="00E1368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6516937F" w14:textId="77777777" w:rsidR="00C874DB" w:rsidRPr="00C874DB" w:rsidRDefault="00C874DB" w:rsidP="00C874DB">
      <w:pPr>
        <w:rPr>
          <w:lang w:eastAsia="zh-CN"/>
        </w:rPr>
      </w:pPr>
    </w:p>
    <w:p w14:paraId="773C8999" w14:textId="5EC4FDF4" w:rsidR="00587D9B" w:rsidRDefault="00954B54" w:rsidP="00E1368A">
      <w:pPr>
        <w:pStyle w:val="3"/>
        <w:spacing w:before="120"/>
      </w:pPr>
      <w:bookmarkStart w:id="19" w:name="_Toc60096129"/>
      <w:r>
        <w:rPr>
          <w:rFonts w:hint="eastAsia"/>
        </w:rPr>
        <w:t>3.2.</w:t>
      </w:r>
      <w:r w:rsidR="00C874DB">
        <w:t>2</w:t>
      </w:r>
      <w:r>
        <w:rPr>
          <w:rFonts w:hint="eastAsia"/>
        </w:rPr>
        <w:t xml:space="preserve"> </w:t>
      </w:r>
      <w:r w:rsidR="00E1368A" w:rsidRPr="00E1368A">
        <w:rPr>
          <w:rFonts w:hint="eastAsia"/>
        </w:rPr>
        <w:t>建立电网的边</w:t>
      </w:r>
      <w:r>
        <w:rPr>
          <w:rFonts w:hint="eastAsia"/>
        </w:rPr>
        <w:t>功能截屏示例</w:t>
      </w:r>
      <w:bookmarkEnd w:id="19"/>
    </w:p>
    <w:p w14:paraId="6877B9FA" w14:textId="338F13F0" w:rsidR="00587D9B" w:rsidRDefault="00E1368A" w:rsidP="00587D9B">
      <w:pPr>
        <w:rPr>
          <w:lang w:eastAsia="zh-CN"/>
        </w:rPr>
      </w:pPr>
      <w:r w:rsidRPr="00E1368A">
        <w:rPr>
          <w:noProof/>
          <w:lang w:eastAsia="zh-CN"/>
        </w:rPr>
        <w:drawing>
          <wp:inline distT="0" distB="0" distL="0" distR="0" wp14:anchorId="55EF17E9" wp14:editId="50751D16">
            <wp:extent cx="5547841" cy="20194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9F4E" w14:textId="007820E6" w:rsidR="00C874DB" w:rsidRDefault="00C874DB" w:rsidP="00587D9B">
      <w:pPr>
        <w:rPr>
          <w:lang w:eastAsia="zh-CN"/>
        </w:rPr>
      </w:pPr>
    </w:p>
    <w:p w14:paraId="1B92B574" w14:textId="77777777" w:rsidR="00C874DB" w:rsidRPr="00587D9B" w:rsidRDefault="00C874DB" w:rsidP="00587D9B">
      <w:pPr>
        <w:rPr>
          <w:lang w:eastAsia="zh-CN"/>
        </w:rPr>
      </w:pPr>
    </w:p>
    <w:p w14:paraId="54268E5A" w14:textId="7987C661" w:rsidR="0075165E" w:rsidRDefault="0075165E" w:rsidP="008F78B2">
      <w:pPr>
        <w:pStyle w:val="2"/>
        <w:spacing w:before="120"/>
      </w:pPr>
      <w:bookmarkStart w:id="20" w:name="_Toc60096130"/>
      <w:r>
        <w:rPr>
          <w:rFonts w:hint="eastAsia"/>
        </w:rPr>
        <w:t xml:space="preserve">3.3 </w:t>
      </w:r>
      <w:r w:rsidR="00E1368A" w:rsidRPr="00E1368A">
        <w:rPr>
          <w:rFonts w:hint="eastAsia"/>
        </w:rPr>
        <w:t>构造最小生成树</w:t>
      </w:r>
      <w:r w:rsidR="00E1368A">
        <w:rPr>
          <w:rFonts w:hint="eastAsia"/>
        </w:rPr>
        <w:t>功能</w:t>
      </w:r>
      <w:proofErr w:type="spellStart"/>
      <w:r w:rsidR="00E1368A" w:rsidRPr="00E1368A">
        <w:rPr>
          <w:b/>
          <w:bCs/>
        </w:rPr>
        <w:t>BuildTree</w:t>
      </w:r>
      <w:proofErr w:type="spellEnd"/>
      <w:r w:rsidR="00E1368A" w:rsidRPr="00E1368A">
        <w:rPr>
          <w:b/>
          <w:bCs/>
        </w:rPr>
        <w:t>()</w:t>
      </w:r>
      <w:r>
        <w:rPr>
          <w:rFonts w:hint="eastAsia"/>
        </w:rPr>
        <w:t>的实现</w:t>
      </w:r>
      <w:bookmarkEnd w:id="20"/>
    </w:p>
    <w:p w14:paraId="56C03EE2" w14:textId="1220748C" w:rsidR="00960CC1" w:rsidRDefault="003E7DA0" w:rsidP="003E7DA0">
      <w:pPr>
        <w:rPr>
          <w:bCs/>
          <w:lang w:eastAsia="zh-CN"/>
        </w:rPr>
      </w:pPr>
      <w:r>
        <w:rPr>
          <w:rFonts w:hint="eastAsia"/>
          <w:lang w:eastAsia="zh-CN"/>
        </w:rPr>
        <w:t>首先检测边的最小堆是否为空，若为空说明还没有建立边，这是给出错误提示。否则根据</w:t>
      </w:r>
      <w:r w:rsidRPr="00786E35">
        <w:rPr>
          <w:bCs/>
          <w:lang w:eastAsia="zh-CN"/>
        </w:rPr>
        <w:t>Kruskal</w:t>
      </w:r>
      <w:r>
        <w:rPr>
          <w:rFonts w:hint="eastAsia"/>
          <w:bCs/>
          <w:lang w:eastAsia="zh-CN"/>
        </w:rPr>
        <w:t>算法，每次最小堆中弹出一条边，若这条边的两个顶点不在同一个类中则合并他们，直到最小堆为空。最后还要检查是否已经组成连通图，若没有组成说明边不合理，给出错误提示让用户重新输入边，并重新初始化各辅助存储变量。</w:t>
      </w:r>
    </w:p>
    <w:p w14:paraId="0223EC1D" w14:textId="77777777" w:rsidR="00C874DB" w:rsidRPr="00960CC1" w:rsidRDefault="00C874DB" w:rsidP="003E7DA0">
      <w:pPr>
        <w:rPr>
          <w:lang w:eastAsia="zh-CN"/>
        </w:rPr>
      </w:pPr>
    </w:p>
    <w:p w14:paraId="07D9D3C7" w14:textId="66B73375" w:rsidR="003E7DA0" w:rsidRPr="003E7DA0" w:rsidRDefault="00587D9B" w:rsidP="003E7DA0">
      <w:pPr>
        <w:pStyle w:val="3"/>
        <w:spacing w:before="120"/>
      </w:pPr>
      <w:bookmarkStart w:id="21" w:name="_Toc60096131"/>
      <w:r>
        <w:rPr>
          <w:rFonts w:hint="eastAsia"/>
        </w:rPr>
        <w:t>3.3.</w:t>
      </w:r>
      <w:r w:rsidR="00C874DB">
        <w:t>1</w:t>
      </w:r>
      <w:r>
        <w:rPr>
          <w:rFonts w:hint="eastAsia"/>
        </w:rPr>
        <w:t xml:space="preserve"> </w:t>
      </w:r>
      <w:r w:rsidR="003E7DA0" w:rsidRPr="00E1368A">
        <w:rPr>
          <w:rFonts w:hint="eastAsia"/>
        </w:rPr>
        <w:t>构造最小生成树</w:t>
      </w:r>
      <w:r w:rsidR="003E7DA0">
        <w:rPr>
          <w:rFonts w:hint="eastAsia"/>
        </w:rPr>
        <w:t>功能</w:t>
      </w:r>
      <w:r>
        <w:rPr>
          <w:rFonts w:hint="eastAsia"/>
        </w:rPr>
        <w:t>代码</w:t>
      </w:r>
      <w:bookmarkEnd w:id="21"/>
      <w:r w:rsidR="003E7DA0"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bidi="ar-SA"/>
        </w:rPr>
        <w:t>   </w:t>
      </w:r>
    </w:p>
    <w:p w14:paraId="1AB1512A" w14:textId="6CD09EB2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ElectricityNet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::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BuildTree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{ </w:t>
      </w:r>
    </w:p>
    <w:p w14:paraId="4A9E3696" w14:textId="6AA9D104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Pr="003E7DA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UnUsedEdges.IsEmpty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()) {  </w:t>
      </w:r>
    </w:p>
    <w:p w14:paraId="32A0E24C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3E7DA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3E7DA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请先建立电网的边！</w:t>
      </w:r>
      <w:r w:rsidRPr="003E7DA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116543A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3E7DA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0AA0E03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6E853DF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Edge e;  </w:t>
      </w:r>
    </w:p>
    <w:p w14:paraId="19E65021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E7DA0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ParStart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ParEnd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39CCBB8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E7DA0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currentEdges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0;  </w:t>
      </w:r>
    </w:p>
    <w:p w14:paraId="2140217F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E7DA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(!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UnUsedEdges.IsEmpty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()) {  </w:t>
      </w:r>
    </w:p>
    <w:p w14:paraId="3451BBD6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e =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UnUsedEdges.Pop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3E9FCB25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ParStart = NodeSet.Find(e.Start), ParEnd = NodeSet.Find(e.End);  </w:t>
      </w:r>
    </w:p>
    <w:p w14:paraId="13413272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3E7DA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ParEnd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!=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ParStart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4738F763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3E7DA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E7DA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如果两个顶点不在同一类，则选中这条边，并合并顶点所在的类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F775EBD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currentEdges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= e;  </w:t>
      </w:r>
    </w:p>
    <w:p w14:paraId="517A6754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NodeSet.Union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ParEnd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ParStart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5FDAE64B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currentEdges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++;  </w:t>
      </w:r>
    </w:p>
    <w:p w14:paraId="6BC1B0D9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0AA5A5D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22595A0F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E7DA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(!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NodeSet.IsConnected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()) {  </w:t>
      </w:r>
    </w:p>
    <w:p w14:paraId="58E0B4BC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3E7DA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3E7DA0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如果没有连通，给出错误提示，并重新初始化各辅助存储变量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F8279FC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3E7DA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3E7DA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电网未连通，请重新建立电网的边！</w:t>
      </w:r>
      <w:r w:rsidRPr="003E7DA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B8E8713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NodeSet.SetSize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75E0A529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UnUsedEdges.SetSize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*(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- 1) / 2);  </w:t>
      </w:r>
    </w:p>
    <w:p w14:paraId="462D1E1D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3E7DA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[]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BE92111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</w:t>
      </w:r>
      <w:r w:rsidRPr="003E7DA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Edge[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NodeNum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- 1];  </w:t>
      </w:r>
    </w:p>
    <w:p w14:paraId="49A65D8B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3E7DA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E5F8B92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27A0D00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3E7DA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  </w:t>
      </w:r>
    </w:p>
    <w:p w14:paraId="1F516BE1" w14:textId="77777777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3E7DA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3E7DA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构造成功</w:t>
      </w:r>
      <w:r w:rsidRPr="003E7DA0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4D01986" w14:textId="77777777" w:rsid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68AB928A" w14:textId="3C021F8D" w:rsidR="003E7DA0" w:rsidRPr="003E7DA0" w:rsidRDefault="003E7DA0" w:rsidP="003E7DA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3E7DA0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65EABF7F" w14:textId="6D66CD08" w:rsidR="00587D9B" w:rsidRDefault="003E7DA0" w:rsidP="003E7DA0">
      <w:pPr>
        <w:pStyle w:val="3"/>
        <w:spacing w:before="120"/>
      </w:pPr>
      <w:r>
        <w:rPr>
          <w:rFonts w:hint="eastAsia"/>
        </w:rPr>
        <w:lastRenderedPageBreak/>
        <w:t xml:space="preserve"> </w:t>
      </w:r>
      <w:bookmarkStart w:id="22" w:name="_Toc60096132"/>
      <w:r w:rsidR="00587D9B">
        <w:rPr>
          <w:rFonts w:hint="eastAsia"/>
        </w:rPr>
        <w:t>3.3.</w:t>
      </w:r>
      <w:r w:rsidR="00C874DB">
        <w:t>2</w:t>
      </w:r>
      <w:r w:rsidR="00587D9B">
        <w:rPr>
          <w:rFonts w:hint="eastAsia"/>
        </w:rPr>
        <w:t xml:space="preserve"> </w:t>
      </w:r>
      <w:r w:rsidRPr="003E7DA0">
        <w:rPr>
          <w:rFonts w:hint="eastAsia"/>
        </w:rPr>
        <w:t>构造最小生成树功能</w:t>
      </w:r>
      <w:r w:rsidR="00587D9B">
        <w:rPr>
          <w:rFonts w:hint="eastAsia"/>
        </w:rPr>
        <w:t>截图示例</w:t>
      </w:r>
      <w:bookmarkEnd w:id="22"/>
    </w:p>
    <w:p w14:paraId="077CF11E" w14:textId="30A16409" w:rsidR="00587D9B" w:rsidRDefault="003E7DA0" w:rsidP="00587D9B">
      <w:pPr>
        <w:rPr>
          <w:lang w:eastAsia="zh-CN"/>
        </w:rPr>
      </w:pPr>
      <w:r w:rsidRPr="003E7DA0">
        <w:rPr>
          <w:noProof/>
          <w:lang w:eastAsia="zh-CN"/>
        </w:rPr>
        <w:drawing>
          <wp:inline distT="0" distB="0" distL="0" distR="0" wp14:anchorId="1AC8A28E" wp14:editId="644A4B11">
            <wp:extent cx="5759450" cy="36004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8024" w14:textId="55BB9C4A" w:rsidR="00C874DB" w:rsidRDefault="00C874DB" w:rsidP="00587D9B">
      <w:pPr>
        <w:rPr>
          <w:lang w:eastAsia="zh-CN"/>
        </w:rPr>
      </w:pPr>
    </w:p>
    <w:p w14:paraId="1967A33E" w14:textId="77777777" w:rsidR="00C874DB" w:rsidRPr="00587D9B" w:rsidRDefault="00C874DB" w:rsidP="00587D9B">
      <w:pPr>
        <w:rPr>
          <w:lang w:eastAsia="zh-CN"/>
        </w:rPr>
      </w:pPr>
    </w:p>
    <w:p w14:paraId="79F5110D" w14:textId="73B8314D" w:rsidR="00960CC1" w:rsidRPr="00960CC1" w:rsidRDefault="0075165E" w:rsidP="002B4F87">
      <w:pPr>
        <w:pStyle w:val="2"/>
        <w:spacing w:before="120"/>
      </w:pPr>
      <w:bookmarkStart w:id="23" w:name="_Toc60096133"/>
      <w:r>
        <w:rPr>
          <w:rFonts w:hint="eastAsia"/>
        </w:rPr>
        <w:t xml:space="preserve">3.4 </w:t>
      </w:r>
      <w:r w:rsidR="002B4F87" w:rsidRPr="002B4F87">
        <w:rPr>
          <w:rFonts w:hint="eastAsia"/>
        </w:rPr>
        <w:t>显示最小生成树</w:t>
      </w:r>
      <w:r>
        <w:rPr>
          <w:rFonts w:hint="eastAsia"/>
        </w:rPr>
        <w:t>功能</w:t>
      </w:r>
      <w:proofErr w:type="spellStart"/>
      <w:r w:rsidR="002B4F87" w:rsidRPr="002B4F87">
        <w:rPr>
          <w:b/>
          <w:bCs/>
        </w:rPr>
        <w:t>PrintMenu</w:t>
      </w:r>
      <w:proofErr w:type="spellEnd"/>
      <w:r w:rsidR="002B4F87" w:rsidRPr="002B4F87">
        <w:rPr>
          <w:b/>
          <w:bCs/>
        </w:rPr>
        <w:t>()</w:t>
      </w:r>
      <w:r>
        <w:rPr>
          <w:rFonts w:hint="eastAsia"/>
        </w:rPr>
        <w:t>的实现</w:t>
      </w:r>
      <w:bookmarkEnd w:id="23"/>
    </w:p>
    <w:p w14:paraId="367028C7" w14:textId="1A42E1D7" w:rsidR="002B4F87" w:rsidRPr="002B4F87" w:rsidRDefault="00946937" w:rsidP="002B4F87">
      <w:pPr>
        <w:pStyle w:val="3"/>
        <w:spacing w:before="120"/>
      </w:pPr>
      <w:bookmarkStart w:id="24" w:name="_Toc60096134"/>
      <w:r>
        <w:rPr>
          <w:rFonts w:hint="eastAsia"/>
        </w:rPr>
        <w:t>3.4.</w:t>
      </w:r>
      <w:r w:rsidR="00C874DB">
        <w:t>1</w:t>
      </w:r>
      <w:r>
        <w:rPr>
          <w:rFonts w:hint="eastAsia"/>
        </w:rPr>
        <w:t xml:space="preserve"> </w:t>
      </w:r>
      <w:r w:rsidR="002B4F87" w:rsidRPr="002B4F87">
        <w:rPr>
          <w:rFonts w:hint="eastAsia"/>
        </w:rPr>
        <w:t>显示最小生成树</w:t>
      </w:r>
      <w:r w:rsidR="002B4F87">
        <w:rPr>
          <w:rFonts w:hint="eastAsia"/>
        </w:rPr>
        <w:t>功能</w:t>
      </w:r>
      <w:r>
        <w:rPr>
          <w:rFonts w:hint="eastAsia"/>
        </w:rPr>
        <w:t>代码</w:t>
      </w:r>
      <w:bookmarkEnd w:id="24"/>
      <w:r w:rsidR="002B4F87"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14:paraId="04C78672" w14:textId="6DF1CB45" w:rsidR="002B4F87" w:rsidRP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ElectricityNet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::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PrintTree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{</w:t>
      </w:r>
    </w:p>
    <w:p w14:paraId="07D926A6" w14:textId="58F5EA2B" w:rsidR="002B4F87" w:rsidRP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(!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30AC654E" w14:textId="77777777" w:rsidR="002B4F87" w:rsidRP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请先构建最小生成树！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0B72140" w14:textId="77777777" w:rsidR="002B4F87" w:rsidRP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C836BC4" w14:textId="77777777" w:rsidR="002B4F87" w:rsidRP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8CA1E0A" w14:textId="77777777" w:rsidR="002B4F87" w:rsidRP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B4F8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tmp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=NodeNum-1;  </w:t>
      </w:r>
    </w:p>
    <w:p w14:paraId="4CEF2565" w14:textId="77777777" w:rsidR="002B4F87" w:rsidRP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最小成树的边为：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D7A83A3" w14:textId="77777777" w:rsidR="002B4F87" w:rsidRP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2B4F8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0;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tmp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++) {  </w:t>
      </w:r>
    </w:p>
    <w:p w14:paraId="3018C5EE" w14:textId="77777777" w:rsidR="002B4F87" w:rsidRP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Node[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].Start] &lt;&lt;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"--"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].Cost &lt;&lt;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"--"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Node[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NeedEdges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].End] &lt;&lt;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 '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E1DED5C" w14:textId="77777777" w:rsid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32C0B13" w14:textId="0D072316" w:rsidR="002B4F87" w:rsidRPr="002B4F87" w:rsidRDefault="002B4F87" w:rsidP="002B4F8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BF65314" w14:textId="0FC26AEF" w:rsidR="00946937" w:rsidRDefault="00946937" w:rsidP="00A8652E">
      <w:pPr>
        <w:pStyle w:val="3"/>
        <w:spacing w:before="120"/>
      </w:pPr>
      <w:bookmarkStart w:id="25" w:name="_Toc60096135"/>
      <w:r>
        <w:rPr>
          <w:rFonts w:hint="eastAsia"/>
        </w:rPr>
        <w:lastRenderedPageBreak/>
        <w:t>3.4.</w:t>
      </w:r>
      <w:r w:rsidR="00C874DB">
        <w:t>2</w:t>
      </w:r>
      <w:r>
        <w:rPr>
          <w:rFonts w:hint="eastAsia"/>
        </w:rPr>
        <w:t xml:space="preserve"> </w:t>
      </w:r>
      <w:r w:rsidR="00C874DB" w:rsidRPr="002B4F87">
        <w:rPr>
          <w:rFonts w:hint="eastAsia"/>
        </w:rPr>
        <w:t>显示最小生成树</w:t>
      </w:r>
      <w:r>
        <w:rPr>
          <w:rFonts w:hint="eastAsia"/>
        </w:rPr>
        <w:t>功能截屏示例</w:t>
      </w:r>
      <w:bookmarkEnd w:id="25"/>
    </w:p>
    <w:p w14:paraId="11939798" w14:textId="50353DA9" w:rsidR="00946937" w:rsidRDefault="002B4F87" w:rsidP="002B4F87">
      <w:pPr>
        <w:rPr>
          <w:lang w:eastAsia="zh-CN"/>
        </w:rPr>
      </w:pPr>
      <w:r w:rsidRPr="002B4F87">
        <w:rPr>
          <w:noProof/>
          <w:lang w:eastAsia="zh-CN"/>
        </w:rPr>
        <w:drawing>
          <wp:inline distT="0" distB="0" distL="0" distR="0" wp14:anchorId="435625F0" wp14:editId="5AFA41BA">
            <wp:extent cx="1950889" cy="223285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47C8CAE3" w14:textId="12DEA523" w:rsidR="00946937" w:rsidRDefault="00946937" w:rsidP="00946937">
      <w:pPr>
        <w:rPr>
          <w:lang w:eastAsia="zh-CN"/>
        </w:rPr>
      </w:pPr>
    </w:p>
    <w:p w14:paraId="0271F3C1" w14:textId="77777777" w:rsidR="00C874DB" w:rsidRPr="00946937" w:rsidRDefault="00C874DB" w:rsidP="00946937">
      <w:pPr>
        <w:rPr>
          <w:lang w:eastAsia="zh-CN"/>
        </w:rPr>
      </w:pPr>
    </w:p>
    <w:p w14:paraId="7D1C4612" w14:textId="21E044A1" w:rsidR="0075165E" w:rsidRDefault="0075165E" w:rsidP="008F78B2">
      <w:pPr>
        <w:pStyle w:val="2"/>
        <w:spacing w:before="120"/>
      </w:pPr>
      <w:bookmarkStart w:id="26" w:name="_Toc60096136"/>
      <w:r>
        <w:rPr>
          <w:rFonts w:hint="eastAsia"/>
        </w:rPr>
        <w:t>3.</w:t>
      </w:r>
      <w:r w:rsidR="00C874DB">
        <w:t>5</w:t>
      </w:r>
      <w:r>
        <w:rPr>
          <w:rFonts w:hint="eastAsia"/>
        </w:rPr>
        <w:t xml:space="preserve"> </w:t>
      </w:r>
      <w:r w:rsidR="002B4F87">
        <w:rPr>
          <w:rFonts w:hint="eastAsia"/>
        </w:rPr>
        <w:t>主函数</w:t>
      </w:r>
      <w:r>
        <w:rPr>
          <w:rFonts w:hint="eastAsia"/>
        </w:rPr>
        <w:t>的实现</w:t>
      </w:r>
      <w:bookmarkEnd w:id="26"/>
    </w:p>
    <w:p w14:paraId="62974D90" w14:textId="68A0E3E4" w:rsidR="002B4F87" w:rsidRDefault="002B4F87" w:rsidP="002B4F87">
      <w:pPr>
        <w:rPr>
          <w:lang w:eastAsia="zh-CN"/>
        </w:rPr>
      </w:pPr>
      <w:r>
        <w:rPr>
          <w:rFonts w:hint="eastAsia"/>
          <w:lang w:eastAsia="zh-CN"/>
        </w:rPr>
        <w:t>系统首先创建一个</w:t>
      </w:r>
      <w:proofErr w:type="spellStart"/>
      <w:r w:rsidRPr="003B2A29">
        <w:rPr>
          <w:lang w:eastAsia="zh-CN"/>
        </w:rPr>
        <w:t>ElectricityNet</w:t>
      </w:r>
      <w:proofErr w:type="spellEnd"/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net</w:t>
      </w:r>
      <w:r>
        <w:rPr>
          <w:rFonts w:hint="eastAsia"/>
          <w:lang w:eastAsia="zh-CN"/>
        </w:rPr>
        <w:t>，然后调用</w:t>
      </w:r>
      <w:proofErr w:type="spellStart"/>
      <w:r w:rsidRPr="003B2A29">
        <w:rPr>
          <w:lang w:eastAsia="zh-CN"/>
        </w:rPr>
        <w:t>PrintMenu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函数输出菜单，让用户输入操作码，然后应用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结构根据操作码调用相应的函数实现不同功能。</w:t>
      </w:r>
    </w:p>
    <w:p w14:paraId="7F53852F" w14:textId="77777777" w:rsidR="00C874DB" w:rsidRPr="002B4F87" w:rsidRDefault="00C874DB" w:rsidP="002B4F87">
      <w:pPr>
        <w:rPr>
          <w:lang w:eastAsia="zh-CN"/>
        </w:rPr>
      </w:pPr>
    </w:p>
    <w:p w14:paraId="2CF004B0" w14:textId="5786D0E2" w:rsidR="002B4F87" w:rsidRPr="002B4F87" w:rsidRDefault="00946937" w:rsidP="002B4F87">
      <w:pPr>
        <w:pStyle w:val="3"/>
        <w:spacing w:before="120"/>
      </w:pPr>
      <w:bookmarkStart w:id="27" w:name="_Toc60096137"/>
      <w:r>
        <w:rPr>
          <w:rFonts w:hint="eastAsia"/>
        </w:rPr>
        <w:t>3.</w:t>
      </w:r>
      <w:r w:rsidR="00C874DB">
        <w:t>5</w:t>
      </w:r>
      <w:r>
        <w:rPr>
          <w:rFonts w:hint="eastAsia"/>
        </w:rPr>
        <w:t>.</w:t>
      </w:r>
      <w:r w:rsidR="00C874DB">
        <w:t>1</w:t>
      </w:r>
      <w:r>
        <w:rPr>
          <w:rFonts w:hint="eastAsia"/>
        </w:rPr>
        <w:t xml:space="preserve"> </w:t>
      </w:r>
      <w:r w:rsidR="00C874DB">
        <w:rPr>
          <w:rFonts w:hint="eastAsia"/>
        </w:rPr>
        <w:t>主函数</w:t>
      </w:r>
      <w:r>
        <w:rPr>
          <w:rFonts w:hint="eastAsia"/>
        </w:rPr>
        <w:t>代码</w:t>
      </w:r>
      <w:bookmarkEnd w:id="27"/>
      <w:r w:rsidR="002B4F87"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14:paraId="4C061711" w14:textId="17C50884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main() {</w:t>
      </w:r>
    </w:p>
    <w:p w14:paraId="0EF0AF21" w14:textId="5AB98E01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ElectricityNet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net;  </w:t>
      </w:r>
    </w:p>
    <w:p w14:paraId="427B3AA3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net.PrintMenu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0C855B28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B4F87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operation=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'a'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306BC22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(operation !=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'E'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646C63CD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请选择操作：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D3DAEA1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operation;  </w:t>
      </w:r>
    </w:p>
    <w:p w14:paraId="32611355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switch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(operation) {  </w:t>
      </w:r>
    </w:p>
    <w:p w14:paraId="512F6A3C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'A'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230B6F24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net.BuildNodes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08B38EC6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B78FB79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'B'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1B543DFB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net.AddEdge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09DA84C1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F2386EE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'C'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30FC0F62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net.BuildTree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50E701E9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9412348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'D'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62F3609D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net.PrintTree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2DCE509C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EF747E3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default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4F8DB9CA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operation = 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'E'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B1D4A8F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DC2110F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91566BC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512FE8E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24BC79A2" w14:textId="77777777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system(</w:t>
      </w:r>
      <w:r w:rsidRPr="002B4F8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"pause"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3E46BDE3" w14:textId="1AE040DC" w:rsid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B4F8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2B4F8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 </w:t>
      </w:r>
    </w:p>
    <w:p w14:paraId="28250AB8" w14:textId="267A795A" w:rsidR="002B4F87" w:rsidRPr="002B4F87" w:rsidRDefault="002B4F87" w:rsidP="002B4F8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t>}</w:t>
      </w:r>
    </w:p>
    <w:p w14:paraId="4D34F007" w14:textId="5B4C73C1" w:rsidR="00946937" w:rsidRDefault="00946937" w:rsidP="00A8652E">
      <w:pPr>
        <w:pStyle w:val="3"/>
        <w:spacing w:before="120"/>
      </w:pPr>
      <w:bookmarkStart w:id="28" w:name="_Toc60096138"/>
      <w:r>
        <w:rPr>
          <w:rFonts w:hint="eastAsia"/>
        </w:rPr>
        <w:lastRenderedPageBreak/>
        <w:t>3.</w:t>
      </w:r>
      <w:r w:rsidR="00C874DB">
        <w:t>5</w:t>
      </w:r>
      <w:r>
        <w:rPr>
          <w:rFonts w:hint="eastAsia"/>
        </w:rPr>
        <w:t>.</w:t>
      </w:r>
      <w:r w:rsidR="00C874DB">
        <w:t>2</w:t>
      </w:r>
      <w:r>
        <w:rPr>
          <w:rFonts w:hint="eastAsia"/>
        </w:rPr>
        <w:t xml:space="preserve"> </w:t>
      </w:r>
      <w:r w:rsidR="00EB40A8">
        <w:rPr>
          <w:rFonts w:hint="eastAsia"/>
        </w:rPr>
        <w:t>主函数</w:t>
      </w:r>
      <w:r>
        <w:rPr>
          <w:rFonts w:hint="eastAsia"/>
        </w:rPr>
        <w:t>截屏示例</w:t>
      </w:r>
      <w:bookmarkEnd w:id="28"/>
    </w:p>
    <w:p w14:paraId="31C9C1B9" w14:textId="3804DC73" w:rsidR="002779D6" w:rsidRDefault="00EB40A8" w:rsidP="00EB40A8">
      <w:pPr>
        <w:rPr>
          <w:lang w:eastAsia="zh-CN"/>
        </w:rPr>
      </w:pPr>
      <w:r w:rsidRPr="00EB40A8">
        <w:rPr>
          <w:noProof/>
          <w:lang w:eastAsia="zh-CN"/>
        </w:rPr>
        <w:drawing>
          <wp:inline distT="0" distB="0" distL="0" distR="0" wp14:anchorId="443EFAF0" wp14:editId="3F2DA19A">
            <wp:extent cx="4816257" cy="6774767"/>
            <wp:effectExtent l="0" t="0" r="381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243" w14:textId="77777777" w:rsidR="002779D6" w:rsidRPr="002779D6" w:rsidRDefault="002779D6" w:rsidP="002779D6">
      <w:pPr>
        <w:rPr>
          <w:lang w:eastAsia="zh-CN"/>
        </w:rPr>
      </w:pPr>
    </w:p>
    <w:p w14:paraId="0672A5D5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29" w:name="_Toc60096139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9"/>
    </w:p>
    <w:p w14:paraId="77508669" w14:textId="77777777" w:rsidR="004135DF" w:rsidRDefault="004135DF" w:rsidP="004135DF">
      <w:pPr>
        <w:pStyle w:val="2"/>
        <w:spacing w:before="120"/>
      </w:pPr>
      <w:bookmarkStart w:id="30" w:name="_Toc60096140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30"/>
    </w:p>
    <w:p w14:paraId="67416686" w14:textId="6A68AF55" w:rsidR="004135DF" w:rsidRDefault="004135DF" w:rsidP="004135DF">
      <w:pPr>
        <w:pStyle w:val="3"/>
        <w:spacing w:before="120"/>
      </w:pPr>
      <w:bookmarkStart w:id="31" w:name="_Toc60096141"/>
      <w:r>
        <w:rPr>
          <w:rFonts w:hint="eastAsia"/>
        </w:rPr>
        <w:t xml:space="preserve">4.1.1 </w:t>
      </w:r>
      <w:r w:rsidR="00EB40A8">
        <w:rPr>
          <w:rFonts w:hint="eastAsia"/>
        </w:rPr>
        <w:t>测试</w:t>
      </w:r>
      <w:r w:rsidR="00EB40A8">
        <w:rPr>
          <w:rFonts w:hint="eastAsia"/>
        </w:rPr>
        <w:t>1</w:t>
      </w:r>
      <w:bookmarkEnd w:id="31"/>
    </w:p>
    <w:p w14:paraId="043469C4" w14:textId="77777777" w:rsidR="00EB40A8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4B526833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A</w:t>
      </w:r>
    </w:p>
    <w:p w14:paraId="33744B50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4</w:t>
      </w:r>
    </w:p>
    <w:p w14:paraId="0F7A0D4A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a b c d</w:t>
      </w:r>
    </w:p>
    <w:p w14:paraId="585C7F76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</w:p>
    <w:p w14:paraId="6F92B8D1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B</w:t>
      </w:r>
    </w:p>
    <w:p w14:paraId="6AC919CB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a b 8</w:t>
      </w:r>
    </w:p>
    <w:p w14:paraId="3FEF61EE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b c 7</w:t>
      </w:r>
    </w:p>
    <w:p w14:paraId="5D8CB190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c d 5</w:t>
      </w:r>
    </w:p>
    <w:p w14:paraId="7984D3CD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d a 11</w:t>
      </w:r>
    </w:p>
    <w:p w14:paraId="77BE4E4A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a c 18</w:t>
      </w:r>
    </w:p>
    <w:p w14:paraId="5ACE5F99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b d 12</w:t>
      </w:r>
    </w:p>
    <w:p w14:paraId="3A364E05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 xml:space="preserve">ok </w:t>
      </w:r>
      <w:proofErr w:type="spellStart"/>
      <w:r w:rsidRPr="00EB40A8">
        <w:rPr>
          <w:rFonts w:eastAsia="黑体"/>
          <w:bCs/>
          <w:lang w:eastAsia="zh-CN"/>
        </w:rPr>
        <w:t>ok</w:t>
      </w:r>
      <w:proofErr w:type="spellEnd"/>
      <w:r w:rsidRPr="00EB40A8">
        <w:rPr>
          <w:rFonts w:eastAsia="黑体"/>
          <w:bCs/>
          <w:lang w:eastAsia="zh-CN"/>
        </w:rPr>
        <w:t xml:space="preserve"> 65</w:t>
      </w:r>
    </w:p>
    <w:p w14:paraId="505BDCB3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</w:p>
    <w:p w14:paraId="6F2E926C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C</w:t>
      </w:r>
    </w:p>
    <w:p w14:paraId="68B41971" w14:textId="77777777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</w:p>
    <w:p w14:paraId="0B8519E1" w14:textId="6040E694" w:rsidR="00EB40A8" w:rsidRPr="00EB40A8" w:rsidRDefault="00EB40A8" w:rsidP="00EB40A8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D</w:t>
      </w:r>
    </w:p>
    <w:p w14:paraId="0EB97310" w14:textId="764C0892"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5DF1C8A4" w14:textId="56AE24FD" w:rsidR="00EB40A8" w:rsidRPr="003118CA" w:rsidRDefault="00EB40A8" w:rsidP="003118CA">
      <w:pPr>
        <w:ind w:firstLine="482"/>
        <w:rPr>
          <w:b/>
          <w:lang w:eastAsia="zh-CN"/>
        </w:rPr>
      </w:pPr>
      <w:r w:rsidRPr="00EB40A8">
        <w:rPr>
          <w:b/>
          <w:noProof/>
          <w:lang w:eastAsia="zh-CN"/>
        </w:rPr>
        <w:lastRenderedPageBreak/>
        <w:drawing>
          <wp:inline distT="0" distB="0" distL="0" distR="0" wp14:anchorId="71CDD0A1" wp14:editId="7FC99EB4">
            <wp:extent cx="5006774" cy="6812870"/>
            <wp:effectExtent l="0" t="0" r="381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EAC6" w14:textId="74DA6715" w:rsidR="004135DF" w:rsidRPr="004135DF" w:rsidRDefault="004135DF" w:rsidP="004135DF">
      <w:pPr>
        <w:rPr>
          <w:lang w:eastAsia="zh-CN"/>
        </w:rPr>
      </w:pPr>
    </w:p>
    <w:p w14:paraId="755EB672" w14:textId="3B6D186A" w:rsidR="004135DF" w:rsidRDefault="004135DF" w:rsidP="004135DF">
      <w:pPr>
        <w:pStyle w:val="3"/>
        <w:spacing w:before="120"/>
      </w:pPr>
      <w:bookmarkStart w:id="32" w:name="_Toc60096142"/>
      <w:r>
        <w:rPr>
          <w:rFonts w:hint="eastAsia"/>
        </w:rPr>
        <w:lastRenderedPageBreak/>
        <w:t xml:space="preserve">4.1.2 </w:t>
      </w:r>
      <w:r w:rsidR="00EB40A8">
        <w:rPr>
          <w:rFonts w:hint="eastAsia"/>
        </w:rPr>
        <w:t>测试</w:t>
      </w:r>
      <w:r w:rsidR="00C874DB">
        <w:t>2</w:t>
      </w:r>
      <w:bookmarkEnd w:id="32"/>
    </w:p>
    <w:p w14:paraId="4D8A31D1" w14:textId="14E01936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13A25F8D" w14:textId="2D93D403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A</w:t>
      </w:r>
    </w:p>
    <w:p w14:paraId="57387179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8</w:t>
      </w:r>
    </w:p>
    <w:p w14:paraId="2B661336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0 1 2 3 4 5 6 7</w:t>
      </w:r>
    </w:p>
    <w:p w14:paraId="05FBD9CF" w14:textId="77777777" w:rsidR="0097737A" w:rsidRPr="0097737A" w:rsidRDefault="0097737A" w:rsidP="0097737A">
      <w:pPr>
        <w:ind w:leftChars="100" w:left="240"/>
        <w:rPr>
          <w:lang w:eastAsia="zh-CN"/>
        </w:rPr>
      </w:pPr>
    </w:p>
    <w:p w14:paraId="29DF8FD9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B</w:t>
      </w:r>
    </w:p>
    <w:p w14:paraId="009E53C6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4 5 0.35</w:t>
      </w:r>
    </w:p>
    <w:p w14:paraId="55008189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4 7 0.37</w:t>
      </w:r>
    </w:p>
    <w:p w14:paraId="0F763DDD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5 7 0.28</w:t>
      </w:r>
    </w:p>
    <w:p w14:paraId="4630051A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0 7 0.16</w:t>
      </w:r>
    </w:p>
    <w:p w14:paraId="3B408AAA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1 5 0.32</w:t>
      </w:r>
    </w:p>
    <w:p w14:paraId="36147BE4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0 4 0.38</w:t>
      </w:r>
    </w:p>
    <w:p w14:paraId="4AE1B564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2 3 0.17</w:t>
      </w:r>
    </w:p>
    <w:p w14:paraId="4FF895D1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1 7 0.19</w:t>
      </w:r>
    </w:p>
    <w:p w14:paraId="0E9860A0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0 2 0.26</w:t>
      </w:r>
    </w:p>
    <w:p w14:paraId="06BF8A9C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1 2 0.36</w:t>
      </w:r>
    </w:p>
    <w:p w14:paraId="7D3523C9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1 3 0.29</w:t>
      </w:r>
    </w:p>
    <w:p w14:paraId="7AAAE128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2 7 0.34</w:t>
      </w:r>
    </w:p>
    <w:p w14:paraId="088CC793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6 2 0.40</w:t>
      </w:r>
    </w:p>
    <w:p w14:paraId="1BD1189D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3 6 0.52</w:t>
      </w:r>
    </w:p>
    <w:p w14:paraId="3FA9FA14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6 0 0.58</w:t>
      </w:r>
    </w:p>
    <w:p w14:paraId="76EBB032" w14:textId="77777777" w:rsidR="0097737A" w:rsidRP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6 4 0.93</w:t>
      </w:r>
    </w:p>
    <w:p w14:paraId="4AD373B0" w14:textId="743197A7" w:rsidR="0097737A" w:rsidRPr="0097737A" w:rsidRDefault="0097737A" w:rsidP="0097737A">
      <w:pPr>
        <w:ind w:leftChars="100" w:left="240"/>
        <w:rPr>
          <w:lang w:eastAsia="zh-CN"/>
        </w:rPr>
      </w:pPr>
      <w:r>
        <w:rPr>
          <w:rFonts w:hint="eastAsia"/>
          <w:lang w:eastAsia="zh-CN"/>
        </w:rPr>
        <w:t>ok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ok</w:t>
      </w:r>
      <w:proofErr w:type="spellEnd"/>
      <w:r>
        <w:rPr>
          <w:lang w:eastAsia="zh-CN"/>
        </w:rPr>
        <w:t xml:space="preserve"> 6</w:t>
      </w:r>
    </w:p>
    <w:p w14:paraId="2D09F4CA" w14:textId="77777777" w:rsidR="0097737A" w:rsidRPr="0097737A" w:rsidRDefault="0097737A" w:rsidP="0097737A">
      <w:pPr>
        <w:ind w:leftChars="100" w:left="240"/>
        <w:rPr>
          <w:lang w:eastAsia="zh-CN"/>
        </w:rPr>
      </w:pPr>
    </w:p>
    <w:p w14:paraId="7200B8A7" w14:textId="1C1F39EF" w:rsid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C</w:t>
      </w:r>
    </w:p>
    <w:p w14:paraId="74FE4FED" w14:textId="77777777" w:rsidR="0097737A" w:rsidRPr="0097737A" w:rsidRDefault="0097737A" w:rsidP="0097737A">
      <w:pPr>
        <w:ind w:leftChars="100" w:left="240"/>
        <w:rPr>
          <w:lang w:eastAsia="zh-CN"/>
        </w:rPr>
      </w:pPr>
    </w:p>
    <w:p w14:paraId="7433D6F3" w14:textId="6C98F0EA" w:rsidR="0097737A" w:rsidRDefault="0097737A" w:rsidP="0097737A">
      <w:pPr>
        <w:ind w:leftChars="100" w:left="240"/>
        <w:rPr>
          <w:lang w:eastAsia="zh-CN"/>
        </w:rPr>
      </w:pPr>
      <w:r w:rsidRPr="0097737A">
        <w:rPr>
          <w:rFonts w:hint="eastAsia"/>
          <w:lang w:eastAsia="zh-CN"/>
        </w:rPr>
        <w:t>D</w:t>
      </w:r>
    </w:p>
    <w:p w14:paraId="14A46EE6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7F99220C" w14:textId="24EC3D3C" w:rsidR="0097737A" w:rsidRDefault="0097737A" w:rsidP="0097737A">
      <w:pPr>
        <w:rPr>
          <w:lang w:eastAsia="zh-CN"/>
        </w:rPr>
      </w:pPr>
      <w:r w:rsidRPr="0097737A">
        <w:rPr>
          <w:noProof/>
          <w:lang w:eastAsia="zh-CN"/>
        </w:rPr>
        <w:lastRenderedPageBreak/>
        <w:drawing>
          <wp:inline distT="0" distB="0" distL="0" distR="0" wp14:anchorId="248E5A5B" wp14:editId="042D14FA">
            <wp:extent cx="4336156" cy="7453006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E61D" w14:textId="4C6359A4" w:rsidR="0097737A" w:rsidRDefault="0097737A" w:rsidP="0097737A">
      <w:pPr>
        <w:pStyle w:val="2"/>
        <w:spacing w:before="120"/>
      </w:pPr>
      <w:bookmarkStart w:id="33" w:name="_Toc60096143"/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边界测试</w:t>
      </w:r>
      <w:bookmarkEnd w:id="33"/>
    </w:p>
    <w:p w14:paraId="1589ACAC" w14:textId="020433A2" w:rsidR="0097737A" w:rsidRDefault="0097737A" w:rsidP="0097737A">
      <w:pPr>
        <w:pStyle w:val="3"/>
        <w:spacing w:before="120"/>
      </w:pPr>
      <w:bookmarkStart w:id="34" w:name="_Toc60096144"/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图中只有两个顶点一条边</w:t>
      </w:r>
      <w:bookmarkEnd w:id="34"/>
    </w:p>
    <w:p w14:paraId="5DB1F68F" w14:textId="77777777" w:rsidR="0097737A" w:rsidRDefault="0097737A" w:rsidP="0097737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0F4CAF02" w14:textId="77777777" w:rsidR="0097737A" w:rsidRPr="00EB40A8" w:rsidRDefault="0097737A" w:rsidP="0097737A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A</w:t>
      </w:r>
    </w:p>
    <w:p w14:paraId="0BE29827" w14:textId="019F573C" w:rsidR="0097737A" w:rsidRPr="00EB40A8" w:rsidRDefault="00C874DB" w:rsidP="0097737A">
      <w:pPr>
        <w:ind w:leftChars="100" w:left="240"/>
        <w:rPr>
          <w:rFonts w:eastAsia="黑体"/>
          <w:bCs/>
          <w:lang w:eastAsia="zh-CN"/>
        </w:rPr>
      </w:pPr>
      <w:r>
        <w:rPr>
          <w:rFonts w:eastAsia="黑体"/>
          <w:bCs/>
          <w:lang w:eastAsia="zh-CN"/>
        </w:rPr>
        <w:t>2</w:t>
      </w:r>
    </w:p>
    <w:p w14:paraId="0EF3BB08" w14:textId="1B9A2F86" w:rsidR="0097737A" w:rsidRPr="00EB40A8" w:rsidRDefault="0097737A" w:rsidP="0097737A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a b</w:t>
      </w:r>
    </w:p>
    <w:p w14:paraId="375AD17D" w14:textId="77777777" w:rsidR="0097737A" w:rsidRPr="00EB40A8" w:rsidRDefault="0097737A" w:rsidP="0097737A">
      <w:pPr>
        <w:ind w:leftChars="100" w:left="240"/>
        <w:rPr>
          <w:rFonts w:eastAsia="黑体"/>
          <w:bCs/>
          <w:lang w:eastAsia="zh-CN"/>
        </w:rPr>
      </w:pPr>
    </w:p>
    <w:p w14:paraId="32236900" w14:textId="77777777" w:rsidR="0097737A" w:rsidRPr="00EB40A8" w:rsidRDefault="0097737A" w:rsidP="0097737A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B</w:t>
      </w:r>
    </w:p>
    <w:p w14:paraId="137FEE82" w14:textId="697B1084" w:rsidR="0097737A" w:rsidRPr="00EB40A8" w:rsidRDefault="0097737A" w:rsidP="0097737A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 xml:space="preserve">a b </w:t>
      </w:r>
      <w:r w:rsidR="00C874DB">
        <w:rPr>
          <w:rFonts w:eastAsia="黑体"/>
          <w:bCs/>
          <w:lang w:eastAsia="zh-CN"/>
        </w:rPr>
        <w:t>5</w:t>
      </w:r>
    </w:p>
    <w:p w14:paraId="7C68F991" w14:textId="6B8EDC94" w:rsidR="0097737A" w:rsidRPr="00EB40A8" w:rsidRDefault="0097737A" w:rsidP="0097737A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 xml:space="preserve">ok </w:t>
      </w:r>
      <w:proofErr w:type="spellStart"/>
      <w:r w:rsidRPr="00EB40A8">
        <w:rPr>
          <w:rFonts w:eastAsia="黑体"/>
          <w:bCs/>
          <w:lang w:eastAsia="zh-CN"/>
        </w:rPr>
        <w:t>ok</w:t>
      </w:r>
      <w:proofErr w:type="spellEnd"/>
      <w:r w:rsidRPr="00EB40A8">
        <w:rPr>
          <w:rFonts w:eastAsia="黑体"/>
          <w:bCs/>
          <w:lang w:eastAsia="zh-CN"/>
        </w:rPr>
        <w:t xml:space="preserve"> </w:t>
      </w:r>
      <w:r w:rsidR="00C874DB">
        <w:rPr>
          <w:rFonts w:eastAsia="黑体"/>
          <w:bCs/>
          <w:lang w:eastAsia="zh-CN"/>
        </w:rPr>
        <w:t>0</w:t>
      </w:r>
    </w:p>
    <w:p w14:paraId="623B2CCE" w14:textId="77777777" w:rsidR="0097737A" w:rsidRPr="00EB40A8" w:rsidRDefault="0097737A" w:rsidP="0097737A">
      <w:pPr>
        <w:ind w:leftChars="100" w:left="240"/>
        <w:rPr>
          <w:rFonts w:eastAsia="黑体"/>
          <w:bCs/>
          <w:lang w:eastAsia="zh-CN"/>
        </w:rPr>
      </w:pPr>
    </w:p>
    <w:p w14:paraId="1332C1DE" w14:textId="77777777" w:rsidR="0097737A" w:rsidRPr="00EB40A8" w:rsidRDefault="0097737A" w:rsidP="0097737A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C</w:t>
      </w:r>
    </w:p>
    <w:p w14:paraId="1D440BC3" w14:textId="77777777" w:rsidR="0097737A" w:rsidRPr="00EB40A8" w:rsidRDefault="0097737A" w:rsidP="0097737A">
      <w:pPr>
        <w:ind w:leftChars="100" w:left="240"/>
        <w:rPr>
          <w:rFonts w:eastAsia="黑体"/>
          <w:bCs/>
          <w:lang w:eastAsia="zh-CN"/>
        </w:rPr>
      </w:pPr>
    </w:p>
    <w:p w14:paraId="5683EE76" w14:textId="77777777" w:rsidR="0097737A" w:rsidRPr="00EB40A8" w:rsidRDefault="0097737A" w:rsidP="0097737A">
      <w:pPr>
        <w:ind w:leftChars="100" w:left="240"/>
        <w:rPr>
          <w:rFonts w:eastAsia="黑体"/>
          <w:bCs/>
          <w:lang w:eastAsia="zh-CN"/>
        </w:rPr>
      </w:pPr>
      <w:r w:rsidRPr="00EB40A8">
        <w:rPr>
          <w:rFonts w:eastAsia="黑体"/>
          <w:bCs/>
          <w:lang w:eastAsia="zh-CN"/>
        </w:rPr>
        <w:t>D</w:t>
      </w:r>
    </w:p>
    <w:p w14:paraId="1E600EAB" w14:textId="77777777" w:rsidR="0097737A" w:rsidRDefault="0097737A" w:rsidP="0097737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3F3932AF" w14:textId="496E9F3E" w:rsidR="00C874DB" w:rsidRDefault="00C874DB" w:rsidP="00C874DB">
      <w:pPr>
        <w:rPr>
          <w:lang w:eastAsia="zh-CN"/>
        </w:rPr>
      </w:pPr>
      <w:r w:rsidRPr="00C874DB">
        <w:rPr>
          <w:noProof/>
          <w:lang w:eastAsia="zh-CN"/>
        </w:rPr>
        <w:lastRenderedPageBreak/>
        <w:drawing>
          <wp:inline distT="0" distB="0" distL="0" distR="0" wp14:anchorId="555731C8" wp14:editId="0D1D995B">
            <wp:extent cx="5448772" cy="491532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883F" w14:textId="33DFFCDE" w:rsidR="00C874DB" w:rsidRDefault="00C874DB" w:rsidP="00C874DB">
      <w:pPr>
        <w:rPr>
          <w:lang w:eastAsia="zh-CN"/>
        </w:rPr>
      </w:pPr>
    </w:p>
    <w:p w14:paraId="32F4A757" w14:textId="6EC49483" w:rsidR="00C874DB" w:rsidRDefault="00C874DB" w:rsidP="00C874DB">
      <w:pPr>
        <w:rPr>
          <w:lang w:eastAsia="zh-CN"/>
        </w:rPr>
      </w:pPr>
    </w:p>
    <w:p w14:paraId="0682529D" w14:textId="50A80F99" w:rsidR="00C874DB" w:rsidRDefault="00C874DB" w:rsidP="00C874DB">
      <w:pPr>
        <w:rPr>
          <w:lang w:eastAsia="zh-CN"/>
        </w:rPr>
      </w:pPr>
    </w:p>
    <w:p w14:paraId="5A6B541F" w14:textId="6287068C" w:rsidR="00C874DB" w:rsidRDefault="00C874DB" w:rsidP="00C874DB">
      <w:pPr>
        <w:rPr>
          <w:lang w:eastAsia="zh-CN"/>
        </w:rPr>
      </w:pPr>
    </w:p>
    <w:p w14:paraId="7113082A" w14:textId="022D3543" w:rsidR="00C874DB" w:rsidRDefault="00C874DB" w:rsidP="00C874DB">
      <w:pPr>
        <w:rPr>
          <w:lang w:eastAsia="zh-CN"/>
        </w:rPr>
      </w:pPr>
    </w:p>
    <w:p w14:paraId="1B610483" w14:textId="73F6DFC5" w:rsidR="00C874DB" w:rsidRDefault="00C874DB" w:rsidP="00C874DB">
      <w:pPr>
        <w:rPr>
          <w:lang w:eastAsia="zh-CN"/>
        </w:rPr>
      </w:pPr>
    </w:p>
    <w:p w14:paraId="60F372AA" w14:textId="7682C563" w:rsidR="00C874DB" w:rsidRDefault="00C874DB" w:rsidP="00C874DB">
      <w:pPr>
        <w:rPr>
          <w:lang w:eastAsia="zh-CN"/>
        </w:rPr>
      </w:pPr>
    </w:p>
    <w:p w14:paraId="11DB5ACF" w14:textId="273763C9" w:rsidR="00C874DB" w:rsidRDefault="00C874DB" w:rsidP="00C874DB">
      <w:pPr>
        <w:rPr>
          <w:lang w:eastAsia="zh-CN"/>
        </w:rPr>
      </w:pPr>
    </w:p>
    <w:p w14:paraId="12FBCC6C" w14:textId="77777777" w:rsidR="00C874DB" w:rsidRPr="00C874DB" w:rsidRDefault="00C874DB" w:rsidP="00C874DB">
      <w:pPr>
        <w:rPr>
          <w:lang w:eastAsia="zh-CN"/>
        </w:rPr>
      </w:pPr>
    </w:p>
    <w:p w14:paraId="4DDB501A" w14:textId="1E1C5017" w:rsidR="004135DF" w:rsidRPr="004135DF" w:rsidRDefault="004135DF" w:rsidP="004135DF">
      <w:pPr>
        <w:pStyle w:val="2"/>
        <w:spacing w:before="120"/>
      </w:pPr>
      <w:bookmarkStart w:id="35" w:name="_Toc60096145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出错测试</w:t>
      </w:r>
      <w:bookmarkEnd w:id="35"/>
    </w:p>
    <w:p w14:paraId="719CC7CA" w14:textId="4B362165" w:rsidR="002779D6" w:rsidRDefault="004135DF" w:rsidP="004135DF">
      <w:pPr>
        <w:pStyle w:val="3"/>
        <w:spacing w:before="120"/>
      </w:pPr>
      <w:bookmarkStart w:id="36" w:name="_Toc60096146"/>
      <w:r>
        <w:rPr>
          <w:rFonts w:hint="eastAsia"/>
        </w:rPr>
        <w:t xml:space="preserve">4.3.1 </w:t>
      </w:r>
      <w:r w:rsidR="0097737A">
        <w:rPr>
          <w:rFonts w:hint="eastAsia"/>
        </w:rPr>
        <w:t>创建边先于创建顶点</w:t>
      </w:r>
      <w:bookmarkEnd w:id="36"/>
    </w:p>
    <w:p w14:paraId="4FF1D546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0B8FBB7F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24189B2E" w14:textId="391DF179" w:rsidR="00590C7D" w:rsidRPr="001839FC" w:rsidRDefault="0097737A" w:rsidP="001839FC">
      <w:pPr>
        <w:ind w:firstLine="482"/>
        <w:rPr>
          <w:b/>
          <w:lang w:eastAsia="zh-CN"/>
        </w:rPr>
      </w:pPr>
      <w:r w:rsidRPr="0097737A">
        <w:rPr>
          <w:b/>
          <w:noProof/>
          <w:lang w:eastAsia="zh-CN"/>
        </w:rPr>
        <w:drawing>
          <wp:inline distT="0" distB="0" distL="0" distR="0" wp14:anchorId="4CC58FC4" wp14:editId="52291FC1">
            <wp:extent cx="4366638" cy="2926334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559" w14:textId="671D3FE7" w:rsidR="004135DF" w:rsidRDefault="004135DF" w:rsidP="004135DF">
      <w:pPr>
        <w:pStyle w:val="3"/>
        <w:spacing w:before="120"/>
      </w:pPr>
      <w:bookmarkStart w:id="37" w:name="_Toc60096147"/>
      <w:r>
        <w:rPr>
          <w:rFonts w:hint="eastAsia"/>
        </w:rPr>
        <w:t xml:space="preserve">4.3.2 </w:t>
      </w:r>
      <w:r w:rsidR="0097737A" w:rsidRPr="0097737A">
        <w:rPr>
          <w:rFonts w:hint="eastAsia"/>
        </w:rPr>
        <w:t>构造最小生成树</w:t>
      </w:r>
      <w:r w:rsidR="0097737A">
        <w:rPr>
          <w:rFonts w:hint="eastAsia"/>
        </w:rPr>
        <w:t>先于创建顶点或边</w:t>
      </w:r>
      <w:bookmarkEnd w:id="37"/>
    </w:p>
    <w:p w14:paraId="23F1AEE6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09CF75D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76E974A0" w14:textId="4A6A6228" w:rsidR="00590C7D" w:rsidRPr="001839FC" w:rsidRDefault="0097737A" w:rsidP="001839FC">
      <w:pPr>
        <w:ind w:firstLine="482"/>
        <w:rPr>
          <w:b/>
          <w:lang w:eastAsia="zh-CN"/>
        </w:rPr>
      </w:pPr>
      <w:r w:rsidRPr="0097737A">
        <w:rPr>
          <w:b/>
          <w:noProof/>
          <w:lang w:eastAsia="zh-CN"/>
        </w:rPr>
        <w:lastRenderedPageBreak/>
        <w:drawing>
          <wp:inline distT="0" distB="0" distL="0" distR="0" wp14:anchorId="6E447344" wp14:editId="5306F6A1">
            <wp:extent cx="4580017" cy="472480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A0E" w14:textId="6CF4CCF1" w:rsidR="002644C8" w:rsidRDefault="004135DF" w:rsidP="004135DF">
      <w:pPr>
        <w:pStyle w:val="3"/>
        <w:spacing w:before="120"/>
      </w:pPr>
      <w:bookmarkStart w:id="38" w:name="_Toc60096148"/>
      <w:r>
        <w:rPr>
          <w:rFonts w:hint="eastAsia"/>
        </w:rPr>
        <w:t xml:space="preserve">4.3.3 </w:t>
      </w:r>
      <w:r w:rsidR="0097737A" w:rsidRPr="0097737A">
        <w:rPr>
          <w:rFonts w:hint="eastAsia"/>
        </w:rPr>
        <w:t>显示最小生成树</w:t>
      </w:r>
      <w:r w:rsidR="0097737A">
        <w:rPr>
          <w:rFonts w:hint="eastAsia"/>
        </w:rPr>
        <w:t>先于创建生成树</w:t>
      </w:r>
      <w:bookmarkEnd w:id="38"/>
    </w:p>
    <w:p w14:paraId="1EE08CE1" w14:textId="77777777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 w14:paraId="27894B56" w14:textId="77777777" w:rsidR="00B649B3" w:rsidRP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591BF38A" w14:textId="1AF98087" w:rsidR="00B649B3" w:rsidRPr="002644C8" w:rsidRDefault="0097737A" w:rsidP="002644C8">
      <w:pPr>
        <w:rPr>
          <w:lang w:eastAsia="zh-CN"/>
        </w:rPr>
      </w:pPr>
      <w:r w:rsidRPr="0097737A">
        <w:rPr>
          <w:noProof/>
          <w:lang w:eastAsia="zh-CN"/>
        </w:rPr>
        <w:lastRenderedPageBreak/>
        <w:drawing>
          <wp:inline distT="0" distB="0" distL="0" distR="0" wp14:anchorId="70C489DD" wp14:editId="24DFA730">
            <wp:extent cx="5759450" cy="529526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7D3F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26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7673F" w14:textId="77777777" w:rsidR="00F5740A" w:rsidRDefault="00F5740A" w:rsidP="001D0743">
      <w:r>
        <w:separator/>
      </w:r>
    </w:p>
    <w:p w14:paraId="4160C1B8" w14:textId="77777777" w:rsidR="00F5740A" w:rsidRDefault="00F5740A" w:rsidP="001D0743"/>
    <w:p w14:paraId="37F4748E" w14:textId="77777777" w:rsidR="00F5740A" w:rsidRDefault="00F5740A" w:rsidP="001D0743"/>
    <w:p w14:paraId="382834B7" w14:textId="77777777" w:rsidR="00F5740A" w:rsidRDefault="00F5740A" w:rsidP="001D0743"/>
    <w:p w14:paraId="797B351B" w14:textId="77777777" w:rsidR="00F5740A" w:rsidRDefault="00F5740A" w:rsidP="001D0743"/>
    <w:p w14:paraId="06B14AD8" w14:textId="77777777" w:rsidR="00F5740A" w:rsidRDefault="00F5740A" w:rsidP="001D0743"/>
  </w:endnote>
  <w:endnote w:type="continuationSeparator" w:id="0">
    <w:p w14:paraId="032DFC25" w14:textId="77777777" w:rsidR="00F5740A" w:rsidRDefault="00F5740A" w:rsidP="001D0743">
      <w:r>
        <w:continuationSeparator/>
      </w:r>
    </w:p>
    <w:p w14:paraId="162ED290" w14:textId="77777777" w:rsidR="00F5740A" w:rsidRDefault="00F5740A" w:rsidP="001D0743"/>
    <w:p w14:paraId="1D509DDB" w14:textId="77777777" w:rsidR="00F5740A" w:rsidRDefault="00F5740A" w:rsidP="001D0743"/>
    <w:p w14:paraId="38C4A63D" w14:textId="77777777" w:rsidR="00F5740A" w:rsidRDefault="00F5740A" w:rsidP="001D0743"/>
    <w:p w14:paraId="6B2A372B" w14:textId="77777777" w:rsidR="00F5740A" w:rsidRDefault="00F5740A" w:rsidP="001D0743"/>
    <w:p w14:paraId="4D9351A0" w14:textId="77777777" w:rsidR="00F5740A" w:rsidRDefault="00F5740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1803" w14:textId="77777777" w:rsidR="003B2A29" w:rsidRPr="00F57004" w:rsidRDefault="003B2A29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AE1E08" w14:textId="77777777" w:rsidR="003B2A29" w:rsidRDefault="003B2A29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0B31D" w14:textId="77777777" w:rsidR="003B2A29" w:rsidRPr="009035C9" w:rsidRDefault="003B2A29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0573B" w14:textId="77777777" w:rsidR="003B2A29" w:rsidRDefault="003B2A29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36461" w14:textId="77777777" w:rsidR="003B2A29" w:rsidRDefault="003B2A29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3D387341" w14:textId="77777777" w:rsidR="003B2A29" w:rsidRDefault="003B2A29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39AA50D1" w14:textId="77777777" w:rsidR="003B2A29" w:rsidRPr="00E0298B" w:rsidRDefault="003B2A29" w:rsidP="001D0743">
    <w:pPr>
      <w:pStyle w:val="a4"/>
      <w:ind w:firstLine="360"/>
    </w:pPr>
  </w:p>
  <w:p w14:paraId="55EB3159" w14:textId="77777777" w:rsidR="003B2A29" w:rsidRDefault="003B2A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A77FC" w14:textId="77777777" w:rsidR="00F5740A" w:rsidRDefault="00F5740A" w:rsidP="001D0743">
      <w:r>
        <w:separator/>
      </w:r>
    </w:p>
    <w:p w14:paraId="2C79F469" w14:textId="77777777" w:rsidR="00F5740A" w:rsidRDefault="00F5740A" w:rsidP="001D0743"/>
    <w:p w14:paraId="5DA22F44" w14:textId="77777777" w:rsidR="00F5740A" w:rsidRDefault="00F5740A" w:rsidP="001D0743"/>
    <w:p w14:paraId="31FC3CB7" w14:textId="77777777" w:rsidR="00F5740A" w:rsidRDefault="00F5740A" w:rsidP="001D0743"/>
    <w:p w14:paraId="34B1F95F" w14:textId="77777777" w:rsidR="00F5740A" w:rsidRDefault="00F5740A" w:rsidP="001D0743"/>
    <w:p w14:paraId="2AB87087" w14:textId="77777777" w:rsidR="00F5740A" w:rsidRDefault="00F5740A" w:rsidP="001D0743"/>
  </w:footnote>
  <w:footnote w:type="continuationSeparator" w:id="0">
    <w:p w14:paraId="234953AF" w14:textId="77777777" w:rsidR="00F5740A" w:rsidRDefault="00F5740A" w:rsidP="001D0743">
      <w:r>
        <w:continuationSeparator/>
      </w:r>
    </w:p>
    <w:p w14:paraId="4F1C1BC5" w14:textId="77777777" w:rsidR="00F5740A" w:rsidRDefault="00F5740A" w:rsidP="001D0743"/>
    <w:p w14:paraId="04622694" w14:textId="77777777" w:rsidR="00F5740A" w:rsidRDefault="00F5740A" w:rsidP="001D0743"/>
    <w:p w14:paraId="446EBB01" w14:textId="77777777" w:rsidR="00F5740A" w:rsidRDefault="00F5740A" w:rsidP="001D0743"/>
    <w:p w14:paraId="6708FAE4" w14:textId="77777777" w:rsidR="00F5740A" w:rsidRDefault="00F5740A" w:rsidP="001D0743"/>
    <w:p w14:paraId="5E8DDB63" w14:textId="77777777" w:rsidR="00F5740A" w:rsidRDefault="00F5740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6F501" w14:textId="77777777" w:rsidR="003B2A29" w:rsidRDefault="003B2A29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7E9FC" w14:textId="77777777" w:rsidR="003B2A29" w:rsidRPr="009035C9" w:rsidRDefault="003B2A29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BEB9E" w14:textId="77777777" w:rsidR="003B2A29" w:rsidRDefault="003B2A29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A75BDF"/>
    <w:multiLevelType w:val="multilevel"/>
    <w:tmpl w:val="890C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1E0245A"/>
    <w:multiLevelType w:val="multilevel"/>
    <w:tmpl w:val="B61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 w15:restartNumberingAfterBreak="0">
    <w:nsid w:val="463F2E5A"/>
    <w:multiLevelType w:val="multilevel"/>
    <w:tmpl w:val="CD58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162F80"/>
    <w:multiLevelType w:val="multilevel"/>
    <w:tmpl w:val="E164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4D6826"/>
    <w:multiLevelType w:val="multilevel"/>
    <w:tmpl w:val="7AFC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20" w15:restartNumberingAfterBreak="0">
    <w:nsid w:val="56071B0B"/>
    <w:multiLevelType w:val="multilevel"/>
    <w:tmpl w:val="558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3B4326"/>
    <w:multiLevelType w:val="multilevel"/>
    <w:tmpl w:val="B2BA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A0FD0"/>
    <w:multiLevelType w:val="multilevel"/>
    <w:tmpl w:val="BA32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4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5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9"/>
  </w:num>
  <w:num w:numId="3">
    <w:abstractNumId w:val="25"/>
  </w:num>
  <w:num w:numId="4">
    <w:abstractNumId w:val="15"/>
  </w:num>
  <w:num w:numId="5">
    <w:abstractNumId w:val="26"/>
  </w:num>
  <w:num w:numId="6">
    <w:abstractNumId w:val="1"/>
  </w:num>
  <w:num w:numId="7">
    <w:abstractNumId w:val="5"/>
  </w:num>
  <w:num w:numId="8">
    <w:abstractNumId w:val="12"/>
  </w:num>
  <w:num w:numId="9">
    <w:abstractNumId w:val="24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3"/>
  </w:num>
  <w:num w:numId="21">
    <w:abstractNumId w:val="2"/>
  </w:num>
  <w:num w:numId="22">
    <w:abstractNumId w:val="0"/>
  </w:num>
  <w:num w:numId="23">
    <w:abstractNumId w:val="14"/>
  </w:num>
  <w:num w:numId="24">
    <w:abstractNumId w:val="23"/>
  </w:num>
  <w:num w:numId="25">
    <w:abstractNumId w:val="17"/>
  </w:num>
  <w:num w:numId="26">
    <w:abstractNumId w:val="21"/>
  </w:num>
  <w:num w:numId="27">
    <w:abstractNumId w:val="18"/>
  </w:num>
  <w:num w:numId="28">
    <w:abstractNumId w:val="4"/>
  </w:num>
  <w:num w:numId="29">
    <w:abstractNumId w:val="16"/>
  </w:num>
  <w:num w:numId="30">
    <w:abstractNumId w:val="20"/>
  </w:num>
  <w:num w:numId="31">
    <w:abstractNumId w:val="1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4F87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2A29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E7DA0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0C2F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43D4A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1B9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A461F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66CFA"/>
    <w:rsid w:val="00770000"/>
    <w:rsid w:val="0077144B"/>
    <w:rsid w:val="007733FE"/>
    <w:rsid w:val="007777E0"/>
    <w:rsid w:val="00780DBC"/>
    <w:rsid w:val="007810B8"/>
    <w:rsid w:val="007857C7"/>
    <w:rsid w:val="00786E35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7737A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1CE3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874DB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68A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40A8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5740A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97056E"/>
  <w15:docId w15:val="{1381B1AE-C520-4D68-BF69-61C08373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4F87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alt">
    <w:name w:val="alt"/>
    <w:basedOn w:val="a"/>
    <w:rsid w:val="00420C2F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D9046B-BFE2-4283-A8AF-6FC5B11DE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393</TotalTime>
  <Pages>24</Pages>
  <Words>1379</Words>
  <Characters>7862</Characters>
  <Application>Microsoft Office Word</Application>
  <DocSecurity>0</DocSecurity>
  <Lines>65</Lines>
  <Paragraphs>18</Paragraphs>
  <ScaleCrop>false</ScaleCrop>
  <Company>中国石油大学</Company>
  <LinksUpToDate>false</LinksUpToDate>
  <CharactersWithSpaces>9223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赵 子昱</cp:lastModifiedBy>
  <cp:revision>25</cp:revision>
  <cp:lastPrinted>2008-07-17T03:36:00Z</cp:lastPrinted>
  <dcterms:created xsi:type="dcterms:W3CDTF">2017-10-13T02:08:00Z</dcterms:created>
  <dcterms:modified xsi:type="dcterms:W3CDTF">2020-12-28T17:01:00Z</dcterms:modified>
</cp:coreProperties>
</file>