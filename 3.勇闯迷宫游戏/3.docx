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4CE21E2" w14:textId="77777777" w:rsidR="00B138A1" w:rsidRPr="001E4DF9" w:rsidRDefault="00B138A1" w:rsidP="001D0743">
      <w:pPr>
        <w:rPr>
          <w:lang w:eastAsia="zh-CN"/>
        </w:rPr>
      </w:pPr>
    </w:p>
    <w:p w14:paraId="62F6B0BE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2CE75A77" w14:textId="77777777" w:rsidR="00404CF0" w:rsidRPr="00ED4D76" w:rsidRDefault="00404CF0" w:rsidP="001D0743">
      <w:pPr>
        <w:rPr>
          <w:lang w:eastAsia="zh-CN"/>
        </w:rPr>
      </w:pPr>
    </w:p>
    <w:p w14:paraId="42866138" w14:textId="77777777" w:rsidR="00404CF0" w:rsidRPr="00ED4D76" w:rsidRDefault="00404CF0" w:rsidP="001D0743">
      <w:pPr>
        <w:rPr>
          <w:lang w:eastAsia="zh-CN"/>
        </w:rPr>
      </w:pPr>
    </w:p>
    <w:p w14:paraId="384C80F4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69FBE1C9" w14:textId="0668BA62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CC3DB7">
        <w:rPr>
          <w:rFonts w:ascii="TypeLand 康熙字典體" w:eastAsiaTheme="minorEastAsia" w:hAnsi="TypeLand 康熙字典體" w:hint="eastAsia"/>
          <w:lang w:eastAsia="zh-CN"/>
        </w:rPr>
        <w:t>勇闯迷宫游戏</w:t>
      </w:r>
    </w:p>
    <w:p w14:paraId="7F11D15B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9997B21" w14:textId="77777777" w:rsidR="00AB4DCF" w:rsidRPr="00ED4D76" w:rsidRDefault="00AB4DCF" w:rsidP="001D0743">
      <w:pPr>
        <w:rPr>
          <w:lang w:eastAsia="zh-CN"/>
        </w:rPr>
      </w:pPr>
    </w:p>
    <w:p w14:paraId="4015908F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16578330" w14:textId="77777777" w:rsidR="00B138A1" w:rsidRPr="00ED4D76" w:rsidRDefault="00B138A1" w:rsidP="001D0743">
      <w:pPr>
        <w:rPr>
          <w:lang w:eastAsia="zh-CN"/>
        </w:rPr>
      </w:pPr>
    </w:p>
    <w:p w14:paraId="3650759F" w14:textId="77777777" w:rsidR="00B138A1" w:rsidRPr="00ED4D76" w:rsidRDefault="00B138A1" w:rsidP="001D0743">
      <w:pPr>
        <w:rPr>
          <w:lang w:eastAsia="zh-CN"/>
        </w:rPr>
      </w:pPr>
    </w:p>
    <w:p w14:paraId="47BD1C8B" w14:textId="77777777" w:rsidR="00B138A1" w:rsidRPr="00ED4D76" w:rsidRDefault="00B138A1" w:rsidP="001D0743">
      <w:pPr>
        <w:rPr>
          <w:lang w:eastAsia="zh-CN"/>
        </w:rPr>
      </w:pPr>
    </w:p>
    <w:p w14:paraId="3CFCDAC9" w14:textId="77777777" w:rsidR="00B138A1" w:rsidRPr="00ED4D76" w:rsidRDefault="00B138A1" w:rsidP="001D0743">
      <w:pPr>
        <w:rPr>
          <w:lang w:eastAsia="zh-CN"/>
        </w:rPr>
      </w:pPr>
    </w:p>
    <w:p w14:paraId="4B622623" w14:textId="77777777" w:rsidR="006F1CF2" w:rsidRPr="00ED4D76" w:rsidRDefault="006F1CF2" w:rsidP="001D0743">
      <w:pPr>
        <w:rPr>
          <w:lang w:eastAsia="zh-CN"/>
        </w:rPr>
      </w:pPr>
    </w:p>
    <w:p w14:paraId="0F5DF3BF" w14:textId="77777777" w:rsidR="006F1CF2" w:rsidRPr="00ED4D76" w:rsidRDefault="006F1CF2" w:rsidP="001D0743">
      <w:pPr>
        <w:rPr>
          <w:lang w:eastAsia="zh-CN"/>
        </w:rPr>
      </w:pPr>
    </w:p>
    <w:p w14:paraId="225C9080" w14:textId="236EFB61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CC3DB7">
        <w:rPr>
          <w:rFonts w:ascii="宋体" w:hAnsi="宋体" w:hint="eastAsia"/>
          <w:u w:val="single"/>
          <w:lang w:eastAsia="zh-CN"/>
        </w:rPr>
        <w:t>赵子昱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420351F" w14:textId="7FD45063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CC3DB7">
        <w:rPr>
          <w:rFonts w:ascii="宋体" w:hAnsi="宋体"/>
          <w:u w:val="single"/>
          <w:lang w:eastAsia="zh-CN"/>
        </w:rPr>
        <w:t>1951459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</w:t>
      </w:r>
      <w:r w:rsidR="00CC3DB7">
        <w:rPr>
          <w:rFonts w:ascii="宋体" w:hAnsi="宋体"/>
          <w:u w:val="single"/>
          <w:lang w:eastAsia="zh-CN"/>
        </w:rPr>
        <w:t xml:space="preserve"> 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</w:t>
      </w:r>
    </w:p>
    <w:p w14:paraId="72A2D00F" w14:textId="60864A83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</w:t>
      </w:r>
      <w:r w:rsidR="00CC3DB7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</w:t>
      </w:r>
    </w:p>
    <w:p w14:paraId="6B14BB92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156CAE14" w14:textId="77777777" w:rsidR="00B138A1" w:rsidRPr="00ED4D76" w:rsidRDefault="00B138A1" w:rsidP="001D0743">
      <w:pPr>
        <w:rPr>
          <w:lang w:eastAsia="zh-CN"/>
        </w:rPr>
      </w:pPr>
    </w:p>
    <w:p w14:paraId="055EE73F" w14:textId="77777777" w:rsidR="006F1CF2" w:rsidRPr="00ED4D76" w:rsidRDefault="006F1CF2" w:rsidP="001D0743">
      <w:pPr>
        <w:rPr>
          <w:lang w:eastAsia="zh-CN"/>
        </w:rPr>
      </w:pPr>
    </w:p>
    <w:p w14:paraId="24DA1549" w14:textId="77777777" w:rsidR="006F1CF2" w:rsidRPr="00ED4D76" w:rsidRDefault="006F1CF2" w:rsidP="001D0743">
      <w:pPr>
        <w:rPr>
          <w:lang w:eastAsia="zh-CN"/>
        </w:rPr>
      </w:pPr>
    </w:p>
    <w:p w14:paraId="5D6F4A3D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117FF342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74A3F06F" w14:textId="77777777" w:rsidR="00056E90" w:rsidRPr="00ED4D76" w:rsidRDefault="00056E90" w:rsidP="001D0743">
      <w:pPr>
        <w:rPr>
          <w:lang w:eastAsia="zh-CN"/>
        </w:rPr>
      </w:pPr>
    </w:p>
    <w:p w14:paraId="504BBAC6" w14:textId="77777777" w:rsidR="00E53577" w:rsidRPr="00ED4D76" w:rsidRDefault="00E53577" w:rsidP="001D0743">
      <w:pPr>
        <w:rPr>
          <w:lang w:eastAsia="zh-CN"/>
        </w:rPr>
      </w:pPr>
    </w:p>
    <w:p w14:paraId="04491FDD" w14:textId="77777777" w:rsidR="00E53577" w:rsidRPr="00ED4D76" w:rsidRDefault="00E53577" w:rsidP="001D0743">
      <w:pPr>
        <w:rPr>
          <w:lang w:eastAsia="zh-CN"/>
        </w:rPr>
      </w:pPr>
    </w:p>
    <w:p w14:paraId="04582446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447453BE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061FEC7A" w14:textId="228B4368" w:rsidR="0028184C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9868377" w:history="1">
        <w:r w:rsidR="0028184C" w:rsidRPr="006C7620">
          <w:rPr>
            <w:rStyle w:val="aff1"/>
            <w:noProof/>
          </w:rPr>
          <w:t xml:space="preserve">1  </w:t>
        </w:r>
        <w:r w:rsidR="0028184C" w:rsidRPr="006C7620">
          <w:rPr>
            <w:rStyle w:val="aff1"/>
            <w:noProof/>
          </w:rPr>
          <w:t>分析</w:t>
        </w:r>
        <w:r w:rsidR="0028184C">
          <w:rPr>
            <w:noProof/>
            <w:webHidden/>
          </w:rPr>
          <w:tab/>
        </w:r>
        <w:r w:rsidR="0028184C">
          <w:rPr>
            <w:noProof/>
            <w:webHidden/>
          </w:rPr>
          <w:fldChar w:fldCharType="begin"/>
        </w:r>
        <w:r w:rsidR="0028184C">
          <w:rPr>
            <w:noProof/>
            <w:webHidden/>
          </w:rPr>
          <w:instrText xml:space="preserve"> PAGEREF _Toc59868377 \h </w:instrText>
        </w:r>
        <w:r w:rsidR="0028184C">
          <w:rPr>
            <w:noProof/>
            <w:webHidden/>
          </w:rPr>
        </w:r>
        <w:r w:rsidR="0028184C">
          <w:rPr>
            <w:noProof/>
            <w:webHidden/>
          </w:rPr>
          <w:fldChar w:fldCharType="separate"/>
        </w:r>
        <w:r w:rsidR="0028184C">
          <w:rPr>
            <w:noProof/>
            <w:webHidden/>
          </w:rPr>
          <w:t>1</w:t>
        </w:r>
        <w:r w:rsidR="0028184C">
          <w:rPr>
            <w:noProof/>
            <w:webHidden/>
          </w:rPr>
          <w:fldChar w:fldCharType="end"/>
        </w:r>
      </w:hyperlink>
    </w:p>
    <w:p w14:paraId="11BFAFC8" w14:textId="3263ECA6" w:rsidR="0028184C" w:rsidRDefault="0028184C">
      <w:pPr>
        <w:pStyle w:val="TOC2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78" w:history="1">
        <w:r w:rsidRPr="006C7620">
          <w:rPr>
            <w:rStyle w:val="aff1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6C7620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C74CA0" w14:textId="4CED0FDF" w:rsidR="0028184C" w:rsidRDefault="002818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79" w:history="1">
        <w:r w:rsidRPr="006C7620">
          <w:rPr>
            <w:rStyle w:val="aff1"/>
            <w:noProof/>
          </w:rPr>
          <w:t xml:space="preserve">1.2 </w:t>
        </w:r>
        <w:r w:rsidRPr="006C7620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D335BE" w14:textId="0FC1D52A" w:rsidR="0028184C" w:rsidRDefault="0028184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868380" w:history="1">
        <w:r w:rsidRPr="006C7620">
          <w:rPr>
            <w:rStyle w:val="aff1"/>
            <w:noProof/>
          </w:rPr>
          <w:t xml:space="preserve">2 </w:t>
        </w:r>
        <w:r w:rsidRPr="006C7620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C1ACE5" w14:textId="7BF568B3" w:rsidR="0028184C" w:rsidRDefault="002818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81" w:history="1">
        <w:r w:rsidRPr="006C7620">
          <w:rPr>
            <w:rStyle w:val="aff1"/>
            <w:noProof/>
          </w:rPr>
          <w:t xml:space="preserve">2.1 </w:t>
        </w:r>
        <w:r w:rsidRPr="006C7620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1282C3" w14:textId="330A80D2" w:rsidR="0028184C" w:rsidRDefault="002818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82" w:history="1">
        <w:r w:rsidRPr="006C7620">
          <w:rPr>
            <w:rStyle w:val="aff1"/>
            <w:noProof/>
          </w:rPr>
          <w:t xml:space="preserve">2.2 </w:t>
        </w:r>
        <w:r w:rsidRPr="006C7620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2F6E2D" w14:textId="486C5EB9" w:rsidR="0028184C" w:rsidRDefault="002818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83" w:history="1">
        <w:r w:rsidRPr="006C7620">
          <w:rPr>
            <w:rStyle w:val="aff1"/>
            <w:noProof/>
          </w:rPr>
          <w:t xml:space="preserve">2.3 </w:t>
        </w:r>
        <w:r w:rsidRPr="006C7620">
          <w:rPr>
            <w:rStyle w:val="aff1"/>
            <w:noProof/>
          </w:rPr>
          <w:t>主函数设计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A2673A" w14:textId="0C9EE169" w:rsidR="0028184C" w:rsidRDefault="0028184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868384" w:history="1">
        <w:r w:rsidRPr="006C7620">
          <w:rPr>
            <w:rStyle w:val="aff1"/>
            <w:noProof/>
          </w:rPr>
          <w:t xml:space="preserve">3 </w:t>
        </w:r>
        <w:r w:rsidRPr="006C7620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5EDC5C" w14:textId="36D92FA6" w:rsidR="0028184C" w:rsidRDefault="002818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85" w:history="1">
        <w:r w:rsidRPr="006C7620">
          <w:rPr>
            <w:rStyle w:val="aff1"/>
            <w:noProof/>
          </w:rPr>
          <w:t xml:space="preserve">3.1 </w:t>
        </w:r>
        <w:r w:rsidRPr="006C7620">
          <w:rPr>
            <w:rStyle w:val="aff1"/>
            <w:noProof/>
          </w:rPr>
          <w:t>构造函数的实现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38896B" w14:textId="339D72EA" w:rsidR="0028184C" w:rsidRDefault="002818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86" w:history="1">
        <w:r w:rsidRPr="006C7620">
          <w:rPr>
            <w:rStyle w:val="aff1"/>
            <w:noProof/>
          </w:rPr>
          <w:t xml:space="preserve">3.1.1 </w:t>
        </w:r>
        <w:r w:rsidRPr="006C7620">
          <w:rPr>
            <w:rStyle w:val="aff1"/>
            <w:noProof/>
          </w:rPr>
          <w:t>构造函数代码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FC991A" w14:textId="5C0F4F8C" w:rsidR="0028184C" w:rsidRDefault="002818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87" w:history="1">
        <w:r w:rsidRPr="006C7620">
          <w:rPr>
            <w:rStyle w:val="aff1"/>
            <w:noProof/>
          </w:rPr>
          <w:t xml:space="preserve">3.1.2 </w:t>
        </w:r>
        <w:r w:rsidRPr="006C7620">
          <w:rPr>
            <w:rStyle w:val="aff1"/>
            <w:noProof/>
          </w:rPr>
          <w:t>构造函数截屏展示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8A3C02" w14:textId="32BA22B4" w:rsidR="0028184C" w:rsidRDefault="002818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88" w:history="1">
        <w:r w:rsidRPr="006C7620">
          <w:rPr>
            <w:rStyle w:val="aff1"/>
            <w:noProof/>
          </w:rPr>
          <w:t>3.2 Go()</w:t>
        </w:r>
        <w:r w:rsidRPr="006C7620">
          <w:rPr>
            <w:rStyle w:val="aff1"/>
            <w:noProof/>
          </w:rPr>
          <w:t>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2CF018" w14:textId="68427583" w:rsidR="0028184C" w:rsidRDefault="002818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89" w:history="1">
        <w:r w:rsidRPr="006C7620">
          <w:rPr>
            <w:rStyle w:val="aff1"/>
            <w:noProof/>
          </w:rPr>
          <w:t>3.2.1 Go()</w:t>
        </w:r>
        <w:r w:rsidRPr="006C7620">
          <w:rPr>
            <w:rStyle w:val="aff1"/>
            <w:noProof/>
          </w:rPr>
          <w:t>函数流程图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039A9F" w14:textId="310A4646" w:rsidR="0028184C" w:rsidRDefault="002818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90" w:history="1">
        <w:r w:rsidRPr="006C7620">
          <w:rPr>
            <w:rStyle w:val="aff1"/>
            <w:noProof/>
          </w:rPr>
          <w:t xml:space="preserve">3.2.2 Go() </w:t>
        </w:r>
        <w:r w:rsidRPr="006C7620">
          <w:rPr>
            <w:rStyle w:val="aff1"/>
            <w:noProof/>
          </w:rPr>
          <w:t>、</w:t>
        </w:r>
        <w:r w:rsidRPr="006C7620">
          <w:rPr>
            <w:rStyle w:val="aff1"/>
            <w:noProof/>
          </w:rPr>
          <w:t xml:space="preserve">Go(int &amp;x1, int &amp;y1, int &amp;x2, int &amp;y2) </w:t>
        </w:r>
        <w:r w:rsidRPr="006C7620">
          <w:rPr>
            <w:rStyle w:val="aff1"/>
            <w:noProof/>
          </w:rPr>
          <w:t>函数的代码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4F6754" w14:textId="0C6AE52B" w:rsidR="0028184C" w:rsidRDefault="002818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91" w:history="1">
        <w:r w:rsidRPr="006C7620">
          <w:rPr>
            <w:rStyle w:val="aff1"/>
            <w:noProof/>
          </w:rPr>
          <w:t xml:space="preserve">3.2.3 Go() </w:t>
        </w:r>
        <w:r w:rsidRPr="006C7620">
          <w:rPr>
            <w:rStyle w:val="aff1"/>
            <w:noProof/>
          </w:rPr>
          <w:t>函数功能截屏展示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3BE9BF" w14:textId="4D2DFE80" w:rsidR="0028184C" w:rsidRDefault="002818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92" w:history="1">
        <w:r w:rsidRPr="006C7620">
          <w:rPr>
            <w:rStyle w:val="aff1"/>
            <w:noProof/>
          </w:rPr>
          <w:t xml:space="preserve">3.3 showMap() </w:t>
        </w:r>
        <w:r w:rsidRPr="006C7620">
          <w:rPr>
            <w:rStyle w:val="aff1"/>
            <w:noProof/>
          </w:rPr>
          <w:t>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8301E8" w14:textId="070030FC" w:rsidR="0028184C" w:rsidRDefault="002818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93" w:history="1">
        <w:r w:rsidRPr="006C7620">
          <w:rPr>
            <w:rStyle w:val="aff1"/>
            <w:noProof/>
          </w:rPr>
          <w:t xml:space="preserve">3.3.1 showMap() </w:t>
        </w:r>
        <w:r w:rsidRPr="006C7620">
          <w:rPr>
            <w:rStyle w:val="aff1"/>
            <w:noProof/>
          </w:rPr>
          <w:t>函数的代码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ECD9A2" w14:textId="40BA8E4E" w:rsidR="0028184C" w:rsidRDefault="002818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94" w:history="1">
        <w:r w:rsidRPr="006C7620">
          <w:rPr>
            <w:rStyle w:val="aff1"/>
            <w:noProof/>
          </w:rPr>
          <w:t xml:space="preserve">3.4 main() </w:t>
        </w:r>
        <w:r w:rsidRPr="006C7620">
          <w:rPr>
            <w:rStyle w:val="aff1"/>
            <w:noProof/>
          </w:rPr>
          <w:t>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65BFBD" w14:textId="0A70E7C4" w:rsidR="0028184C" w:rsidRDefault="002818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95" w:history="1">
        <w:r w:rsidRPr="006C7620">
          <w:rPr>
            <w:rStyle w:val="aff1"/>
            <w:bCs/>
            <w:noProof/>
          </w:rPr>
          <w:t xml:space="preserve">3.4.1 main() </w:t>
        </w:r>
        <w:r w:rsidRPr="006C7620">
          <w:rPr>
            <w:rStyle w:val="aff1"/>
            <w:bCs/>
            <w:noProof/>
          </w:rPr>
          <w:t>函数的代码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79B617" w14:textId="334B37E5" w:rsidR="0028184C" w:rsidRDefault="0028184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868396" w:history="1">
        <w:r w:rsidRPr="006C7620">
          <w:rPr>
            <w:rStyle w:val="aff1"/>
            <w:noProof/>
          </w:rPr>
          <w:t xml:space="preserve">4 </w:t>
        </w:r>
        <w:r w:rsidRPr="006C7620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4B67A6" w14:textId="2F60CC11" w:rsidR="0028184C" w:rsidRDefault="002818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97" w:history="1">
        <w:r w:rsidRPr="006C7620">
          <w:rPr>
            <w:rStyle w:val="aff1"/>
            <w:noProof/>
          </w:rPr>
          <w:t xml:space="preserve">4.1 </w:t>
        </w:r>
        <w:r w:rsidRPr="006C7620">
          <w:rPr>
            <w:rStyle w:val="aff1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D4163B" w14:textId="7E1477EC" w:rsidR="0028184C" w:rsidRDefault="002818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98" w:history="1">
        <w:r w:rsidRPr="006C7620">
          <w:rPr>
            <w:rStyle w:val="aff1"/>
            <w:noProof/>
          </w:rPr>
          <w:t xml:space="preserve">4.1.1 </w:t>
        </w:r>
        <w:r w:rsidRPr="006C7620">
          <w:rPr>
            <w:rStyle w:val="aff1"/>
            <w:noProof/>
          </w:rPr>
          <w:t>建立迷宫功能测试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65C7D8" w14:textId="553EA9F8" w:rsidR="0028184C" w:rsidRDefault="002818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399" w:history="1">
        <w:r w:rsidRPr="006C7620">
          <w:rPr>
            <w:rStyle w:val="aff1"/>
            <w:noProof/>
          </w:rPr>
          <w:t xml:space="preserve">4.1.2 </w:t>
        </w:r>
        <w:r w:rsidRPr="006C7620">
          <w:rPr>
            <w:rStyle w:val="aff1"/>
            <w:noProof/>
          </w:rPr>
          <w:t>搜索并打印路径功能测试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B0B7AF" w14:textId="5FC7EAB9" w:rsidR="0028184C" w:rsidRDefault="002818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400" w:history="1">
        <w:r w:rsidRPr="006C7620">
          <w:rPr>
            <w:rStyle w:val="aff1"/>
            <w:noProof/>
          </w:rPr>
          <w:t xml:space="preserve">4.2 </w:t>
        </w:r>
        <w:r w:rsidRPr="006C7620">
          <w:rPr>
            <w:rStyle w:val="aff1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838520" w14:textId="43104C9F" w:rsidR="0028184C" w:rsidRDefault="002818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401" w:history="1">
        <w:r w:rsidRPr="006C7620">
          <w:rPr>
            <w:rStyle w:val="aff1"/>
            <w:noProof/>
          </w:rPr>
          <w:t xml:space="preserve">4.2.1 </w:t>
        </w:r>
        <w:r w:rsidRPr="006C7620">
          <w:rPr>
            <w:rStyle w:val="aff1"/>
            <w:noProof/>
          </w:rPr>
          <w:t>起点或终点坐标有障碍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96DA38" w14:textId="7EBF6FDC" w:rsidR="0028184C" w:rsidRDefault="002818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402" w:history="1">
        <w:r w:rsidRPr="006C7620">
          <w:rPr>
            <w:rStyle w:val="aff1"/>
            <w:noProof/>
          </w:rPr>
          <w:t xml:space="preserve">4.2.2 </w:t>
        </w:r>
        <w:r w:rsidRPr="006C7620">
          <w:rPr>
            <w:rStyle w:val="aff1"/>
            <w:noProof/>
          </w:rPr>
          <w:t>起点与终点坐标一样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3E55A9" w14:textId="1DF5C7D0" w:rsidR="0028184C" w:rsidRDefault="002818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403" w:history="1">
        <w:r w:rsidRPr="006C7620">
          <w:rPr>
            <w:rStyle w:val="aff1"/>
            <w:noProof/>
          </w:rPr>
          <w:t xml:space="preserve">4.2.3 </w:t>
        </w:r>
        <w:r w:rsidRPr="006C7620">
          <w:rPr>
            <w:rStyle w:val="aff1"/>
            <w:noProof/>
          </w:rPr>
          <w:t>没有可行路径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68FA87" w14:textId="7C5DFE1D" w:rsidR="0028184C" w:rsidRDefault="0028184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404" w:history="1">
        <w:r w:rsidRPr="006C7620">
          <w:rPr>
            <w:rStyle w:val="aff1"/>
            <w:noProof/>
          </w:rPr>
          <w:t xml:space="preserve">4.3 </w:t>
        </w:r>
        <w:r w:rsidRPr="006C7620">
          <w:rPr>
            <w:rStyle w:val="aff1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395FE77B" w14:textId="389CAC63" w:rsidR="0028184C" w:rsidRDefault="002818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405" w:history="1">
        <w:r w:rsidRPr="006C7620">
          <w:rPr>
            <w:rStyle w:val="aff1"/>
            <w:noProof/>
          </w:rPr>
          <w:t xml:space="preserve">4.3.1 </w:t>
        </w:r>
        <w:r w:rsidRPr="006C7620">
          <w:rPr>
            <w:rStyle w:val="aff1"/>
            <w:noProof/>
          </w:rPr>
          <w:t>建立迷宫行数或列数小于</w:t>
        </w:r>
        <w:r w:rsidRPr="006C7620">
          <w:rPr>
            <w:rStyle w:val="aff1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403CBD" w14:textId="317E4911" w:rsidR="0028184C" w:rsidRDefault="0028184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868406" w:history="1">
        <w:r w:rsidRPr="006C7620">
          <w:rPr>
            <w:rStyle w:val="aff1"/>
            <w:noProof/>
          </w:rPr>
          <w:t xml:space="preserve">4.3.2 </w:t>
        </w:r>
        <w:r w:rsidRPr="006C7620">
          <w:rPr>
            <w:rStyle w:val="aff1"/>
            <w:noProof/>
          </w:rPr>
          <w:t>起点或终点坐标超出范围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_Toc59868406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12EFEC" w14:textId="4E66FD72" w:rsidR="00D27026" w:rsidRPr="00ED4D76" w:rsidRDefault="00572339" w:rsidP="00D16627">
      <w:pPr>
        <w:pStyle w:val="TOC1"/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fldChar w:fldCharType="end"/>
      </w:r>
    </w:p>
    <w:p w14:paraId="4F8B326F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59868377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14:paraId="153B7C32" w14:textId="261837F2" w:rsidR="0054744F" w:rsidRDefault="0075165E" w:rsidP="0054744F">
      <w:pPr>
        <w:pStyle w:val="2"/>
        <w:numPr>
          <w:ilvl w:val="1"/>
          <w:numId w:val="25"/>
        </w:numPr>
        <w:spacing w:before="120"/>
      </w:pPr>
      <w:bookmarkStart w:id="4" w:name="_Toc59868378"/>
      <w:r w:rsidRPr="00C119C2">
        <w:rPr>
          <w:rFonts w:hint="eastAsia"/>
        </w:rPr>
        <w:t>背景分析</w:t>
      </w:r>
      <w:bookmarkStart w:id="5" w:name="_Toc484542869"/>
      <w:bookmarkEnd w:id="4"/>
    </w:p>
    <w:p w14:paraId="53065800" w14:textId="77777777" w:rsidR="0054744F" w:rsidRDefault="0054744F" w:rsidP="00321AF9">
      <w:pPr>
        <w:rPr>
          <w:lang w:eastAsia="zh-CN"/>
        </w:rPr>
      </w:pPr>
      <w:r w:rsidRPr="0054744F">
        <w:rPr>
          <w:rFonts w:hint="eastAsia"/>
          <w:lang w:eastAsia="zh-CN"/>
        </w:rPr>
        <w:t>迷宫只有两个门，一个门叫入口，另一个门叫出口。一个骑士骑马从入口进入迷宫，迷宫设置很多障碍，骑士需要在迷宫中寻找通路以到达出口。</w:t>
      </w:r>
    </w:p>
    <w:p w14:paraId="2F84F638" w14:textId="2B901F1D" w:rsidR="00C119C2" w:rsidRDefault="00794BDB" w:rsidP="008F78B2">
      <w:pPr>
        <w:pStyle w:val="2"/>
        <w:spacing w:before="120"/>
      </w:pPr>
      <w:bookmarkStart w:id="6" w:name="_Toc59868379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5FB6A3D5" w14:textId="77777777" w:rsidR="0054744F" w:rsidRDefault="0054744F" w:rsidP="0054744F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作为一个迷宫游戏，应该包含以下基本功能：</w:t>
      </w:r>
    </w:p>
    <w:p w14:paraId="7CB7F938" w14:textId="2682FCBB" w:rsidR="0054744F" w:rsidRDefault="0054744F" w:rsidP="0054744F">
      <w:pPr>
        <w:pStyle w:val="afa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让玩家设置迷宫大小并建立迷宫</w:t>
      </w:r>
    </w:p>
    <w:p w14:paraId="38E0C730" w14:textId="3D8EB358" w:rsidR="0054744F" w:rsidRDefault="0054744F" w:rsidP="0054744F">
      <w:pPr>
        <w:pStyle w:val="afa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让玩家设置起点、与终点（设置不合理时给出提示）</w:t>
      </w:r>
    </w:p>
    <w:p w14:paraId="2246615E" w14:textId="455DE107" w:rsidR="0054744F" w:rsidRDefault="0054744F" w:rsidP="0054744F">
      <w:pPr>
        <w:pStyle w:val="afa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搜索可行的路径（若没有可行路径给出提示）</w:t>
      </w:r>
    </w:p>
    <w:p w14:paraId="01122054" w14:textId="51D3DDC6" w:rsidR="0054744F" w:rsidRDefault="0054744F" w:rsidP="0054744F">
      <w:pPr>
        <w:pStyle w:val="afa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打印迷宫，并标注可行路径</w:t>
      </w:r>
    </w:p>
    <w:p w14:paraId="7451D0ED" w14:textId="6E8E7F6B" w:rsidR="00CC3DB7" w:rsidRDefault="0054744F" w:rsidP="00CC3DB7">
      <w:pPr>
        <w:pStyle w:val="afa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打印路径坐标</w:t>
      </w:r>
    </w:p>
    <w:p w14:paraId="6BBB2ED8" w14:textId="1F696330" w:rsidR="00CC3DB7" w:rsidRDefault="00CC3DB7" w:rsidP="00CC3DB7">
      <w:pPr>
        <w:ind w:firstLineChars="0" w:firstLine="0"/>
        <w:rPr>
          <w:lang w:eastAsia="zh-CN"/>
        </w:rPr>
      </w:pPr>
    </w:p>
    <w:p w14:paraId="290EE907" w14:textId="3A4F2AA8" w:rsidR="00CC3DB7" w:rsidRDefault="00CC3DB7" w:rsidP="00CC3DB7">
      <w:pPr>
        <w:ind w:firstLineChars="0" w:firstLine="0"/>
        <w:rPr>
          <w:lang w:eastAsia="zh-CN"/>
        </w:rPr>
      </w:pPr>
    </w:p>
    <w:p w14:paraId="0A243851" w14:textId="0CBCA326" w:rsidR="00CC3DB7" w:rsidRDefault="00CC3DB7" w:rsidP="00CC3DB7">
      <w:pPr>
        <w:ind w:firstLineChars="0" w:firstLine="0"/>
        <w:rPr>
          <w:lang w:eastAsia="zh-CN"/>
        </w:rPr>
      </w:pPr>
    </w:p>
    <w:p w14:paraId="3BCB9935" w14:textId="3B5EB0B2" w:rsidR="00CC3DB7" w:rsidRDefault="00CC3DB7" w:rsidP="00CC3DB7">
      <w:pPr>
        <w:ind w:firstLineChars="0" w:firstLine="0"/>
        <w:rPr>
          <w:lang w:eastAsia="zh-CN"/>
        </w:rPr>
      </w:pPr>
    </w:p>
    <w:p w14:paraId="3AAD5F6D" w14:textId="40A7D5AB" w:rsidR="00CC3DB7" w:rsidRDefault="00CC3DB7" w:rsidP="00CC3DB7">
      <w:pPr>
        <w:ind w:firstLineChars="0" w:firstLine="0"/>
        <w:rPr>
          <w:lang w:eastAsia="zh-CN"/>
        </w:rPr>
      </w:pPr>
    </w:p>
    <w:p w14:paraId="01BCD75E" w14:textId="4C60BFAD" w:rsidR="00CC3DB7" w:rsidRDefault="00CC3DB7" w:rsidP="00CC3DB7">
      <w:pPr>
        <w:ind w:firstLineChars="0" w:firstLine="0"/>
        <w:rPr>
          <w:lang w:eastAsia="zh-CN"/>
        </w:rPr>
      </w:pPr>
    </w:p>
    <w:p w14:paraId="36A6221F" w14:textId="06F1E790" w:rsidR="00CC3DB7" w:rsidRDefault="00CC3DB7" w:rsidP="00CC3DB7">
      <w:pPr>
        <w:ind w:firstLineChars="0" w:firstLine="0"/>
        <w:rPr>
          <w:lang w:eastAsia="zh-CN"/>
        </w:rPr>
      </w:pPr>
    </w:p>
    <w:p w14:paraId="094D2F32" w14:textId="0A8BFFE4" w:rsidR="00CC3DB7" w:rsidRDefault="00CC3DB7" w:rsidP="00CC3DB7">
      <w:pPr>
        <w:ind w:firstLineChars="0" w:firstLine="0"/>
        <w:rPr>
          <w:lang w:eastAsia="zh-CN"/>
        </w:rPr>
      </w:pPr>
    </w:p>
    <w:p w14:paraId="37E489C6" w14:textId="22A2190A" w:rsidR="00CC3DB7" w:rsidRDefault="00CC3DB7" w:rsidP="00CC3DB7">
      <w:pPr>
        <w:ind w:firstLineChars="0" w:firstLine="0"/>
        <w:rPr>
          <w:lang w:eastAsia="zh-CN"/>
        </w:rPr>
      </w:pPr>
    </w:p>
    <w:p w14:paraId="3FA75213" w14:textId="3A812F1E" w:rsidR="00CC3DB7" w:rsidRDefault="00CC3DB7" w:rsidP="00CC3DB7">
      <w:pPr>
        <w:ind w:firstLineChars="0" w:firstLine="0"/>
        <w:rPr>
          <w:lang w:eastAsia="zh-CN"/>
        </w:rPr>
      </w:pPr>
    </w:p>
    <w:p w14:paraId="08F955B6" w14:textId="3E5AE2AE" w:rsidR="00CC3DB7" w:rsidRDefault="00CC3DB7" w:rsidP="00CC3DB7">
      <w:pPr>
        <w:ind w:firstLineChars="0" w:firstLine="0"/>
        <w:rPr>
          <w:lang w:eastAsia="zh-CN"/>
        </w:rPr>
      </w:pPr>
    </w:p>
    <w:p w14:paraId="3FB6F8AA" w14:textId="04BD5FED" w:rsidR="00CC3DB7" w:rsidRDefault="00CC3DB7" w:rsidP="00CC3DB7">
      <w:pPr>
        <w:ind w:firstLineChars="0" w:firstLine="0"/>
        <w:rPr>
          <w:lang w:eastAsia="zh-CN"/>
        </w:rPr>
      </w:pPr>
    </w:p>
    <w:p w14:paraId="7015C476" w14:textId="77777777" w:rsidR="00CC3DB7" w:rsidRDefault="00CC3DB7" w:rsidP="00CC3DB7">
      <w:pPr>
        <w:ind w:firstLineChars="0" w:firstLine="0"/>
        <w:rPr>
          <w:lang w:eastAsia="zh-CN"/>
        </w:rPr>
      </w:pPr>
    </w:p>
    <w:p w14:paraId="539F82B4" w14:textId="2B6F172F" w:rsidR="00807108" w:rsidRDefault="0075165E" w:rsidP="00C119C2">
      <w:pPr>
        <w:pStyle w:val="1"/>
        <w:spacing w:after="240"/>
        <w:rPr>
          <w:lang w:eastAsia="zh-CN"/>
        </w:rPr>
      </w:pPr>
      <w:bookmarkStart w:id="7" w:name="_Toc59868380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78E45553" w14:textId="77777777" w:rsidR="0054744F" w:rsidRDefault="0075165E" w:rsidP="0054744F">
      <w:pPr>
        <w:pStyle w:val="2"/>
        <w:spacing w:before="120"/>
      </w:pPr>
      <w:bookmarkStart w:id="8" w:name="_Toc59868381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6D8E1E9E" w14:textId="6A4BCC2A" w:rsidR="0054744F" w:rsidRPr="0054744F" w:rsidRDefault="0054744F" w:rsidP="00321AF9">
      <w:pPr>
        <w:rPr>
          <w:lang w:eastAsia="zh-CN"/>
        </w:rPr>
      </w:pPr>
      <w:r w:rsidRPr="0054744F">
        <w:rPr>
          <w:rFonts w:hint="eastAsia"/>
          <w:lang w:eastAsia="zh-CN"/>
        </w:rPr>
        <w:t>在搜索可行路径时会遇到无路可走的情况，此时需要原路返回（回溯），故需要记录走过的路径，并且首先返回到最近走过的一个节点，这符合</w:t>
      </w:r>
      <w:r w:rsidRPr="0054744F">
        <w:rPr>
          <w:rFonts w:hint="eastAsia"/>
          <w:lang w:eastAsia="zh-CN"/>
        </w:rPr>
        <w:t>LIFO</w:t>
      </w:r>
      <w:r w:rsidRPr="0054744F">
        <w:rPr>
          <w:rFonts w:hint="eastAsia"/>
          <w:lang w:eastAsia="zh-CN"/>
        </w:rPr>
        <w:t>的特点，故用</w:t>
      </w:r>
      <w:proofErr w:type="gramStart"/>
      <w:r w:rsidRPr="0054744F"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Stack</w:t>
      </w:r>
      <w:r>
        <w:rPr>
          <w:rFonts w:hint="eastAsia"/>
          <w:lang w:eastAsia="zh-CN"/>
        </w:rPr>
        <w:t>）</w:t>
      </w:r>
      <w:r w:rsidRPr="0054744F">
        <w:rPr>
          <w:rFonts w:hint="eastAsia"/>
          <w:lang w:eastAsia="zh-CN"/>
        </w:rPr>
        <w:t>来保存走过的路径。</w:t>
      </w:r>
    </w:p>
    <w:p w14:paraId="6FA4D17D" w14:textId="5EE4D2FA" w:rsidR="0054744F" w:rsidRPr="00321AF9" w:rsidRDefault="0054744F" w:rsidP="00321AF9">
      <w:pPr>
        <w:rPr>
          <w:lang w:eastAsia="zh-CN"/>
        </w:rPr>
      </w:pPr>
      <w:r w:rsidRPr="00321AF9">
        <w:rPr>
          <w:rFonts w:hint="eastAsia"/>
          <w:lang w:eastAsia="zh-CN"/>
        </w:rPr>
        <w:t>迷宫本身采用二维字符数组储存，为了避免因为回路产生的重复搜索，另外用一</w:t>
      </w:r>
      <w:r w:rsidR="00CC3DB7">
        <w:rPr>
          <w:rFonts w:hint="eastAsia"/>
          <w:lang w:eastAsia="zh-CN"/>
        </w:rPr>
        <w:t>个</w:t>
      </w:r>
      <w:r w:rsidRPr="00321AF9">
        <w:rPr>
          <w:rFonts w:hint="eastAsia"/>
          <w:lang w:eastAsia="zh-CN"/>
        </w:rPr>
        <w:t>二维布尔数组标记每个节点是否访问过。</w:t>
      </w:r>
    </w:p>
    <w:p w14:paraId="05A3C063" w14:textId="74EAD2C5" w:rsidR="0075165E" w:rsidRDefault="0075165E" w:rsidP="0054744F">
      <w:pPr>
        <w:pStyle w:val="2"/>
        <w:spacing w:before="120"/>
      </w:pPr>
      <w:bookmarkStart w:id="9" w:name="_Toc59868382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5D27BA39" w14:textId="0B7EA634" w:rsidR="0054744F" w:rsidRDefault="0054744F" w:rsidP="00321AF9">
      <w:pPr>
        <w:rPr>
          <w:lang w:eastAsia="zh-CN"/>
        </w:rPr>
      </w:pPr>
      <w:r w:rsidRPr="00321AF9">
        <w:rPr>
          <w:rFonts w:hint="eastAsia"/>
          <w:lang w:eastAsia="zh-CN"/>
        </w:rPr>
        <w:t>项目中除了用到了</w:t>
      </w:r>
      <w:proofErr w:type="gramStart"/>
      <w:r w:rsidRPr="00321AF9">
        <w:rPr>
          <w:rFonts w:hint="eastAsia"/>
          <w:lang w:eastAsia="zh-CN"/>
        </w:rPr>
        <w:t>栈</w:t>
      </w:r>
      <w:proofErr w:type="gramEnd"/>
      <w:r w:rsidRPr="00321AF9">
        <w:rPr>
          <w:rFonts w:hint="eastAsia"/>
          <w:lang w:eastAsia="zh-CN"/>
        </w:rPr>
        <w:t>以外，还设计了</w:t>
      </w:r>
      <w:r w:rsidRPr="00321AF9">
        <w:rPr>
          <w:lang w:eastAsia="zh-CN"/>
        </w:rPr>
        <w:t xml:space="preserve">Maze </w:t>
      </w:r>
      <w:r w:rsidRPr="00321AF9">
        <w:rPr>
          <w:rFonts w:hint="eastAsia"/>
          <w:lang w:eastAsia="zh-CN"/>
        </w:rPr>
        <w:t>类，封装了迷宫的数据与操作，</w:t>
      </w:r>
      <w:r w:rsidRPr="00321AF9">
        <w:rPr>
          <w:lang w:eastAsia="zh-CN"/>
        </w:rPr>
        <w:t xml:space="preserve"> Maze </w:t>
      </w:r>
      <w:r w:rsidRPr="00321AF9">
        <w:rPr>
          <w:rFonts w:hint="eastAsia"/>
          <w:lang w:eastAsia="zh-CN"/>
        </w:rPr>
        <w:t>中的成员如下：</w:t>
      </w:r>
    </w:p>
    <w:p w14:paraId="14BAC327" w14:textId="77777777" w:rsidR="00CC3DB7" w:rsidRPr="00321AF9" w:rsidRDefault="00CC3DB7" w:rsidP="00321AF9">
      <w:pPr>
        <w:rPr>
          <w:lang w:eastAsia="zh-CN"/>
        </w:rPr>
      </w:pPr>
    </w:p>
    <w:p w14:paraId="3CA9DE89" w14:textId="77777777" w:rsidR="0054744F" w:rsidRPr="00D16627" w:rsidRDefault="0054744F" w:rsidP="005474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class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2B91AF"/>
          <w:sz w:val="19"/>
          <w:szCs w:val="19"/>
          <w:lang w:eastAsia="zh-CN" w:bidi="ar-SA"/>
        </w:rPr>
        <w:t>Maze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{</w:t>
      </w:r>
    </w:p>
    <w:p w14:paraId="5BCAF6F9" w14:textId="77777777" w:rsidR="0054744F" w:rsidRPr="00D16627" w:rsidRDefault="0054744F" w:rsidP="005474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public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:</w:t>
      </w:r>
    </w:p>
    <w:p w14:paraId="14719A0F" w14:textId="5D4A526E" w:rsidR="0054744F" w:rsidRPr="00D16627" w:rsidRDefault="0054744F" w:rsidP="005474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Maze();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包含迷宫的建立</w:t>
      </w:r>
    </w:p>
    <w:p w14:paraId="652FDEA1" w14:textId="77777777" w:rsidR="0054744F" w:rsidRPr="00D16627" w:rsidRDefault="0054744F" w:rsidP="005474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~</w:t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Maze(</w:t>
      </w:r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);</w:t>
      </w:r>
    </w:p>
    <w:p w14:paraId="787CB4A1" w14:textId="69FB0A6D" w:rsidR="0054744F" w:rsidRPr="00D16627" w:rsidRDefault="0054744F" w:rsidP="005474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void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Go();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寻找有效路径并输出（走迷宫）</w:t>
      </w:r>
    </w:p>
    <w:p w14:paraId="632A8523" w14:textId="77777777" w:rsidR="0054744F" w:rsidRPr="00D16627" w:rsidRDefault="0054744F" w:rsidP="005474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private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:</w:t>
      </w:r>
    </w:p>
    <w:p w14:paraId="71428B45" w14:textId="7FDFD956" w:rsidR="0054744F" w:rsidRPr="00D16627" w:rsidRDefault="0054744F" w:rsidP="005474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char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**Map;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二维字符数组存储迷宫</w:t>
      </w:r>
    </w:p>
    <w:p w14:paraId="20E5C410" w14:textId="5B862FA5" w:rsidR="0054744F" w:rsidRPr="00D16627" w:rsidRDefault="0054744F" w:rsidP="005474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bool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**sign;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二维布尔数组存储每个节点是否访问过</w:t>
      </w:r>
    </w:p>
    <w:p w14:paraId="299F662B" w14:textId="39220A89" w:rsidR="0054744F" w:rsidRPr="00D16627" w:rsidRDefault="0054744F" w:rsidP="005474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row, col;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迷宫的行数，列数</w:t>
      </w:r>
    </w:p>
    <w:p w14:paraId="631F369E" w14:textId="4613C7AC" w:rsidR="0054744F" w:rsidRPr="00D16627" w:rsidRDefault="0054744F" w:rsidP="005474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void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showMap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()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const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打印迷宫</w:t>
      </w:r>
    </w:p>
    <w:p w14:paraId="3F7F31AD" w14:textId="77777777" w:rsidR="0054744F" w:rsidRPr="00D16627" w:rsidRDefault="0054744F" w:rsidP="005474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void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Go(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&amp;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,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&amp;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,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&amp;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,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&amp;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被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Go()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调用</w:t>
      </w:r>
    </w:p>
    <w:p w14:paraId="426192E1" w14:textId="714C207E" w:rsidR="0054744F" w:rsidRDefault="0054744F" w:rsidP="0054744F">
      <w:pPr>
        <w:ind w:firstLine="380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};</w:t>
      </w:r>
    </w:p>
    <w:p w14:paraId="10877F0F" w14:textId="77777777" w:rsidR="00CC3DB7" w:rsidRPr="00D16627" w:rsidRDefault="00CC3DB7" w:rsidP="0054744F">
      <w:pPr>
        <w:ind w:firstLine="380"/>
        <w:rPr>
          <w:rFonts w:ascii="Consolas" w:hAnsi="Consolas"/>
          <w:sz w:val="19"/>
          <w:szCs w:val="19"/>
          <w:lang w:eastAsia="zh-CN"/>
        </w:rPr>
      </w:pPr>
    </w:p>
    <w:p w14:paraId="1C112DDF" w14:textId="5C9DABB4" w:rsidR="0075165E" w:rsidRDefault="0075165E" w:rsidP="0054744F">
      <w:pPr>
        <w:pStyle w:val="2"/>
        <w:spacing w:before="120"/>
      </w:pPr>
      <w:bookmarkStart w:id="10" w:name="_Toc59868383"/>
      <w:r>
        <w:rPr>
          <w:rFonts w:hint="eastAsia"/>
        </w:rPr>
        <w:t xml:space="preserve">2.3 </w:t>
      </w:r>
      <w:r w:rsidR="00321AF9">
        <w:rPr>
          <w:rFonts w:hint="eastAsia"/>
        </w:rPr>
        <w:t>主函数设计</w:t>
      </w:r>
      <w:bookmarkEnd w:id="10"/>
    </w:p>
    <w:p w14:paraId="4596E8DF" w14:textId="5ECBDD93" w:rsidR="00321AF9" w:rsidRDefault="00321AF9" w:rsidP="00321AF9">
      <w:pPr>
        <w:rPr>
          <w:lang w:eastAsia="zh-CN"/>
        </w:rPr>
      </w:pPr>
      <w:r w:rsidRPr="00321AF9">
        <w:rPr>
          <w:rFonts w:hint="eastAsia"/>
          <w:lang w:eastAsia="zh-CN"/>
        </w:rPr>
        <w:t>主函数中首先调用构造函数</w:t>
      </w:r>
      <w:r w:rsidRPr="00321AF9">
        <w:rPr>
          <w:lang w:eastAsia="zh-CN"/>
        </w:rPr>
        <w:t xml:space="preserve">Maze() </w:t>
      </w:r>
      <w:r w:rsidRPr="00321AF9">
        <w:rPr>
          <w:rFonts w:hint="eastAsia"/>
          <w:lang w:eastAsia="zh-CN"/>
        </w:rPr>
        <w:t>进行让用户进行迷宫的建立，之后调用</w:t>
      </w:r>
      <w:r w:rsidRPr="00321AF9">
        <w:rPr>
          <w:lang w:eastAsia="zh-CN"/>
        </w:rPr>
        <w:t xml:space="preserve">Go() </w:t>
      </w:r>
      <w:r w:rsidRPr="00321AF9">
        <w:rPr>
          <w:rFonts w:hint="eastAsia"/>
          <w:lang w:eastAsia="zh-CN"/>
        </w:rPr>
        <w:t>函数来进行起点终点的选择，路径的查找、迷宫的输出。</w:t>
      </w:r>
    </w:p>
    <w:p w14:paraId="4E003268" w14:textId="77777777" w:rsidR="00CC3DB7" w:rsidRDefault="00CC3DB7" w:rsidP="00321AF9">
      <w:pPr>
        <w:rPr>
          <w:lang w:eastAsia="zh-CN"/>
        </w:rPr>
      </w:pPr>
    </w:p>
    <w:p w14:paraId="4CA226A7" w14:textId="19EA1E3E" w:rsidR="0075165E" w:rsidRDefault="0075165E" w:rsidP="00321AF9">
      <w:pPr>
        <w:pStyle w:val="1"/>
        <w:spacing w:after="240"/>
        <w:rPr>
          <w:lang w:eastAsia="zh-CN"/>
        </w:rPr>
      </w:pPr>
      <w:bookmarkStart w:id="11" w:name="_Toc59868384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03B1B6C1" w14:textId="7968BCF3" w:rsidR="0075165E" w:rsidRDefault="0075165E" w:rsidP="008F78B2">
      <w:pPr>
        <w:pStyle w:val="2"/>
        <w:spacing w:before="120"/>
      </w:pPr>
      <w:bookmarkStart w:id="12" w:name="_Toc59868385"/>
      <w:r>
        <w:rPr>
          <w:rFonts w:hint="eastAsia"/>
        </w:rPr>
        <w:t xml:space="preserve">3.1 </w:t>
      </w:r>
      <w:r w:rsidR="00321AF9">
        <w:rPr>
          <w:rFonts w:hint="eastAsia"/>
        </w:rPr>
        <w:t>构造函数</w:t>
      </w:r>
      <w:r>
        <w:rPr>
          <w:rFonts w:hint="eastAsia"/>
        </w:rPr>
        <w:t>的实现</w:t>
      </w:r>
      <w:bookmarkEnd w:id="12"/>
    </w:p>
    <w:p w14:paraId="42259C1B" w14:textId="4AB4E4D9" w:rsidR="00321AF9" w:rsidRPr="00321AF9" w:rsidRDefault="00321AF9" w:rsidP="00321AF9">
      <w:pPr>
        <w:rPr>
          <w:lang w:eastAsia="zh-CN"/>
        </w:rPr>
      </w:pPr>
      <w:r w:rsidRPr="00321AF9">
        <w:rPr>
          <w:rFonts w:hint="eastAsia"/>
          <w:lang w:eastAsia="zh-CN"/>
        </w:rPr>
        <w:t>构造函数实现了让用户指定迷宫大小并建立迷宫（为了使搜索操作更加简洁，将迷宫外围加了一圈围墙，也就是将迷宫数组增加两行两列，每个元素都为‘</w:t>
      </w:r>
      <w:r w:rsidRPr="00321AF9">
        <w:rPr>
          <w:lang w:eastAsia="zh-CN"/>
        </w:rPr>
        <w:t>#</w:t>
      </w:r>
      <w:r w:rsidRPr="00321AF9">
        <w:rPr>
          <w:rFonts w:hint="eastAsia"/>
          <w:lang w:eastAsia="zh-CN"/>
        </w:rPr>
        <w:t>’），建立与迷宫大小相同的标记节点是否访问过的布尔数组</w:t>
      </w:r>
      <w:r>
        <w:rPr>
          <w:rFonts w:hint="eastAsia"/>
          <w:lang w:eastAsia="zh-CN"/>
        </w:rPr>
        <w:t>。</w:t>
      </w:r>
    </w:p>
    <w:p w14:paraId="53BCB4AC" w14:textId="54F99FAA" w:rsidR="00AD5E2E" w:rsidRPr="008F78B2" w:rsidRDefault="00AD5E2E" w:rsidP="00A8652E">
      <w:pPr>
        <w:pStyle w:val="3"/>
        <w:spacing w:before="120"/>
      </w:pPr>
      <w:bookmarkStart w:id="13" w:name="_Toc59868386"/>
      <w:r w:rsidRPr="008F78B2">
        <w:rPr>
          <w:rFonts w:hint="eastAsia"/>
        </w:rPr>
        <w:t xml:space="preserve">3.1.1 </w:t>
      </w:r>
      <w:r w:rsidR="00321AF9">
        <w:rPr>
          <w:rFonts w:hint="eastAsia"/>
        </w:rPr>
        <w:t>构造函数代码</w:t>
      </w:r>
      <w:bookmarkEnd w:id="13"/>
    </w:p>
    <w:p w14:paraId="1F002315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proofErr w:type="gramStart"/>
      <w:r w:rsidRPr="00D16627">
        <w:rPr>
          <w:rFonts w:ascii="Consolas" w:eastAsia="新宋体" w:hAnsi="Consolas" w:cs="新宋体"/>
          <w:color w:val="2B91AF"/>
          <w:sz w:val="19"/>
          <w:szCs w:val="19"/>
          <w:lang w:eastAsia="zh-CN" w:bidi="ar-SA"/>
        </w:rPr>
        <w:t>Maze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::</w:t>
      </w:r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Maze() {</w:t>
      </w:r>
    </w:p>
    <w:p w14:paraId="634E9067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首先</w:t>
      </w:r>
      <w:proofErr w:type="gramStart"/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请建立</w:t>
      </w:r>
      <w:proofErr w:type="gramEnd"/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迷宫！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5806ACF6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请输入迷宫的行数与列数：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132648A4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cin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&gt;&gt;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row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&gt;&gt;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col;</w:t>
      </w:r>
    </w:p>
    <w:p w14:paraId="3EBD64F0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if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(row &lt; 2 || col &lt; 2) {</w:t>
      </w:r>
    </w:p>
    <w:p w14:paraId="02D62F39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行数与列数至少为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2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！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6DDE3DA0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system(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"pause"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);</w:t>
      </w:r>
    </w:p>
    <w:p w14:paraId="01EF0B82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exit(</w:t>
      </w:r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0);</w:t>
      </w:r>
    </w:p>
    <w:p w14:paraId="4A991F51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}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//if</w:t>
      </w:r>
    </w:p>
    <w:p w14:paraId="6F533CE5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无障碍用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 xml:space="preserve"> 0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表示，有障碍用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 xml:space="preserve"> #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表示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6753FF32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   row += 2, col += 2;</w:t>
      </w:r>
    </w:p>
    <w:p w14:paraId="1C72117C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 xml:space="preserve">Map =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new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char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*[row];</w:t>
      </w:r>
    </w:p>
    <w:p w14:paraId="5F15803C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Map[</w:t>
      </w:r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0] =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new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char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[col];</w:t>
      </w:r>
    </w:p>
    <w:p w14:paraId="56E574DB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Map[</w:t>
      </w:r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row -1] =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new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char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[col];</w:t>
      </w:r>
    </w:p>
    <w:p w14:paraId="3BC0E773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for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&lt; col;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++) </w:t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{ Map</w:t>
      </w:r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[0][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] = Map[row - 1][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] =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'#'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 }</w:t>
      </w:r>
    </w:p>
    <w:p w14:paraId="727C0436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for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&lt; row-2;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++) {</w:t>
      </w:r>
    </w:p>
    <w:p w14:paraId="1ABA78DE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Map[</w:t>
      </w:r>
      <w:proofErr w:type="spellStart"/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+ 1] =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new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char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[col];</w:t>
      </w:r>
    </w:p>
    <w:p w14:paraId="7EBB89D4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Map[</w:t>
      </w:r>
      <w:proofErr w:type="spellStart"/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+ 1][0] = Map[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+ 1][col - 1] =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'#'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7BA37828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请输入迷宫的第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+ 1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行：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;;</w:t>
      </w:r>
    </w:p>
    <w:p w14:paraId="49459755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for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j = 0; j &lt; col-2;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j++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 {</w:t>
      </w:r>
    </w:p>
    <w:p w14:paraId="0DCB7B03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cin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&gt;&gt;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Map[</w:t>
      </w:r>
      <w:proofErr w:type="spellStart"/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+ 1][j + 1];</w:t>
      </w:r>
    </w:p>
    <w:p w14:paraId="523AE17A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}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//for</w:t>
      </w:r>
    </w:p>
    <w:p w14:paraId="37E8F8C9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}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//for</w:t>
      </w:r>
    </w:p>
    <w:p w14:paraId="7F9D0D55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 xml:space="preserve">sign =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new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bool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*[7];</w:t>
      </w:r>
    </w:p>
    <w:p w14:paraId="47157FAC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for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&lt; 7;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++) {</w:t>
      </w:r>
    </w:p>
    <w:p w14:paraId="1ECFC4D3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sign[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] =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new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bool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[</w:t>
      </w:r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7];</w:t>
      </w:r>
    </w:p>
    <w:p w14:paraId="23BE963D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for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j = 0; j &lt; 7;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j++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 {</w:t>
      </w:r>
    </w:p>
    <w:p w14:paraId="619675DA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sign[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][j] =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false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64342846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}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//for</w:t>
      </w:r>
    </w:p>
    <w:p w14:paraId="3FF9FDD7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}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//for</w:t>
      </w:r>
    </w:p>
    <w:p w14:paraId="748BF6F8" w14:textId="77777777" w:rsidR="00321AF9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system(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proofErr w:type="spellStart"/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cls</w:t>
      </w:r>
      <w:proofErr w:type="spellEnd"/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);</w:t>
      </w:r>
    </w:p>
    <w:p w14:paraId="0C71A596" w14:textId="5819AD2D" w:rsidR="00A8652E" w:rsidRPr="00D16627" w:rsidRDefault="00321AF9" w:rsidP="00321A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Cs w:val="24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}</w:t>
      </w:r>
    </w:p>
    <w:p w14:paraId="7EEA208A" w14:textId="50C086DD" w:rsidR="00AD5E2E" w:rsidRDefault="00AD5E2E" w:rsidP="00A8652E">
      <w:pPr>
        <w:pStyle w:val="3"/>
        <w:spacing w:before="120"/>
      </w:pPr>
      <w:bookmarkStart w:id="14" w:name="_Toc59868387"/>
      <w:r>
        <w:rPr>
          <w:rFonts w:hint="eastAsia"/>
        </w:rPr>
        <w:lastRenderedPageBreak/>
        <w:t xml:space="preserve">3.1.2 </w:t>
      </w:r>
      <w:r w:rsidR="00321AF9">
        <w:rPr>
          <w:rFonts w:hint="eastAsia"/>
        </w:rPr>
        <w:t>构造函数截屏展示</w:t>
      </w:r>
      <w:bookmarkEnd w:id="14"/>
    </w:p>
    <w:p w14:paraId="45F725AC" w14:textId="789AB018" w:rsidR="00954B54" w:rsidRDefault="00321AF9" w:rsidP="00FE02E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EA38E00" wp14:editId="2FB0B4A8">
            <wp:extent cx="2865600" cy="1623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构造函数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93A2" w14:textId="77777777" w:rsidR="00CC3DB7" w:rsidRPr="00954B54" w:rsidRDefault="00CC3DB7" w:rsidP="00FE02EB">
      <w:pPr>
        <w:rPr>
          <w:lang w:eastAsia="zh-CN"/>
        </w:rPr>
      </w:pPr>
    </w:p>
    <w:p w14:paraId="356D0A0E" w14:textId="3B857CA3" w:rsidR="0075165E" w:rsidRDefault="0075165E" w:rsidP="008F78B2">
      <w:pPr>
        <w:pStyle w:val="2"/>
        <w:spacing w:before="120"/>
      </w:pPr>
      <w:bookmarkStart w:id="15" w:name="_Toc59868388"/>
      <w:r>
        <w:rPr>
          <w:rFonts w:hint="eastAsia"/>
        </w:rPr>
        <w:t>3.2</w:t>
      </w:r>
      <w:r w:rsidR="00FE02EB">
        <w:t xml:space="preserve"> </w:t>
      </w:r>
      <w:r w:rsidR="00FE02EB">
        <w:rPr>
          <w:rFonts w:hint="eastAsia"/>
        </w:rPr>
        <w:t>Go(</w:t>
      </w:r>
      <w:r w:rsidR="00FE02EB">
        <w:t>)</w:t>
      </w:r>
      <w:r w:rsidR="00FE02EB">
        <w:rPr>
          <w:rFonts w:hint="eastAsia"/>
        </w:rPr>
        <w:t>函数的实现</w:t>
      </w:r>
      <w:bookmarkEnd w:id="15"/>
    </w:p>
    <w:p w14:paraId="0B0B41AD" w14:textId="468EA140" w:rsidR="00FE02EB" w:rsidRPr="00FE02EB" w:rsidRDefault="00FE02EB" w:rsidP="00FE02EB">
      <w:pPr>
        <w:rPr>
          <w:lang w:eastAsia="zh-CN"/>
        </w:rPr>
      </w:pPr>
      <w:r w:rsidRPr="00FE02EB">
        <w:rPr>
          <w:lang w:eastAsia="zh-CN"/>
        </w:rPr>
        <w:t xml:space="preserve">Go() </w:t>
      </w:r>
      <w:r w:rsidRPr="00FE02EB">
        <w:rPr>
          <w:rFonts w:hint="eastAsia"/>
          <w:lang w:eastAsia="zh-CN"/>
        </w:rPr>
        <w:t>函数是整个项目的主要函数，实现从起点到终点的路径搜索，主体是一个</w:t>
      </w:r>
      <w:r w:rsidRPr="00FE02EB">
        <w:rPr>
          <w:lang w:eastAsia="zh-CN"/>
        </w:rPr>
        <w:t>while</w:t>
      </w:r>
      <w:r w:rsidRPr="00FE02EB">
        <w:rPr>
          <w:rFonts w:hint="eastAsia"/>
          <w:lang w:eastAsia="zh-CN"/>
        </w:rPr>
        <w:t>循环，当</w:t>
      </w:r>
      <w:proofErr w:type="gramStart"/>
      <w:r w:rsidRPr="00FE02EB">
        <w:rPr>
          <w:rFonts w:hint="eastAsia"/>
          <w:lang w:eastAsia="zh-CN"/>
        </w:rPr>
        <w:t>栈</w:t>
      </w:r>
      <w:proofErr w:type="gramEnd"/>
      <w:r w:rsidRPr="00FE02EB">
        <w:rPr>
          <w:rFonts w:hint="eastAsia"/>
          <w:lang w:eastAsia="zh-CN"/>
        </w:rPr>
        <w:t>不为空时，查看</w:t>
      </w:r>
      <w:proofErr w:type="gramStart"/>
      <w:r w:rsidRPr="00FE02EB">
        <w:rPr>
          <w:rFonts w:hint="eastAsia"/>
          <w:lang w:eastAsia="zh-CN"/>
        </w:rPr>
        <w:t>栈</w:t>
      </w:r>
      <w:proofErr w:type="gramEnd"/>
      <w:r w:rsidRPr="00FE02EB">
        <w:rPr>
          <w:rFonts w:hint="eastAsia"/>
          <w:lang w:eastAsia="zh-CN"/>
        </w:rPr>
        <w:t>顶元素，若</w:t>
      </w:r>
      <w:proofErr w:type="gramStart"/>
      <w:r w:rsidRPr="00FE02EB">
        <w:rPr>
          <w:rFonts w:hint="eastAsia"/>
          <w:lang w:eastAsia="zh-CN"/>
        </w:rPr>
        <w:t>栈</w:t>
      </w:r>
      <w:proofErr w:type="gramEnd"/>
      <w:r w:rsidRPr="00FE02EB">
        <w:rPr>
          <w:rFonts w:hint="eastAsia"/>
          <w:lang w:eastAsia="zh-CN"/>
        </w:rPr>
        <w:t>顶元素是终点则跳出循环，若不为终点则将其标记为已访问并且扫描</w:t>
      </w:r>
      <w:proofErr w:type="gramStart"/>
      <w:r w:rsidRPr="00FE02EB">
        <w:rPr>
          <w:rFonts w:hint="eastAsia"/>
          <w:lang w:eastAsia="zh-CN"/>
        </w:rPr>
        <w:t>栈</w:t>
      </w:r>
      <w:proofErr w:type="gramEnd"/>
      <w:r w:rsidRPr="00FE02EB">
        <w:rPr>
          <w:rFonts w:hint="eastAsia"/>
          <w:lang w:eastAsia="zh-CN"/>
        </w:rPr>
        <w:t>顶上下左右相邻的点，若找到一个为‘</w:t>
      </w:r>
      <w:r w:rsidRPr="00FE02EB">
        <w:rPr>
          <w:lang w:eastAsia="zh-CN"/>
        </w:rPr>
        <w:t>0</w:t>
      </w:r>
      <w:r w:rsidRPr="00FE02EB">
        <w:rPr>
          <w:rFonts w:hint="eastAsia"/>
          <w:lang w:eastAsia="zh-CN"/>
        </w:rPr>
        <w:t>’（可以走）且未被访问的点，入</w:t>
      </w:r>
      <w:proofErr w:type="gramStart"/>
      <w:r w:rsidRPr="00FE02EB">
        <w:rPr>
          <w:rFonts w:hint="eastAsia"/>
          <w:lang w:eastAsia="zh-CN"/>
        </w:rPr>
        <w:t>栈</w:t>
      </w:r>
      <w:proofErr w:type="gramEnd"/>
      <w:r w:rsidRPr="00FE02EB">
        <w:rPr>
          <w:rFonts w:hint="eastAsia"/>
          <w:lang w:eastAsia="zh-CN"/>
        </w:rPr>
        <w:t>，进行下一循环，否则将其弹出，进入下一循环。若找到有效路径将其用一个辅助</w:t>
      </w:r>
      <w:proofErr w:type="gramStart"/>
      <w:r w:rsidRPr="00FE02EB">
        <w:rPr>
          <w:rFonts w:hint="eastAsia"/>
          <w:lang w:eastAsia="zh-CN"/>
        </w:rPr>
        <w:t>栈</w:t>
      </w:r>
      <w:proofErr w:type="gramEnd"/>
      <w:r w:rsidRPr="00FE02EB">
        <w:rPr>
          <w:rFonts w:hint="eastAsia"/>
          <w:lang w:eastAsia="zh-CN"/>
        </w:rPr>
        <w:t>倒置并弹出，否则输出没有路径。</w:t>
      </w:r>
    </w:p>
    <w:p w14:paraId="33279B5F" w14:textId="0C395066" w:rsidR="00954B54" w:rsidRDefault="00954B54" w:rsidP="00A8652E">
      <w:pPr>
        <w:pStyle w:val="3"/>
        <w:spacing w:before="120"/>
      </w:pPr>
      <w:bookmarkStart w:id="16" w:name="_Toc59868389"/>
      <w:r>
        <w:rPr>
          <w:rFonts w:hint="eastAsia"/>
        </w:rPr>
        <w:lastRenderedPageBreak/>
        <w:t xml:space="preserve">3.2.1 </w:t>
      </w:r>
      <w:r w:rsidR="00FE02EB">
        <w:rPr>
          <w:rFonts w:hint="eastAsia"/>
        </w:rPr>
        <w:t>Go</w:t>
      </w:r>
      <w:r w:rsidR="00FE02EB">
        <w:t>()</w:t>
      </w:r>
      <w:r w:rsidR="00FE02EB">
        <w:rPr>
          <w:rFonts w:hint="eastAsia"/>
        </w:rPr>
        <w:t>函数流程图</w:t>
      </w:r>
      <w:bookmarkEnd w:id="16"/>
    </w:p>
    <w:p w14:paraId="11804EA7" w14:textId="77777777" w:rsidR="00960CC1" w:rsidRPr="00960CC1" w:rsidRDefault="00960CC1" w:rsidP="00FE02E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C261B43" wp14:editId="17D7EFF8">
            <wp:extent cx="4140000" cy="68904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68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F90A" w14:textId="6C9F2909" w:rsidR="00CC3DB7" w:rsidRDefault="00954B54" w:rsidP="00CC3DB7">
      <w:pPr>
        <w:pStyle w:val="3"/>
        <w:spacing w:before="120"/>
      </w:pPr>
      <w:bookmarkStart w:id="17" w:name="_Toc59868390"/>
      <w:r>
        <w:rPr>
          <w:rFonts w:hint="eastAsia"/>
        </w:rPr>
        <w:lastRenderedPageBreak/>
        <w:t xml:space="preserve">3.2.2 </w:t>
      </w:r>
      <w:r w:rsidR="00FE02EB" w:rsidRPr="00D16627">
        <w:t xml:space="preserve">Go() </w:t>
      </w:r>
      <w:r w:rsidR="00FE02EB" w:rsidRPr="00D16627">
        <w:rPr>
          <w:rFonts w:hint="eastAsia"/>
        </w:rPr>
        <w:t>、</w:t>
      </w:r>
      <w:r w:rsidR="00FE02EB" w:rsidRPr="00D16627">
        <w:t xml:space="preserve">Go(int &amp;x1, int &amp;y1, int &amp;x2, int &amp;y2) </w:t>
      </w:r>
      <w:r w:rsidR="00FE02EB" w:rsidRPr="00D16627">
        <w:rPr>
          <w:rFonts w:hint="eastAsia"/>
        </w:rPr>
        <w:t>函数的代码</w:t>
      </w:r>
      <w:bookmarkEnd w:id="17"/>
    </w:p>
    <w:p w14:paraId="30F63B53" w14:textId="77777777" w:rsidR="00CC3DB7" w:rsidRPr="00CC3DB7" w:rsidRDefault="00CC3DB7" w:rsidP="00CC3DB7">
      <w:pPr>
        <w:ind w:firstLineChars="0" w:firstLine="0"/>
        <w:rPr>
          <w:lang w:eastAsia="zh-CN"/>
        </w:rPr>
      </w:pPr>
    </w:p>
    <w:p w14:paraId="663C4264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void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Pr="00D16627">
        <w:rPr>
          <w:rFonts w:ascii="Consolas" w:eastAsia="新宋体" w:hAnsi="Consolas" w:cs="新宋体"/>
          <w:color w:val="2B91AF"/>
          <w:sz w:val="19"/>
          <w:szCs w:val="19"/>
          <w:lang w:eastAsia="zh-CN" w:bidi="ar-SA"/>
        </w:rPr>
        <w:t>Maze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::</w:t>
      </w:r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Go() {</w:t>
      </w:r>
    </w:p>
    <w:p w14:paraId="30CBF4A9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showMap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</w:t>
      </w:r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);</w:t>
      </w:r>
    </w:p>
    <w:p w14:paraId="1B75B450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x1, y1, x2, y2;</w:t>
      </w:r>
    </w:p>
    <w:p w14:paraId="0D932E64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请输入起点与终点坐标：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6267772F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cin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&gt;&gt;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x1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&gt;&gt;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y1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&gt;&gt;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x2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&gt;&gt;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y2;</w:t>
      </w:r>
    </w:p>
    <w:p w14:paraId="36544381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Go(</w:t>
      </w:r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x1, y1, x2, y2);</w:t>
      </w:r>
    </w:p>
    <w:p w14:paraId="59AE8840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}</w:t>
      </w:r>
    </w:p>
    <w:p w14:paraId="17ADD7AB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</w:p>
    <w:p w14:paraId="03377B7D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void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Pr="00D16627">
        <w:rPr>
          <w:rFonts w:ascii="Consolas" w:eastAsia="新宋体" w:hAnsi="Consolas" w:cs="新宋体"/>
          <w:color w:val="2B91AF"/>
          <w:sz w:val="19"/>
          <w:szCs w:val="19"/>
          <w:lang w:eastAsia="zh-CN" w:bidi="ar-SA"/>
        </w:rPr>
        <w:t>Maze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::</w:t>
      </w:r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Go(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&amp;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,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&amp;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,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&amp;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,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&amp;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 {</w:t>
      </w:r>
    </w:p>
    <w:p w14:paraId="02891F04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//(x1,y1)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为起点，（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x2,y2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）为终点</w:t>
      </w:r>
    </w:p>
    <w:p w14:paraId="61777D33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if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&gt;= row ||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&gt;= row ||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&gt;= col ||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&gt;= col </w:t>
      </w:r>
    </w:p>
    <w:p w14:paraId="400AE676" w14:textId="5C03404E" w:rsidR="00FE02EB" w:rsidRPr="00CC3DB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 xml:space="preserve">||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&lt; 0 ||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&lt; 0 ||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&lt; 0 ||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&lt; 0</w:t>
      </w:r>
      <w:r w:rsid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    </w:t>
      </w:r>
      <w:r w:rsidR="00CC3DB7"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="00CC3DB7"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起点终点左边不合理给出提示</w:t>
      </w:r>
    </w:p>
    <w:p w14:paraId="7D38265D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|| Map[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</w:t>
      </w:r>
      <w:proofErr w:type="gramStart"/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][</w:t>
      </w:r>
      <w:proofErr w:type="gramEnd"/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] !=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'0'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|| Map[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][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] !=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'0'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||((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==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)&amp;&amp;(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==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))) {</w:t>
      </w:r>
    </w:p>
    <w:p w14:paraId="6E24B465" w14:textId="4DED246E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 xml:space="preserve">"***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非法的起点或终点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!!! ***"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</w:t>
      </w:r>
      <w:proofErr w:type="gramStart"/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  <w:r w:rsid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 </w:t>
      </w:r>
    </w:p>
    <w:p w14:paraId="11297537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return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7E826F75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}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//if</w:t>
      </w:r>
    </w:p>
    <w:p w14:paraId="6CFAC959" w14:textId="00D31DA6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2B91AF"/>
          <w:sz w:val="19"/>
          <w:szCs w:val="19"/>
          <w:lang w:eastAsia="zh-CN" w:bidi="ar-SA"/>
        </w:rPr>
        <w:t>Stack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&lt;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&gt; Route;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用于存储查找路径，将点的坐标转化为一维处理</w:t>
      </w:r>
    </w:p>
    <w:p w14:paraId="6C0B4042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current =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* col +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, goal =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* col +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y2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当前访问的节点、目标节点的一维坐标</w:t>
      </w:r>
    </w:p>
    <w:p w14:paraId="06AD1798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Route.Push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(current);</w:t>
      </w:r>
    </w:p>
    <w:p w14:paraId="396EE02F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while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(!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Route.IsEmpty</w:t>
      </w:r>
      <w:proofErr w:type="spellEnd"/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()) {</w:t>
      </w:r>
    </w:p>
    <w:p w14:paraId="6D9B4D3A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 xml:space="preserve">current =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Route.GetFirst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();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从当前</w:t>
      </w:r>
      <w:proofErr w:type="gramStart"/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栈</w:t>
      </w:r>
      <w:proofErr w:type="gramEnd"/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顶元素开始查找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ab/>
      </w:r>
    </w:p>
    <w:p w14:paraId="79EEA852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if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(current == goal) {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break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 }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到达终点</w:t>
      </w:r>
    </w:p>
    <w:p w14:paraId="53BC548A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= current / col,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= current % col;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转化为二维坐标</w:t>
      </w:r>
    </w:p>
    <w:p w14:paraId="7B040A9F" w14:textId="30341D86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sign[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][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] =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true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当前节点标记为已访问</w:t>
      </w:r>
    </w:p>
    <w:p w14:paraId="65186374" w14:textId="3BF3D1FD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if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(Map[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][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+ 1] ==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'0'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&amp;&amp;sign[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][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+ 1] ==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false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) {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++; }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寻找下一个可以到达且</w:t>
      </w:r>
      <w:proofErr w:type="gramStart"/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未访问</w:t>
      </w:r>
      <w:proofErr w:type="gramEnd"/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的点</w:t>
      </w:r>
    </w:p>
    <w:p w14:paraId="73AC5658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else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if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(Map[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</w:t>
      </w:r>
      <w:proofErr w:type="gramStart"/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][</w:t>
      </w:r>
      <w:proofErr w:type="gramEnd"/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- 1] ==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'0'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&amp;&amp;sign[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][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- 1] ==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false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) {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--; }</w:t>
      </w:r>
    </w:p>
    <w:p w14:paraId="35795BD1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else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if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Map[</w:t>
      </w:r>
      <w:proofErr w:type="gramEnd"/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+ 1][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] ==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'0'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&amp;&amp;sign[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+ 1][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] ==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false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) {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++; }</w:t>
      </w:r>
    </w:p>
    <w:p w14:paraId="0BC41F7F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else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if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Map[</w:t>
      </w:r>
      <w:proofErr w:type="gramEnd"/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- 1][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] ==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'0'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&amp;&amp;sign[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- 1][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] ==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false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) {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--; }</w:t>
      </w:r>
    </w:p>
    <w:p w14:paraId="7DF8F1F2" w14:textId="13CB9E78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else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{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Route.Pop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();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continue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 }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从当前节点无路可走，将当前节点从</w:t>
      </w:r>
      <w:proofErr w:type="gramStart"/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栈</w:t>
      </w:r>
      <w:proofErr w:type="gramEnd"/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中弹出</w:t>
      </w:r>
    </w:p>
    <w:p w14:paraId="5266D490" w14:textId="646F9569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 xml:space="preserve">current =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x1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* col + </w:t>
      </w:r>
      <w:r w:rsidRPr="00D16627">
        <w:rPr>
          <w:rFonts w:ascii="Consolas" w:eastAsia="新宋体" w:hAnsi="Consolas" w:cs="新宋体"/>
          <w:color w:val="808080"/>
          <w:sz w:val="19"/>
          <w:szCs w:val="19"/>
          <w:lang w:eastAsia="zh-CN" w:bidi="ar-SA"/>
        </w:rPr>
        <w:t>y1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   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寻找下一个可以到达且</w:t>
      </w:r>
      <w:proofErr w:type="gramStart"/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未访问</w:t>
      </w:r>
      <w:proofErr w:type="gramEnd"/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的点得坐标转化为一维</w:t>
      </w:r>
    </w:p>
    <w:p w14:paraId="4DF577B2" w14:textId="387BE681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Route.Push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(current);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   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入</w:t>
      </w:r>
      <w:proofErr w:type="gramStart"/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栈</w:t>
      </w:r>
      <w:proofErr w:type="gramEnd"/>
    </w:p>
    <w:p w14:paraId="5CFDCA45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}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//while</w:t>
      </w:r>
    </w:p>
    <w:p w14:paraId="0F459468" w14:textId="0446BE6E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if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current !</w:t>
      </w:r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= goal) {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没有可行的路径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!"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 }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回溯到起点，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Route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为空</w:t>
      </w:r>
    </w:p>
    <w:p w14:paraId="7B5B1D5D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else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{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该情况下找到了有效路径</w:t>
      </w:r>
    </w:p>
    <w:p w14:paraId="718272D7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2B91AF"/>
          <w:sz w:val="19"/>
          <w:szCs w:val="19"/>
          <w:lang w:eastAsia="zh-CN" w:bidi="ar-SA"/>
        </w:rPr>
        <w:t>Stack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&lt;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&gt;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trueRoute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该</w:t>
      </w:r>
      <w:proofErr w:type="gramStart"/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栈</w:t>
      </w:r>
      <w:proofErr w:type="gramEnd"/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用于将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Route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倒置</w:t>
      </w:r>
    </w:p>
    <w:p w14:paraId="347C9E43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while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(!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Route.IsEmpty</w:t>
      </w:r>
      <w:proofErr w:type="spellEnd"/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()) {</w:t>
      </w:r>
    </w:p>
    <w:p w14:paraId="2BD0496E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 xml:space="preserve">current =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Route.Pop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();</w:t>
      </w:r>
    </w:p>
    <w:p w14:paraId="709DD9AC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Map[current / col][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current%col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] =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'*'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标记路径</w:t>
      </w:r>
    </w:p>
    <w:p w14:paraId="72B49E15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trueRoute.Push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(current);</w:t>
      </w:r>
    </w:p>
    <w:p w14:paraId="16217C8C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}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//while</w:t>
      </w:r>
    </w:p>
    <w:p w14:paraId="1DB3D683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system(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proofErr w:type="spellStart"/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cls</w:t>
      </w:r>
      <w:proofErr w:type="spellEnd"/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);</w:t>
      </w:r>
    </w:p>
    <w:p w14:paraId="1739164A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showMap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</w:t>
      </w:r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);</w:t>
      </w:r>
    </w:p>
    <w:p w14:paraId="0418DF4A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一下内容为打印路径</w:t>
      </w:r>
    </w:p>
    <w:p w14:paraId="493ADB85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 xml:space="preserve">current =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trueRoute.Pop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();</w:t>
      </w:r>
    </w:p>
    <w:p w14:paraId="72045BA6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迷宫路径：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"("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current / col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','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current % col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")"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</w:p>
    <w:p w14:paraId="2C3CE372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while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(!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trueRoute.IsEmpty</w:t>
      </w:r>
      <w:proofErr w:type="spellEnd"/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()) {</w:t>
      </w:r>
    </w:p>
    <w:p w14:paraId="36EE54DF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 xml:space="preserve">current =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trueRoute.Pop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();</w:t>
      </w:r>
    </w:p>
    <w:p w14:paraId="703ABB49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lastRenderedPageBreak/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"-</w:t>
      </w:r>
      <w:proofErr w:type="gramStart"/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&gt;(</w:t>
      </w:r>
      <w:proofErr w:type="gramEnd"/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current / col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','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current % col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")"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182FDC47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}</w:t>
      </w:r>
    </w:p>
    <w:p w14:paraId="7F2253E6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62F9A307" w14:textId="77777777" w:rsidR="00FE02EB" w:rsidRPr="00D16627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}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//else</w:t>
      </w:r>
    </w:p>
    <w:p w14:paraId="52982F21" w14:textId="214F1DB0" w:rsidR="00FE02EB" w:rsidRDefault="00FE02EB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}</w:t>
      </w:r>
    </w:p>
    <w:p w14:paraId="7332BFC7" w14:textId="1874B932" w:rsidR="00CC3DB7" w:rsidRDefault="00CC3DB7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</w:p>
    <w:p w14:paraId="50F1710E" w14:textId="77777777" w:rsidR="00CC3DB7" w:rsidRPr="00CC3DB7" w:rsidRDefault="00CC3DB7" w:rsidP="00FE02E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</w:p>
    <w:p w14:paraId="498010E5" w14:textId="6A2B5CAA" w:rsidR="00954B54" w:rsidRPr="00D16627" w:rsidRDefault="00954B54" w:rsidP="00FE02EB">
      <w:pPr>
        <w:pStyle w:val="3"/>
        <w:spacing w:before="120"/>
        <w:rPr>
          <w:szCs w:val="24"/>
        </w:rPr>
      </w:pPr>
      <w:bookmarkStart w:id="18" w:name="_Toc59868391"/>
      <w:r w:rsidRPr="00D16627">
        <w:rPr>
          <w:rFonts w:hint="eastAsia"/>
          <w:szCs w:val="24"/>
        </w:rPr>
        <w:t xml:space="preserve">3.2.3 </w:t>
      </w:r>
      <w:r w:rsidR="00FE02EB" w:rsidRPr="00D16627">
        <w:rPr>
          <w:rFonts w:hint="eastAsia"/>
          <w:szCs w:val="24"/>
        </w:rPr>
        <w:t>Go</w:t>
      </w:r>
      <w:r w:rsidR="00FE02EB" w:rsidRPr="00D16627">
        <w:rPr>
          <w:szCs w:val="24"/>
        </w:rPr>
        <w:t>()</w:t>
      </w:r>
      <w:r w:rsidR="00D16627" w:rsidRPr="00D16627">
        <w:rPr>
          <w:szCs w:val="24"/>
        </w:rPr>
        <w:t xml:space="preserve"> </w:t>
      </w:r>
      <w:r w:rsidR="00FE02EB" w:rsidRPr="00D16627">
        <w:rPr>
          <w:rFonts w:hint="eastAsia"/>
          <w:szCs w:val="24"/>
        </w:rPr>
        <w:t>函数功能截屏展示</w:t>
      </w:r>
      <w:bookmarkEnd w:id="18"/>
    </w:p>
    <w:p w14:paraId="5114FDBA" w14:textId="77777777" w:rsidR="00587D9B" w:rsidRDefault="00587D9B" w:rsidP="00587D9B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 wp14:anchorId="24C40F2D" wp14:editId="4C9C68B2">
            <wp:extent cx="4738255" cy="2970134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nchu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934" cy="29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AEEC" w14:textId="77777777" w:rsidR="00587D9B" w:rsidRPr="00587D9B" w:rsidRDefault="00587D9B" w:rsidP="00587D9B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 wp14:anchorId="24020D6F" wp14:editId="5555B9C2">
            <wp:extent cx="4717473" cy="3542023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nchu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032" cy="356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9692" w14:textId="7D08F942" w:rsidR="00FE02EB" w:rsidRPr="00FE02EB" w:rsidRDefault="0075165E" w:rsidP="00CC3DB7">
      <w:pPr>
        <w:pStyle w:val="2"/>
        <w:spacing w:before="120"/>
      </w:pPr>
      <w:bookmarkStart w:id="19" w:name="_Toc59868392"/>
      <w:r>
        <w:rPr>
          <w:rFonts w:hint="eastAsia"/>
        </w:rPr>
        <w:t xml:space="preserve">3.3 </w:t>
      </w:r>
      <w:proofErr w:type="spellStart"/>
      <w:r w:rsidR="00FE02EB">
        <w:rPr>
          <w:rFonts w:hint="eastAsia"/>
        </w:rPr>
        <w:t>show</w:t>
      </w:r>
      <w:r w:rsidR="00FE02EB">
        <w:t>Map</w:t>
      </w:r>
      <w:proofErr w:type="spellEnd"/>
      <w:r w:rsidR="00FE02EB">
        <w:t>()</w:t>
      </w:r>
      <w:r w:rsidR="00CC3DB7">
        <w:t xml:space="preserve"> </w:t>
      </w:r>
      <w:r w:rsidR="00FE02EB">
        <w:rPr>
          <w:rFonts w:hint="eastAsia"/>
        </w:rPr>
        <w:t>函数的实现</w:t>
      </w:r>
      <w:bookmarkEnd w:id="19"/>
    </w:p>
    <w:p w14:paraId="0E07AA0F" w14:textId="6629D1C3" w:rsidR="00587D9B" w:rsidRPr="00CC3DB7" w:rsidRDefault="00587D9B" w:rsidP="00A8652E">
      <w:pPr>
        <w:pStyle w:val="3"/>
        <w:spacing w:before="120"/>
        <w:rPr>
          <w:bCs w:val="0"/>
        </w:rPr>
      </w:pPr>
      <w:bookmarkStart w:id="20" w:name="_Toc59868393"/>
      <w:r>
        <w:rPr>
          <w:rFonts w:hint="eastAsia"/>
        </w:rPr>
        <w:t xml:space="preserve">3.3.1 </w:t>
      </w:r>
      <w:proofErr w:type="spellStart"/>
      <w:r w:rsidR="00020DAA" w:rsidRPr="00020DAA">
        <w:t>showMap</w:t>
      </w:r>
      <w:proofErr w:type="spellEnd"/>
      <w:r w:rsidR="00020DAA" w:rsidRPr="00020DAA">
        <w:t>()</w:t>
      </w:r>
      <w:r w:rsidR="00CC3DB7">
        <w:t xml:space="preserve"> </w:t>
      </w:r>
      <w:r w:rsidR="00020DAA" w:rsidRPr="00CC3DB7">
        <w:rPr>
          <w:rFonts w:hint="eastAsia"/>
          <w:bCs w:val="0"/>
        </w:rPr>
        <w:t>函数的代码</w:t>
      </w:r>
      <w:bookmarkEnd w:id="20"/>
    </w:p>
    <w:p w14:paraId="47074BA8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void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2B91AF"/>
          <w:sz w:val="19"/>
          <w:szCs w:val="19"/>
          <w:lang w:eastAsia="zh-CN" w:bidi="ar-SA"/>
        </w:rPr>
        <w:t>Maze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::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showMap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() 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const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{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//</w:t>
      </w:r>
      <w:r w:rsidRPr="00D16627">
        <w:rPr>
          <w:rFonts w:ascii="Consolas" w:eastAsia="新宋体" w:hAnsi="Consolas" w:cs="新宋体"/>
          <w:color w:val="008000"/>
          <w:sz w:val="19"/>
          <w:szCs w:val="19"/>
          <w:lang w:eastAsia="zh-CN" w:bidi="ar-SA"/>
        </w:rPr>
        <w:t>打印迷宫地图</w:t>
      </w:r>
    </w:p>
    <w:p w14:paraId="7DEE4CFC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迷宫地图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：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3A0C6166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realCol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= col - 2,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realRow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= row - 2;</w:t>
      </w:r>
    </w:p>
    <w:p w14:paraId="080157A8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        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368C7417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for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&lt;=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realCol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++) {</w:t>
      </w:r>
    </w:p>
    <w:p w14:paraId="454E68B4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"\t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第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列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6C138CC4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}</w:t>
      </w:r>
    </w:p>
    <w:p w14:paraId="450C3111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7FC3285F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for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j = 0; j &lt;= col;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j++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) </w:t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{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'\t'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Map[0][j]; }</w:t>
      </w:r>
    </w:p>
    <w:p w14:paraId="7CF0C47C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3BAED28A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for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&lt;=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realRow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++) {</w:t>
      </w:r>
    </w:p>
    <w:p w14:paraId="3CCFDDF6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第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行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0D82FA71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for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j = 0; j &lt;= col;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j++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) </w:t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{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'\t'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Map[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][j]; }</w:t>
      </w:r>
    </w:p>
    <w:p w14:paraId="74CE6CE2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2E33FDE8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}</w:t>
      </w:r>
    </w:p>
    <w:p w14:paraId="1BA08506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for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(</w:t>
      </w:r>
      <w:r w:rsidRPr="00D1662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j = 0; j &lt;= col;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j++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) </w:t>
      </w:r>
      <w:proofErr w:type="gram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{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'\t'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Map[row-1][j]; }</w:t>
      </w:r>
    </w:p>
    <w:p w14:paraId="781C058D" w14:textId="77777777" w:rsidR="00020DAA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r w:rsidRPr="00D16627">
        <w:rPr>
          <w:rFonts w:ascii="Consolas" w:eastAsia="新宋体" w:hAnsi="Consolas" w:cs="新宋体"/>
          <w:color w:val="008080"/>
          <w:sz w:val="19"/>
          <w:szCs w:val="19"/>
          <w:lang w:eastAsia="zh-CN" w:bidi="ar-SA"/>
        </w:rPr>
        <w:t>&lt;&lt;</w:t>
      </w: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;</w:t>
      </w:r>
    </w:p>
    <w:p w14:paraId="7258BC34" w14:textId="0D5CE938" w:rsidR="00587D9B" w:rsidRPr="00D1662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/>
          <w:lang w:eastAsia="zh-CN"/>
        </w:rPr>
      </w:pPr>
      <w:r w:rsidRPr="00D1662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}</w:t>
      </w:r>
    </w:p>
    <w:p w14:paraId="638DD649" w14:textId="5362A97A" w:rsidR="00020DAA" w:rsidRPr="00D16627" w:rsidRDefault="0075165E" w:rsidP="00020DAA">
      <w:pPr>
        <w:pStyle w:val="2"/>
        <w:spacing w:before="120"/>
      </w:pPr>
      <w:bookmarkStart w:id="21" w:name="_Toc59868394"/>
      <w:r>
        <w:rPr>
          <w:rFonts w:hint="eastAsia"/>
        </w:rPr>
        <w:lastRenderedPageBreak/>
        <w:t xml:space="preserve">3.4 </w:t>
      </w:r>
      <w:r w:rsidR="00020DAA" w:rsidRPr="00D16627">
        <w:t xml:space="preserve">main() </w:t>
      </w:r>
      <w:r w:rsidR="00020DAA" w:rsidRPr="00D16627">
        <w:rPr>
          <w:rFonts w:hint="eastAsia"/>
        </w:rPr>
        <w:t>函数的实现</w:t>
      </w:r>
      <w:bookmarkEnd w:id="21"/>
    </w:p>
    <w:p w14:paraId="0B0C89EF" w14:textId="0B9DA305" w:rsidR="00020DAA" w:rsidRPr="00020DAA" w:rsidRDefault="00020DAA" w:rsidP="00020DAA">
      <w:pPr>
        <w:rPr>
          <w:lang w:eastAsia="zh-CN"/>
        </w:rPr>
      </w:pPr>
      <w:r w:rsidRPr="00020DAA">
        <w:rPr>
          <w:lang w:eastAsia="zh-CN"/>
        </w:rPr>
        <w:t xml:space="preserve">main() </w:t>
      </w:r>
      <w:r w:rsidRPr="00020DAA">
        <w:rPr>
          <w:rFonts w:hint="eastAsia"/>
          <w:lang w:eastAsia="zh-CN"/>
        </w:rPr>
        <w:t>函数中创建了一个</w:t>
      </w:r>
      <w:r w:rsidRPr="00020DAA">
        <w:rPr>
          <w:lang w:eastAsia="zh-CN"/>
        </w:rPr>
        <w:t xml:space="preserve">Maze </w:t>
      </w:r>
      <w:r w:rsidRPr="00020DAA">
        <w:rPr>
          <w:rFonts w:hint="eastAsia"/>
          <w:lang w:eastAsia="zh-CN"/>
        </w:rPr>
        <w:t>对象，自动调用构造函数进行迷宫的建造，然后调用</w:t>
      </w:r>
      <w:r w:rsidRPr="00020DAA">
        <w:rPr>
          <w:lang w:eastAsia="zh-CN"/>
        </w:rPr>
        <w:t xml:space="preserve">Go() </w:t>
      </w:r>
      <w:r w:rsidRPr="00020DAA">
        <w:rPr>
          <w:rFonts w:hint="eastAsia"/>
          <w:lang w:eastAsia="zh-CN"/>
        </w:rPr>
        <w:t>函数进行起点终点选择，路径的搜索与打印。</w:t>
      </w:r>
    </w:p>
    <w:p w14:paraId="1C407221" w14:textId="5C4F6431" w:rsidR="00960CC1" w:rsidRDefault="00946937" w:rsidP="00020DAA">
      <w:pPr>
        <w:pStyle w:val="2"/>
        <w:spacing w:before="120"/>
        <w:rPr>
          <w:rStyle w:val="30"/>
        </w:rPr>
      </w:pPr>
      <w:bookmarkStart w:id="22" w:name="_Toc59868395"/>
      <w:r w:rsidRPr="00020DAA">
        <w:rPr>
          <w:rStyle w:val="30"/>
          <w:rFonts w:hint="eastAsia"/>
        </w:rPr>
        <w:t xml:space="preserve">3.4.1 </w:t>
      </w:r>
      <w:r w:rsidR="00020DAA" w:rsidRPr="00020DAA">
        <w:rPr>
          <w:rStyle w:val="30"/>
          <w:rFonts w:hint="eastAsia"/>
        </w:rPr>
        <w:t>main(</w:t>
      </w:r>
      <w:r w:rsidR="00020DAA" w:rsidRPr="00020DAA">
        <w:rPr>
          <w:rStyle w:val="30"/>
        </w:rPr>
        <w:t>)</w:t>
      </w:r>
      <w:r w:rsidR="00D16627">
        <w:rPr>
          <w:rStyle w:val="30"/>
        </w:rPr>
        <w:t xml:space="preserve"> </w:t>
      </w:r>
      <w:r w:rsidR="00020DAA" w:rsidRPr="00020DAA">
        <w:rPr>
          <w:rStyle w:val="30"/>
        </w:rPr>
        <w:t>函数的代码</w:t>
      </w:r>
      <w:bookmarkEnd w:id="22"/>
    </w:p>
    <w:p w14:paraId="6CC39885" w14:textId="77777777" w:rsidR="00CC3DB7" w:rsidRPr="00CC3DB7" w:rsidRDefault="00CC3DB7" w:rsidP="00CC3DB7">
      <w:pPr>
        <w:rPr>
          <w:lang w:eastAsia="zh-CN"/>
        </w:rPr>
      </w:pPr>
    </w:p>
    <w:p w14:paraId="1EBC3B7E" w14:textId="3487B3B7" w:rsidR="00020DAA" w:rsidRPr="00CC3DB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CC3DB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int</w:t>
      </w:r>
      <w:r w:rsidRP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P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main(</w:t>
      </w:r>
      <w:proofErr w:type="gramEnd"/>
      <w:r w:rsidRP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 {</w:t>
      </w:r>
    </w:p>
    <w:p w14:paraId="364302FA" w14:textId="77777777" w:rsidR="00020DAA" w:rsidRPr="00CC3DB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CC3DB7">
        <w:rPr>
          <w:rFonts w:ascii="Consolas" w:eastAsia="新宋体" w:hAnsi="Consolas" w:cs="新宋体"/>
          <w:color w:val="2B91AF"/>
          <w:sz w:val="19"/>
          <w:szCs w:val="19"/>
          <w:lang w:eastAsia="zh-CN" w:bidi="ar-SA"/>
        </w:rPr>
        <w:t>Maze</w:t>
      </w:r>
      <w:r w:rsidRP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maze1;</w:t>
      </w:r>
    </w:p>
    <w:p w14:paraId="43D5FF1F" w14:textId="77777777" w:rsidR="00020DAA" w:rsidRPr="00CC3DB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maze1.Go();</w:t>
      </w:r>
    </w:p>
    <w:p w14:paraId="03A91AFD" w14:textId="77777777" w:rsidR="00020DAA" w:rsidRPr="00CC3DB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  <w:t>system(</w:t>
      </w:r>
      <w:r w:rsidRPr="00CC3DB7">
        <w:rPr>
          <w:rFonts w:ascii="Consolas" w:eastAsia="新宋体" w:hAnsi="Consolas" w:cs="新宋体"/>
          <w:color w:val="A31515"/>
          <w:sz w:val="19"/>
          <w:szCs w:val="19"/>
          <w:lang w:eastAsia="zh-CN" w:bidi="ar-SA"/>
        </w:rPr>
        <w:t>"pause"</w:t>
      </w:r>
      <w:r w:rsidRP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);</w:t>
      </w:r>
    </w:p>
    <w:p w14:paraId="097CFD68" w14:textId="77777777" w:rsidR="00020DAA" w:rsidRPr="00CC3DB7" w:rsidRDefault="00020DAA" w:rsidP="00020D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</w:pPr>
      <w:r w:rsidRP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ab/>
      </w:r>
      <w:r w:rsidRPr="00CC3DB7">
        <w:rPr>
          <w:rFonts w:ascii="Consolas" w:eastAsia="新宋体" w:hAnsi="Consolas" w:cs="新宋体"/>
          <w:color w:val="0000FF"/>
          <w:sz w:val="19"/>
          <w:szCs w:val="19"/>
          <w:lang w:eastAsia="zh-CN" w:bidi="ar-SA"/>
        </w:rPr>
        <w:t>return</w:t>
      </w:r>
      <w:r w:rsidRP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 xml:space="preserve"> 0;</w:t>
      </w:r>
    </w:p>
    <w:p w14:paraId="39E79107" w14:textId="550649DF" w:rsidR="002779D6" w:rsidRPr="00CC3DB7" w:rsidRDefault="00020DAA" w:rsidP="00020DAA">
      <w:pPr>
        <w:ind w:firstLine="380"/>
        <w:rPr>
          <w:rFonts w:ascii="Consolas" w:hAnsi="Consolas"/>
          <w:lang w:eastAsia="zh-CN"/>
        </w:rPr>
      </w:pPr>
      <w:r w:rsidRPr="00CC3DB7">
        <w:rPr>
          <w:rFonts w:ascii="Consolas" w:eastAsia="新宋体" w:hAnsi="Consolas" w:cs="新宋体"/>
          <w:color w:val="000000"/>
          <w:sz w:val="19"/>
          <w:szCs w:val="19"/>
          <w:lang w:eastAsia="zh-CN" w:bidi="ar-SA"/>
        </w:rPr>
        <w:t>}</w:t>
      </w:r>
    </w:p>
    <w:p w14:paraId="03B37E08" w14:textId="26BF15A9" w:rsidR="002779D6" w:rsidRDefault="002779D6" w:rsidP="002779D6">
      <w:pPr>
        <w:rPr>
          <w:lang w:eastAsia="zh-CN"/>
        </w:rPr>
      </w:pPr>
    </w:p>
    <w:p w14:paraId="0BAECB3D" w14:textId="4BB7AAA4" w:rsidR="00CC3DB7" w:rsidRDefault="00CC3DB7" w:rsidP="002779D6">
      <w:pPr>
        <w:rPr>
          <w:lang w:eastAsia="zh-CN"/>
        </w:rPr>
      </w:pPr>
    </w:p>
    <w:p w14:paraId="601A3A5B" w14:textId="26727E4C" w:rsidR="00CC3DB7" w:rsidRDefault="00CC3DB7" w:rsidP="002779D6">
      <w:pPr>
        <w:rPr>
          <w:lang w:eastAsia="zh-CN"/>
        </w:rPr>
      </w:pPr>
    </w:p>
    <w:p w14:paraId="1163E614" w14:textId="7EC1555C" w:rsidR="00CC3DB7" w:rsidRDefault="00CC3DB7" w:rsidP="002779D6">
      <w:pPr>
        <w:rPr>
          <w:lang w:eastAsia="zh-CN"/>
        </w:rPr>
      </w:pPr>
    </w:p>
    <w:p w14:paraId="59F49BF0" w14:textId="46FA92E0" w:rsidR="00CC3DB7" w:rsidRDefault="00CC3DB7" w:rsidP="002779D6">
      <w:pPr>
        <w:rPr>
          <w:lang w:eastAsia="zh-CN"/>
        </w:rPr>
      </w:pPr>
    </w:p>
    <w:p w14:paraId="15E16735" w14:textId="2EBDE7C3" w:rsidR="00CC3DB7" w:rsidRDefault="00CC3DB7" w:rsidP="002779D6">
      <w:pPr>
        <w:rPr>
          <w:lang w:eastAsia="zh-CN"/>
        </w:rPr>
      </w:pPr>
    </w:p>
    <w:p w14:paraId="4670E69A" w14:textId="432BA19F" w:rsidR="00CC3DB7" w:rsidRDefault="00CC3DB7" w:rsidP="002779D6">
      <w:pPr>
        <w:rPr>
          <w:lang w:eastAsia="zh-CN"/>
        </w:rPr>
      </w:pPr>
    </w:p>
    <w:p w14:paraId="7BE42DF8" w14:textId="6C4559AD" w:rsidR="00CC3DB7" w:rsidRDefault="00CC3DB7" w:rsidP="002779D6">
      <w:pPr>
        <w:rPr>
          <w:lang w:eastAsia="zh-CN"/>
        </w:rPr>
      </w:pPr>
    </w:p>
    <w:p w14:paraId="3B8E31CB" w14:textId="412285A3" w:rsidR="00CC3DB7" w:rsidRDefault="00CC3DB7" w:rsidP="002779D6">
      <w:pPr>
        <w:rPr>
          <w:lang w:eastAsia="zh-CN"/>
        </w:rPr>
      </w:pPr>
    </w:p>
    <w:p w14:paraId="646D87A5" w14:textId="145D8779" w:rsidR="00CC3DB7" w:rsidRDefault="00CC3DB7" w:rsidP="002779D6">
      <w:pPr>
        <w:rPr>
          <w:lang w:eastAsia="zh-CN"/>
        </w:rPr>
      </w:pPr>
    </w:p>
    <w:p w14:paraId="6322D664" w14:textId="7ABD5A98" w:rsidR="00CC3DB7" w:rsidRDefault="00CC3DB7" w:rsidP="002779D6">
      <w:pPr>
        <w:rPr>
          <w:lang w:eastAsia="zh-CN"/>
        </w:rPr>
      </w:pPr>
    </w:p>
    <w:p w14:paraId="4D4976DF" w14:textId="61A0BDB4" w:rsidR="00CC3DB7" w:rsidRDefault="00CC3DB7" w:rsidP="002779D6">
      <w:pPr>
        <w:rPr>
          <w:lang w:eastAsia="zh-CN"/>
        </w:rPr>
      </w:pPr>
    </w:p>
    <w:p w14:paraId="6E9A9986" w14:textId="62721FE7" w:rsidR="00CC3DB7" w:rsidRDefault="00CC3DB7" w:rsidP="002779D6">
      <w:pPr>
        <w:rPr>
          <w:lang w:eastAsia="zh-CN"/>
        </w:rPr>
      </w:pPr>
    </w:p>
    <w:p w14:paraId="4F3ED308" w14:textId="16C9F317" w:rsidR="00CC3DB7" w:rsidRDefault="00CC3DB7" w:rsidP="002779D6">
      <w:pPr>
        <w:rPr>
          <w:lang w:eastAsia="zh-CN"/>
        </w:rPr>
      </w:pPr>
    </w:p>
    <w:p w14:paraId="5C7F68A2" w14:textId="288E3868" w:rsidR="00CC3DB7" w:rsidRDefault="00CC3DB7" w:rsidP="002779D6">
      <w:pPr>
        <w:rPr>
          <w:lang w:eastAsia="zh-CN"/>
        </w:rPr>
      </w:pPr>
    </w:p>
    <w:p w14:paraId="47497D7C" w14:textId="77777777" w:rsidR="00CC3DB7" w:rsidRPr="002779D6" w:rsidRDefault="00CC3DB7" w:rsidP="002779D6">
      <w:pPr>
        <w:rPr>
          <w:lang w:eastAsia="zh-CN"/>
        </w:rPr>
      </w:pPr>
    </w:p>
    <w:p w14:paraId="17F6AD22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23" w:name="_Toc59868396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23"/>
    </w:p>
    <w:p w14:paraId="6D5CBBFA" w14:textId="77777777" w:rsidR="004135DF" w:rsidRDefault="004135DF" w:rsidP="004135DF">
      <w:pPr>
        <w:pStyle w:val="2"/>
        <w:spacing w:before="120"/>
      </w:pPr>
      <w:bookmarkStart w:id="24" w:name="_Toc5986839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4"/>
    </w:p>
    <w:p w14:paraId="19A462BA" w14:textId="16969851" w:rsidR="004135DF" w:rsidRPr="00D16627" w:rsidRDefault="004135DF" w:rsidP="004135DF">
      <w:pPr>
        <w:pStyle w:val="3"/>
        <w:spacing w:before="120"/>
        <w:rPr>
          <w:bCs w:val="0"/>
        </w:rPr>
      </w:pPr>
      <w:bookmarkStart w:id="25" w:name="_Toc59868398"/>
      <w:r>
        <w:rPr>
          <w:rFonts w:hint="eastAsia"/>
        </w:rPr>
        <w:t xml:space="preserve">4.1.1 </w:t>
      </w:r>
      <w:r w:rsidR="00020DAA" w:rsidRPr="00D16627">
        <w:rPr>
          <w:rFonts w:hint="eastAsia"/>
          <w:bCs w:val="0"/>
        </w:rPr>
        <w:t>建立迷宫功能测试</w:t>
      </w:r>
      <w:bookmarkEnd w:id="25"/>
    </w:p>
    <w:p w14:paraId="2D55DFD9" w14:textId="77777777" w:rsidR="00020DAA" w:rsidRPr="00D16627" w:rsidRDefault="00020DAA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测试用例：</w:t>
      </w:r>
    </w:p>
    <w:p w14:paraId="527963EB" w14:textId="77777777" w:rsidR="00020DAA" w:rsidRPr="00020DAA" w:rsidRDefault="00020DAA" w:rsidP="00D16627">
      <w:pPr>
        <w:ind w:leftChars="200" w:left="480"/>
        <w:rPr>
          <w:bCs/>
          <w:lang w:eastAsia="zh-CN"/>
        </w:rPr>
      </w:pPr>
      <w:r w:rsidRPr="00020DAA">
        <w:rPr>
          <w:bCs/>
          <w:lang w:eastAsia="zh-CN"/>
        </w:rPr>
        <w:t>5 5</w:t>
      </w:r>
    </w:p>
    <w:p w14:paraId="15FB1148" w14:textId="77777777" w:rsidR="00020DAA" w:rsidRPr="00020DAA" w:rsidRDefault="00020DAA" w:rsidP="00D16627">
      <w:pPr>
        <w:ind w:leftChars="200" w:left="480"/>
        <w:rPr>
          <w:bCs/>
          <w:lang w:eastAsia="zh-CN"/>
        </w:rPr>
      </w:pPr>
      <w:r w:rsidRPr="00020DAA">
        <w:rPr>
          <w:bCs/>
          <w:lang w:eastAsia="zh-CN"/>
        </w:rPr>
        <w:t>#0#0#</w:t>
      </w:r>
    </w:p>
    <w:p w14:paraId="5BD2A1A4" w14:textId="77777777" w:rsidR="00020DAA" w:rsidRPr="00020DAA" w:rsidRDefault="00020DAA" w:rsidP="00D16627">
      <w:pPr>
        <w:ind w:leftChars="200" w:left="480"/>
        <w:rPr>
          <w:bCs/>
          <w:lang w:eastAsia="zh-CN"/>
        </w:rPr>
      </w:pPr>
      <w:r w:rsidRPr="00020DAA">
        <w:rPr>
          <w:bCs/>
          <w:lang w:eastAsia="zh-CN"/>
        </w:rPr>
        <w:t>00#00</w:t>
      </w:r>
    </w:p>
    <w:p w14:paraId="3A8FEA0B" w14:textId="77777777" w:rsidR="00020DAA" w:rsidRPr="00020DAA" w:rsidRDefault="00020DAA" w:rsidP="00D16627">
      <w:pPr>
        <w:ind w:leftChars="200" w:left="480"/>
        <w:rPr>
          <w:bCs/>
          <w:lang w:eastAsia="zh-CN"/>
        </w:rPr>
      </w:pPr>
      <w:r w:rsidRPr="00020DAA">
        <w:rPr>
          <w:bCs/>
          <w:lang w:eastAsia="zh-CN"/>
        </w:rPr>
        <w:t>#000#</w:t>
      </w:r>
    </w:p>
    <w:p w14:paraId="3E127D31" w14:textId="77777777" w:rsidR="00020DAA" w:rsidRPr="00020DAA" w:rsidRDefault="00020DAA" w:rsidP="00D16627">
      <w:pPr>
        <w:ind w:leftChars="200" w:left="480"/>
        <w:rPr>
          <w:bCs/>
          <w:lang w:eastAsia="zh-CN"/>
        </w:rPr>
      </w:pPr>
      <w:r w:rsidRPr="00020DAA">
        <w:rPr>
          <w:bCs/>
          <w:lang w:eastAsia="zh-CN"/>
        </w:rPr>
        <w:t>###00</w:t>
      </w:r>
    </w:p>
    <w:p w14:paraId="6659886E" w14:textId="77777777" w:rsidR="00020DAA" w:rsidRPr="00020DAA" w:rsidRDefault="00020DAA" w:rsidP="00D16627">
      <w:pPr>
        <w:ind w:leftChars="200" w:left="480"/>
        <w:rPr>
          <w:bCs/>
          <w:lang w:eastAsia="zh-CN"/>
        </w:rPr>
      </w:pPr>
      <w:r w:rsidRPr="00020DAA">
        <w:rPr>
          <w:bCs/>
          <w:lang w:eastAsia="zh-CN"/>
        </w:rPr>
        <w:t>0#00#</w:t>
      </w:r>
    </w:p>
    <w:p w14:paraId="616470F1" w14:textId="77777777" w:rsidR="00020DAA" w:rsidRPr="00D16627" w:rsidRDefault="00020DAA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预期结果</w:t>
      </w:r>
    </w:p>
    <w:p w14:paraId="40BDE5BC" w14:textId="70B68681" w:rsidR="004135DF" w:rsidRDefault="00020DAA" w:rsidP="00D16627">
      <w:pPr>
        <w:ind w:left="360"/>
        <w:rPr>
          <w:noProof/>
          <w:lang w:eastAsia="zh-CN"/>
        </w:rPr>
      </w:pPr>
      <w:r w:rsidRPr="00D16627">
        <w:rPr>
          <w:rFonts w:hint="eastAsia"/>
          <w:bCs/>
          <w:lang w:eastAsia="zh-CN"/>
        </w:rPr>
        <w:t>建立相应大小与图形的迷宫</w:t>
      </w:r>
    </w:p>
    <w:p w14:paraId="2552F4C2" w14:textId="5363404B" w:rsidR="00020DAA" w:rsidRPr="00D16627" w:rsidRDefault="00020DAA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测试结果</w:t>
      </w:r>
    </w:p>
    <w:p w14:paraId="21A65FEE" w14:textId="4B98FA3F" w:rsidR="00020DAA" w:rsidRPr="00020DAA" w:rsidRDefault="00020DAA" w:rsidP="00020DAA">
      <w:pPr>
        <w:pStyle w:val="afa"/>
        <w:ind w:left="840" w:firstLineChars="0" w:firstLine="0"/>
        <w:rPr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46C516F5" wp14:editId="52659355">
            <wp:extent cx="4655820" cy="291846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o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2873" w14:textId="2DCD4AE4" w:rsidR="004135DF" w:rsidRDefault="004135DF" w:rsidP="004135DF">
      <w:pPr>
        <w:pStyle w:val="3"/>
        <w:spacing w:before="120"/>
      </w:pPr>
      <w:bookmarkStart w:id="26" w:name="_Toc59868399"/>
      <w:r>
        <w:rPr>
          <w:rFonts w:hint="eastAsia"/>
        </w:rPr>
        <w:t xml:space="preserve">4.1.2 </w:t>
      </w:r>
      <w:r w:rsidR="00020DAA">
        <w:rPr>
          <w:rFonts w:hint="eastAsia"/>
        </w:rPr>
        <w:t>搜索并打印路径功能测试</w:t>
      </w:r>
      <w:bookmarkEnd w:id="26"/>
    </w:p>
    <w:p w14:paraId="2451BECD" w14:textId="77777777" w:rsidR="00020DAA" w:rsidRPr="00D16627" w:rsidRDefault="00020DAA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测试用例：</w:t>
      </w:r>
    </w:p>
    <w:p w14:paraId="0D021CA8" w14:textId="77777777" w:rsidR="0014572F" w:rsidRDefault="00020DAA" w:rsidP="0014572F">
      <w:pPr>
        <w:pStyle w:val="afa"/>
        <w:ind w:left="840" w:firstLineChars="0" w:firstLine="0"/>
        <w:rPr>
          <w:bCs/>
          <w:lang w:eastAsia="zh-CN"/>
        </w:rPr>
      </w:pPr>
      <w:r w:rsidRPr="00020DAA">
        <w:rPr>
          <w:rFonts w:hint="eastAsia"/>
          <w:bCs/>
          <w:lang w:eastAsia="zh-CN"/>
        </w:rPr>
        <w:t>迷宫同上</w:t>
      </w:r>
    </w:p>
    <w:p w14:paraId="4E432CA3" w14:textId="107FAC4F" w:rsidR="00020DAA" w:rsidRPr="00020DAA" w:rsidRDefault="00020DAA" w:rsidP="0014572F">
      <w:pPr>
        <w:pStyle w:val="afa"/>
        <w:ind w:left="840" w:firstLineChars="0" w:firstLine="0"/>
        <w:rPr>
          <w:b/>
          <w:lang w:eastAsia="zh-CN"/>
        </w:rPr>
      </w:pPr>
      <w:r>
        <w:rPr>
          <w:rFonts w:hint="eastAsia"/>
          <w:bCs/>
          <w:lang w:eastAsia="zh-CN"/>
        </w:rPr>
        <w:t>起终点坐标：</w:t>
      </w:r>
      <w:r>
        <w:rPr>
          <w:bCs/>
          <w:lang w:eastAsia="zh-CN"/>
        </w:rPr>
        <w:t>2 1 5 3</w:t>
      </w:r>
    </w:p>
    <w:p w14:paraId="60C63304" w14:textId="77777777" w:rsidR="00020DAA" w:rsidRPr="00D16627" w:rsidRDefault="00020DAA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lastRenderedPageBreak/>
        <w:t>预期结果</w:t>
      </w:r>
    </w:p>
    <w:p w14:paraId="2EA00682" w14:textId="6438D849" w:rsidR="00020DAA" w:rsidRDefault="00020DAA" w:rsidP="00020DAA">
      <w:pPr>
        <w:ind w:left="420" w:firstLineChars="0" w:firstLine="420"/>
        <w:rPr>
          <w:noProof/>
          <w:lang w:eastAsia="zh-CN"/>
        </w:rPr>
      </w:pPr>
      <w:r w:rsidRPr="00020DAA">
        <w:rPr>
          <w:rFonts w:hint="eastAsia"/>
          <w:bCs/>
          <w:lang w:eastAsia="zh-CN"/>
        </w:rPr>
        <w:t>存在</w:t>
      </w:r>
      <w:r w:rsidR="0014572F">
        <w:rPr>
          <w:rFonts w:hint="eastAsia"/>
          <w:bCs/>
          <w:lang w:eastAsia="zh-CN"/>
        </w:rPr>
        <w:t>有效路径，在地图上标注并打印路径</w:t>
      </w:r>
    </w:p>
    <w:p w14:paraId="4C266BD6" w14:textId="77777777" w:rsidR="00020DAA" w:rsidRPr="00D16627" w:rsidRDefault="00020DAA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测试结果</w:t>
      </w:r>
    </w:p>
    <w:p w14:paraId="792C3E7D" w14:textId="36FF031A" w:rsidR="00B03C03" w:rsidRDefault="003118CA" w:rsidP="00B03C03">
      <w:pPr>
        <w:rPr>
          <w:lang w:eastAsia="zh-CN"/>
        </w:rPr>
      </w:pPr>
      <w:r w:rsidRPr="003118CA">
        <w:rPr>
          <w:rFonts w:hint="eastAsia"/>
          <w:noProof/>
          <w:lang w:eastAsia="zh-CN"/>
        </w:rPr>
        <w:drawing>
          <wp:inline distT="0" distB="0" distL="0" distR="0" wp14:anchorId="7881834C" wp14:editId="4065333B">
            <wp:extent cx="5040000" cy="378360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nchu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CA85" w14:textId="01E13A7B" w:rsidR="00B03C03" w:rsidRDefault="00B03C03" w:rsidP="00B03C03">
      <w:pPr>
        <w:rPr>
          <w:lang w:eastAsia="zh-CN"/>
        </w:rPr>
      </w:pPr>
    </w:p>
    <w:p w14:paraId="388D44A5" w14:textId="77777777" w:rsidR="00B03C03" w:rsidRDefault="00B03C03" w:rsidP="00B03C03">
      <w:pPr>
        <w:rPr>
          <w:lang w:eastAsia="zh-CN"/>
        </w:rPr>
      </w:pPr>
    </w:p>
    <w:p w14:paraId="4B458402" w14:textId="0C10BCEB" w:rsidR="004135DF" w:rsidRDefault="004135DF" w:rsidP="004135DF">
      <w:pPr>
        <w:pStyle w:val="2"/>
        <w:spacing w:before="120"/>
      </w:pPr>
      <w:bookmarkStart w:id="27" w:name="_Toc59868400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27"/>
    </w:p>
    <w:p w14:paraId="7C2B27E0" w14:textId="77777777" w:rsidR="0014572F" w:rsidRPr="00D16627" w:rsidRDefault="004135DF" w:rsidP="0014572F">
      <w:pPr>
        <w:pStyle w:val="3"/>
        <w:spacing w:before="120"/>
        <w:rPr>
          <w:bCs w:val="0"/>
        </w:rPr>
      </w:pPr>
      <w:bookmarkStart w:id="28" w:name="_Toc59868401"/>
      <w:r>
        <w:rPr>
          <w:rFonts w:hint="eastAsia"/>
        </w:rPr>
        <w:t xml:space="preserve">4.2.1 </w:t>
      </w:r>
      <w:r w:rsidR="0014572F" w:rsidRPr="00D16627">
        <w:rPr>
          <w:rFonts w:hint="eastAsia"/>
          <w:bCs w:val="0"/>
        </w:rPr>
        <w:t>起点或终点坐标有障碍</w:t>
      </w:r>
      <w:bookmarkEnd w:id="28"/>
    </w:p>
    <w:p w14:paraId="59E0F9BF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测试用例：</w:t>
      </w:r>
    </w:p>
    <w:p w14:paraId="12586FF3" w14:textId="2B8B916D" w:rsidR="0014572F" w:rsidRPr="00020DAA" w:rsidRDefault="0014572F" w:rsidP="0014572F">
      <w:pPr>
        <w:pStyle w:val="afa"/>
        <w:ind w:left="840" w:firstLineChars="0" w:firstLine="0"/>
        <w:rPr>
          <w:b/>
          <w:lang w:eastAsia="zh-CN"/>
        </w:rPr>
      </w:pPr>
      <w:r>
        <w:rPr>
          <w:bCs/>
          <w:lang w:eastAsia="zh-CN"/>
        </w:rPr>
        <w:t>1 2 1 1</w:t>
      </w:r>
    </w:p>
    <w:p w14:paraId="65CB8AFA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预期结果</w:t>
      </w:r>
    </w:p>
    <w:p w14:paraId="1906BBD9" w14:textId="77777777" w:rsidR="0014572F" w:rsidRPr="0014572F" w:rsidRDefault="0014572F" w:rsidP="0014572F">
      <w:pPr>
        <w:pStyle w:val="afa"/>
        <w:ind w:left="840" w:firstLineChars="0" w:firstLine="0"/>
        <w:rPr>
          <w:b/>
          <w:lang w:eastAsia="zh-CN"/>
        </w:rPr>
      </w:pPr>
      <w:r w:rsidRPr="0014572F">
        <w:rPr>
          <w:rFonts w:hint="eastAsia"/>
          <w:bCs/>
          <w:lang w:eastAsia="zh-CN"/>
        </w:rPr>
        <w:t>给出提示，程序</w:t>
      </w:r>
      <w:proofErr w:type="gramStart"/>
      <w:r w:rsidRPr="0014572F">
        <w:rPr>
          <w:rFonts w:hint="eastAsia"/>
          <w:bCs/>
          <w:lang w:eastAsia="zh-CN"/>
        </w:rPr>
        <w:t>不</w:t>
      </w:r>
      <w:proofErr w:type="gramEnd"/>
      <w:r w:rsidRPr="0014572F">
        <w:rPr>
          <w:rFonts w:hint="eastAsia"/>
          <w:bCs/>
          <w:lang w:eastAsia="zh-CN"/>
        </w:rPr>
        <w:t>崩溃</w:t>
      </w:r>
    </w:p>
    <w:p w14:paraId="1E125725" w14:textId="28F9FA5E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测试结果</w:t>
      </w:r>
    </w:p>
    <w:p w14:paraId="7838DBC3" w14:textId="77777777" w:rsidR="008B5D8B" w:rsidRPr="008B5D8B" w:rsidRDefault="008B5D8B" w:rsidP="008B5D8B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 wp14:anchorId="68EC9113" wp14:editId="1D807CFE">
            <wp:extent cx="5040000" cy="3715200"/>
            <wp:effectExtent l="0" t="0" r="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C39F" w14:textId="7945C9EA" w:rsidR="004135DF" w:rsidRDefault="004135DF" w:rsidP="004135DF">
      <w:pPr>
        <w:pStyle w:val="3"/>
        <w:spacing w:before="120"/>
      </w:pPr>
      <w:bookmarkStart w:id="29" w:name="_Toc59868402"/>
      <w:r>
        <w:rPr>
          <w:rFonts w:hint="eastAsia"/>
        </w:rPr>
        <w:t xml:space="preserve">4.2.2 </w:t>
      </w:r>
      <w:r w:rsidR="0014572F" w:rsidRPr="00D16627">
        <w:rPr>
          <w:rFonts w:hint="eastAsia"/>
          <w:bCs w:val="0"/>
        </w:rPr>
        <w:t>起点与终点坐标一样</w:t>
      </w:r>
      <w:bookmarkEnd w:id="29"/>
    </w:p>
    <w:p w14:paraId="0F17E2BF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测试用例：</w:t>
      </w:r>
    </w:p>
    <w:p w14:paraId="22626EBD" w14:textId="279F9244" w:rsidR="0014572F" w:rsidRPr="00020DAA" w:rsidRDefault="0014572F" w:rsidP="0014572F">
      <w:pPr>
        <w:pStyle w:val="afa"/>
        <w:ind w:left="840" w:firstLineChars="0" w:firstLine="0"/>
        <w:rPr>
          <w:b/>
          <w:lang w:eastAsia="zh-CN"/>
        </w:rPr>
      </w:pPr>
      <w:r>
        <w:rPr>
          <w:bCs/>
          <w:lang w:eastAsia="zh-CN"/>
        </w:rPr>
        <w:t>1 1 1 1</w:t>
      </w:r>
    </w:p>
    <w:p w14:paraId="353F08BA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预期结果</w:t>
      </w:r>
    </w:p>
    <w:p w14:paraId="4E3E86A9" w14:textId="77777777" w:rsidR="0014572F" w:rsidRPr="0014572F" w:rsidRDefault="0014572F" w:rsidP="0014572F">
      <w:pPr>
        <w:pStyle w:val="afa"/>
        <w:ind w:left="840" w:firstLineChars="0" w:firstLine="0"/>
        <w:rPr>
          <w:b/>
          <w:lang w:eastAsia="zh-CN"/>
        </w:rPr>
      </w:pPr>
      <w:r w:rsidRPr="0014572F">
        <w:rPr>
          <w:rFonts w:hint="eastAsia"/>
          <w:bCs/>
          <w:lang w:eastAsia="zh-CN"/>
        </w:rPr>
        <w:t>给出提示，程序</w:t>
      </w:r>
      <w:proofErr w:type="gramStart"/>
      <w:r w:rsidRPr="0014572F">
        <w:rPr>
          <w:rFonts w:hint="eastAsia"/>
          <w:bCs/>
          <w:lang w:eastAsia="zh-CN"/>
        </w:rPr>
        <w:t>不</w:t>
      </w:r>
      <w:proofErr w:type="gramEnd"/>
      <w:r w:rsidRPr="0014572F">
        <w:rPr>
          <w:rFonts w:hint="eastAsia"/>
          <w:bCs/>
          <w:lang w:eastAsia="zh-CN"/>
        </w:rPr>
        <w:t>崩溃</w:t>
      </w:r>
    </w:p>
    <w:p w14:paraId="4FC0D8FC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测试结果</w:t>
      </w:r>
    </w:p>
    <w:p w14:paraId="5A057585" w14:textId="77777777" w:rsidR="00FD2CA9" w:rsidRPr="00FD2CA9" w:rsidRDefault="00FD2CA9" w:rsidP="00FD2CA9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 wp14:anchorId="7E1EF628" wp14:editId="7186AC78">
            <wp:extent cx="5040000" cy="3762000"/>
            <wp:effectExtent l="0" t="0" r="0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获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5BAA" w14:textId="22A28FFE" w:rsidR="004135DF" w:rsidRPr="00D16627" w:rsidRDefault="004135DF" w:rsidP="004135DF">
      <w:pPr>
        <w:pStyle w:val="3"/>
        <w:spacing w:before="120"/>
        <w:rPr>
          <w:bCs w:val="0"/>
        </w:rPr>
      </w:pPr>
      <w:bookmarkStart w:id="30" w:name="_Toc59868403"/>
      <w:r>
        <w:rPr>
          <w:rFonts w:hint="eastAsia"/>
        </w:rPr>
        <w:t xml:space="preserve">4.2.3 </w:t>
      </w:r>
      <w:r w:rsidR="0014572F" w:rsidRPr="00D16627">
        <w:rPr>
          <w:rFonts w:hint="eastAsia"/>
          <w:bCs w:val="0"/>
        </w:rPr>
        <w:t>没有可行路径</w:t>
      </w:r>
      <w:bookmarkEnd w:id="30"/>
    </w:p>
    <w:p w14:paraId="04F726C2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测试用例：</w:t>
      </w:r>
    </w:p>
    <w:p w14:paraId="18969A06" w14:textId="77777777" w:rsidR="0014572F" w:rsidRPr="00020DAA" w:rsidRDefault="0014572F" w:rsidP="0014572F">
      <w:pPr>
        <w:pStyle w:val="afa"/>
        <w:ind w:left="840" w:firstLineChars="0" w:firstLine="0"/>
        <w:rPr>
          <w:b/>
          <w:lang w:eastAsia="zh-CN"/>
        </w:rPr>
      </w:pPr>
      <w:r>
        <w:rPr>
          <w:bCs/>
          <w:lang w:eastAsia="zh-CN"/>
        </w:rPr>
        <w:t>1 1 1 1</w:t>
      </w:r>
    </w:p>
    <w:p w14:paraId="649F9ED6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预期结果</w:t>
      </w:r>
    </w:p>
    <w:p w14:paraId="5A9D5C98" w14:textId="77777777" w:rsidR="0014572F" w:rsidRPr="0014572F" w:rsidRDefault="0014572F" w:rsidP="0014572F">
      <w:pPr>
        <w:pStyle w:val="afa"/>
        <w:ind w:left="840" w:firstLineChars="0" w:firstLine="0"/>
        <w:rPr>
          <w:b/>
          <w:lang w:eastAsia="zh-CN"/>
        </w:rPr>
      </w:pPr>
      <w:r w:rsidRPr="0014572F">
        <w:rPr>
          <w:rFonts w:hint="eastAsia"/>
          <w:bCs/>
          <w:lang w:eastAsia="zh-CN"/>
        </w:rPr>
        <w:t>给出提示，程序</w:t>
      </w:r>
      <w:proofErr w:type="gramStart"/>
      <w:r w:rsidRPr="0014572F">
        <w:rPr>
          <w:rFonts w:hint="eastAsia"/>
          <w:bCs/>
          <w:lang w:eastAsia="zh-CN"/>
        </w:rPr>
        <w:t>不</w:t>
      </w:r>
      <w:proofErr w:type="gramEnd"/>
      <w:r w:rsidRPr="0014572F">
        <w:rPr>
          <w:rFonts w:hint="eastAsia"/>
          <w:bCs/>
          <w:lang w:eastAsia="zh-CN"/>
        </w:rPr>
        <w:t>崩溃</w:t>
      </w:r>
    </w:p>
    <w:p w14:paraId="61F61FCA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测试结果</w:t>
      </w:r>
    </w:p>
    <w:p w14:paraId="13C8EC80" w14:textId="77777777" w:rsidR="00FD2CA9" w:rsidRPr="00FD2CA9" w:rsidRDefault="007B1D17" w:rsidP="00FD2CA9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 wp14:anchorId="2B748F4B" wp14:editId="23E85332">
            <wp:extent cx="5040000" cy="3337200"/>
            <wp:effectExtent l="0" t="0" r="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af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9CEE" w14:textId="77777777" w:rsidR="004135DF" w:rsidRPr="004135DF" w:rsidRDefault="004135DF" w:rsidP="004135DF">
      <w:pPr>
        <w:pStyle w:val="2"/>
        <w:spacing w:before="120"/>
      </w:pPr>
      <w:bookmarkStart w:id="31" w:name="_Toc59868404"/>
      <w:r>
        <w:rPr>
          <w:rFonts w:hint="eastAsia"/>
        </w:rPr>
        <w:t xml:space="preserve">4.3 </w:t>
      </w:r>
      <w:r>
        <w:rPr>
          <w:rFonts w:hint="eastAsia"/>
        </w:rPr>
        <w:t>出错测试</w:t>
      </w:r>
      <w:bookmarkEnd w:id="31"/>
    </w:p>
    <w:p w14:paraId="2402134E" w14:textId="0F919A62" w:rsidR="002779D6" w:rsidRPr="00D16627" w:rsidRDefault="004135DF" w:rsidP="004135DF">
      <w:pPr>
        <w:pStyle w:val="3"/>
        <w:spacing w:before="120"/>
        <w:rPr>
          <w:bCs w:val="0"/>
        </w:rPr>
      </w:pPr>
      <w:bookmarkStart w:id="32" w:name="_Toc59868405"/>
      <w:r>
        <w:rPr>
          <w:rFonts w:hint="eastAsia"/>
        </w:rPr>
        <w:t xml:space="preserve">4.3.1 </w:t>
      </w:r>
      <w:r w:rsidR="0014572F" w:rsidRPr="00D16627">
        <w:rPr>
          <w:rFonts w:hint="eastAsia"/>
          <w:bCs w:val="0"/>
        </w:rPr>
        <w:t>建立迷宫行数或列数小于</w:t>
      </w:r>
      <w:r w:rsidR="0014572F" w:rsidRPr="00D16627">
        <w:rPr>
          <w:bCs w:val="0"/>
        </w:rPr>
        <w:t>2</w:t>
      </w:r>
      <w:bookmarkEnd w:id="32"/>
    </w:p>
    <w:p w14:paraId="47B42E75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测试用例：</w:t>
      </w:r>
    </w:p>
    <w:p w14:paraId="666715CB" w14:textId="07804F7C" w:rsidR="0014572F" w:rsidRPr="00020DAA" w:rsidRDefault="0014572F" w:rsidP="0014572F">
      <w:pPr>
        <w:pStyle w:val="afa"/>
        <w:ind w:left="840" w:firstLineChars="0" w:firstLine="0"/>
        <w:rPr>
          <w:b/>
          <w:lang w:eastAsia="zh-CN"/>
        </w:rPr>
      </w:pPr>
      <w:r>
        <w:rPr>
          <w:bCs/>
          <w:lang w:eastAsia="zh-CN"/>
        </w:rPr>
        <w:t>1 2</w:t>
      </w:r>
    </w:p>
    <w:p w14:paraId="1BBBFE0A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预期结果</w:t>
      </w:r>
    </w:p>
    <w:p w14:paraId="160D91B0" w14:textId="77777777" w:rsidR="0014572F" w:rsidRPr="0014572F" w:rsidRDefault="0014572F" w:rsidP="0014572F">
      <w:pPr>
        <w:pStyle w:val="afa"/>
        <w:ind w:left="840" w:firstLineChars="0" w:firstLine="0"/>
        <w:rPr>
          <w:b/>
          <w:lang w:eastAsia="zh-CN"/>
        </w:rPr>
      </w:pPr>
      <w:r w:rsidRPr="0014572F">
        <w:rPr>
          <w:rFonts w:hint="eastAsia"/>
          <w:bCs/>
          <w:lang w:eastAsia="zh-CN"/>
        </w:rPr>
        <w:t>给出提示，程序</w:t>
      </w:r>
      <w:proofErr w:type="gramStart"/>
      <w:r w:rsidRPr="0014572F">
        <w:rPr>
          <w:rFonts w:hint="eastAsia"/>
          <w:bCs/>
          <w:lang w:eastAsia="zh-CN"/>
        </w:rPr>
        <w:t>不</w:t>
      </w:r>
      <w:proofErr w:type="gramEnd"/>
      <w:r w:rsidRPr="0014572F">
        <w:rPr>
          <w:rFonts w:hint="eastAsia"/>
          <w:bCs/>
          <w:lang w:eastAsia="zh-CN"/>
        </w:rPr>
        <w:t>崩溃</w:t>
      </w:r>
    </w:p>
    <w:p w14:paraId="219ACE6D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测试结果</w:t>
      </w:r>
    </w:p>
    <w:p w14:paraId="4A8CE480" w14:textId="77777777" w:rsidR="00590C7D" w:rsidRPr="001839FC" w:rsidRDefault="00590C7D" w:rsidP="001839FC">
      <w:pPr>
        <w:ind w:firstLine="482"/>
        <w:rPr>
          <w:b/>
          <w:lang w:eastAsia="zh-CN"/>
        </w:rPr>
      </w:pPr>
      <w:r>
        <w:rPr>
          <w:rFonts w:hint="eastAsia"/>
          <w:b/>
          <w:noProof/>
          <w:lang w:eastAsia="zh-CN" w:bidi="ar-SA"/>
        </w:rPr>
        <w:drawing>
          <wp:inline distT="0" distB="0" distL="0" distR="0" wp14:anchorId="5E301AC4" wp14:editId="06A70701">
            <wp:extent cx="2880000" cy="918000"/>
            <wp:effectExtent l="0" t="0" r="0" b="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E748" w14:textId="67860259" w:rsidR="004135DF" w:rsidRPr="00D16627" w:rsidRDefault="004135DF" w:rsidP="004135DF">
      <w:pPr>
        <w:pStyle w:val="3"/>
        <w:spacing w:before="120"/>
        <w:rPr>
          <w:szCs w:val="24"/>
        </w:rPr>
      </w:pPr>
      <w:bookmarkStart w:id="33" w:name="_Toc59868406"/>
      <w:r w:rsidRPr="00D16627">
        <w:rPr>
          <w:rFonts w:hint="eastAsia"/>
          <w:szCs w:val="24"/>
        </w:rPr>
        <w:t xml:space="preserve">4.3.2 </w:t>
      </w:r>
      <w:r w:rsidR="0014572F" w:rsidRPr="00D16627">
        <w:rPr>
          <w:rFonts w:hint="eastAsia"/>
          <w:bCs w:val="0"/>
          <w:szCs w:val="24"/>
        </w:rPr>
        <w:t>起点或终点坐标超出范围</w:t>
      </w:r>
      <w:bookmarkEnd w:id="33"/>
    </w:p>
    <w:p w14:paraId="5030EAD3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测试用例：</w:t>
      </w:r>
    </w:p>
    <w:p w14:paraId="7FAD8AAC" w14:textId="05DC5331" w:rsidR="0014572F" w:rsidRPr="00020DAA" w:rsidRDefault="0014572F" w:rsidP="0014572F">
      <w:pPr>
        <w:pStyle w:val="afa"/>
        <w:ind w:left="840" w:firstLineChars="0" w:firstLine="0"/>
        <w:rPr>
          <w:b/>
          <w:lang w:eastAsia="zh-CN"/>
        </w:rPr>
      </w:pPr>
      <w:r>
        <w:rPr>
          <w:bCs/>
          <w:lang w:eastAsia="zh-CN"/>
        </w:rPr>
        <w:t>1 6 1 1</w:t>
      </w:r>
    </w:p>
    <w:p w14:paraId="3FADE983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t>预期结果</w:t>
      </w:r>
    </w:p>
    <w:p w14:paraId="0DE41857" w14:textId="77777777" w:rsidR="0014572F" w:rsidRPr="0014572F" w:rsidRDefault="0014572F" w:rsidP="0014572F">
      <w:pPr>
        <w:pStyle w:val="afa"/>
        <w:ind w:left="840" w:firstLineChars="0" w:firstLine="0"/>
        <w:rPr>
          <w:b/>
          <w:lang w:eastAsia="zh-CN"/>
        </w:rPr>
      </w:pPr>
      <w:r w:rsidRPr="0014572F">
        <w:rPr>
          <w:rFonts w:hint="eastAsia"/>
          <w:bCs/>
          <w:lang w:eastAsia="zh-CN"/>
        </w:rPr>
        <w:t>给出提示，程序</w:t>
      </w:r>
      <w:proofErr w:type="gramStart"/>
      <w:r w:rsidRPr="0014572F">
        <w:rPr>
          <w:rFonts w:hint="eastAsia"/>
          <w:bCs/>
          <w:lang w:eastAsia="zh-CN"/>
        </w:rPr>
        <w:t>不</w:t>
      </w:r>
      <w:proofErr w:type="gramEnd"/>
      <w:r w:rsidRPr="0014572F">
        <w:rPr>
          <w:rFonts w:hint="eastAsia"/>
          <w:bCs/>
          <w:lang w:eastAsia="zh-CN"/>
        </w:rPr>
        <w:t>崩溃</w:t>
      </w:r>
    </w:p>
    <w:p w14:paraId="02867B9B" w14:textId="77777777" w:rsidR="0014572F" w:rsidRPr="00D16627" w:rsidRDefault="0014572F" w:rsidP="00D16627">
      <w:pPr>
        <w:ind w:firstLineChars="0"/>
        <w:rPr>
          <w:b/>
          <w:lang w:eastAsia="zh-CN"/>
        </w:rPr>
      </w:pPr>
      <w:r w:rsidRPr="00D16627">
        <w:rPr>
          <w:rFonts w:hint="eastAsia"/>
          <w:b/>
          <w:lang w:eastAsia="zh-CN"/>
        </w:rPr>
        <w:lastRenderedPageBreak/>
        <w:t>测试结果</w:t>
      </w:r>
    </w:p>
    <w:p w14:paraId="42D00699" w14:textId="77777777" w:rsidR="00590C7D" w:rsidRPr="001839FC" w:rsidRDefault="00590C7D" w:rsidP="001839FC">
      <w:pPr>
        <w:ind w:firstLine="482"/>
        <w:rPr>
          <w:b/>
          <w:lang w:eastAsia="zh-CN"/>
        </w:rPr>
      </w:pPr>
      <w:r>
        <w:rPr>
          <w:rFonts w:hint="eastAsia"/>
          <w:b/>
          <w:noProof/>
          <w:lang w:eastAsia="zh-CN" w:bidi="ar-SA"/>
        </w:rPr>
        <w:drawing>
          <wp:inline distT="0" distB="0" distL="0" distR="0" wp14:anchorId="1B47715E" wp14:editId="69F834B7">
            <wp:extent cx="5760000" cy="4298400"/>
            <wp:effectExtent l="0" t="0" r="0" b="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3040" w14:textId="082F09A0" w:rsidR="00967C27" w:rsidRPr="00D16627" w:rsidRDefault="00967C27" w:rsidP="00D16627">
      <w:pPr>
        <w:rPr>
          <w:lang w:eastAsia="zh-CN"/>
        </w:rPr>
      </w:pPr>
    </w:p>
    <w:sectPr w:rsidR="00967C27" w:rsidRPr="00D16627" w:rsidSect="00FD3194">
      <w:footerReference w:type="default" r:id="rId24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AEA16" w14:textId="77777777" w:rsidR="006D3232" w:rsidRDefault="006D3232" w:rsidP="001D0743">
      <w:r>
        <w:separator/>
      </w:r>
    </w:p>
    <w:p w14:paraId="74A34760" w14:textId="77777777" w:rsidR="006D3232" w:rsidRDefault="006D3232" w:rsidP="001D0743"/>
    <w:p w14:paraId="36F6119B" w14:textId="77777777" w:rsidR="006D3232" w:rsidRDefault="006D3232" w:rsidP="001D0743"/>
    <w:p w14:paraId="190E3829" w14:textId="77777777" w:rsidR="006D3232" w:rsidRDefault="006D3232" w:rsidP="001D0743"/>
    <w:p w14:paraId="518D2FFF" w14:textId="77777777" w:rsidR="006D3232" w:rsidRDefault="006D3232" w:rsidP="001D0743"/>
    <w:p w14:paraId="30771ED5" w14:textId="77777777" w:rsidR="006D3232" w:rsidRDefault="006D3232" w:rsidP="001D0743"/>
  </w:endnote>
  <w:endnote w:type="continuationSeparator" w:id="0">
    <w:p w14:paraId="7D88D470" w14:textId="77777777" w:rsidR="006D3232" w:rsidRDefault="006D3232" w:rsidP="001D0743">
      <w:r>
        <w:continuationSeparator/>
      </w:r>
    </w:p>
    <w:p w14:paraId="054AD06A" w14:textId="77777777" w:rsidR="006D3232" w:rsidRDefault="006D3232" w:rsidP="001D0743"/>
    <w:p w14:paraId="222A3293" w14:textId="77777777" w:rsidR="006D3232" w:rsidRDefault="006D3232" w:rsidP="001D0743"/>
    <w:p w14:paraId="47E2F07E" w14:textId="77777777" w:rsidR="006D3232" w:rsidRDefault="006D3232" w:rsidP="001D0743"/>
    <w:p w14:paraId="6830E95D" w14:textId="77777777" w:rsidR="006D3232" w:rsidRDefault="006D3232" w:rsidP="001D0743"/>
    <w:p w14:paraId="37757B96" w14:textId="77777777" w:rsidR="006D3232" w:rsidRDefault="006D3232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7EF3C" w14:textId="77777777" w:rsidR="0028184C" w:rsidRPr="00F57004" w:rsidRDefault="0028184C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05919B81" w14:textId="77777777" w:rsidR="0028184C" w:rsidRDefault="0028184C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B4FF1" w14:textId="77777777" w:rsidR="0028184C" w:rsidRPr="009035C9" w:rsidRDefault="0028184C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362E8" w14:textId="77777777" w:rsidR="0028184C" w:rsidRDefault="0028184C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103DF" w14:textId="77777777" w:rsidR="0028184C" w:rsidRDefault="0028184C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Content>
      <w:p w14:paraId="20A5DFBB" w14:textId="77777777" w:rsidR="0028184C" w:rsidRDefault="0028184C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1684BEE3" w14:textId="77777777" w:rsidR="0028184C" w:rsidRPr="00E0298B" w:rsidRDefault="0028184C" w:rsidP="001D0743">
    <w:pPr>
      <w:pStyle w:val="a4"/>
      <w:ind w:firstLine="360"/>
    </w:pPr>
  </w:p>
  <w:p w14:paraId="7D9BB58C" w14:textId="77777777" w:rsidR="0028184C" w:rsidRDefault="002818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2BB96" w14:textId="77777777" w:rsidR="006D3232" w:rsidRDefault="006D3232" w:rsidP="001D0743">
      <w:r>
        <w:separator/>
      </w:r>
    </w:p>
    <w:p w14:paraId="03B35611" w14:textId="77777777" w:rsidR="006D3232" w:rsidRDefault="006D3232" w:rsidP="001D0743"/>
    <w:p w14:paraId="11F98539" w14:textId="77777777" w:rsidR="006D3232" w:rsidRDefault="006D3232" w:rsidP="001D0743"/>
    <w:p w14:paraId="2C789448" w14:textId="77777777" w:rsidR="006D3232" w:rsidRDefault="006D3232" w:rsidP="001D0743"/>
    <w:p w14:paraId="28DD46F4" w14:textId="77777777" w:rsidR="006D3232" w:rsidRDefault="006D3232" w:rsidP="001D0743"/>
    <w:p w14:paraId="4BF7CC57" w14:textId="77777777" w:rsidR="006D3232" w:rsidRDefault="006D3232" w:rsidP="001D0743"/>
  </w:footnote>
  <w:footnote w:type="continuationSeparator" w:id="0">
    <w:p w14:paraId="1876522A" w14:textId="77777777" w:rsidR="006D3232" w:rsidRDefault="006D3232" w:rsidP="001D0743">
      <w:r>
        <w:continuationSeparator/>
      </w:r>
    </w:p>
    <w:p w14:paraId="0E3ACD3C" w14:textId="77777777" w:rsidR="006D3232" w:rsidRDefault="006D3232" w:rsidP="001D0743"/>
    <w:p w14:paraId="00E01E37" w14:textId="77777777" w:rsidR="006D3232" w:rsidRDefault="006D3232" w:rsidP="001D0743"/>
    <w:p w14:paraId="30F3C5ED" w14:textId="77777777" w:rsidR="006D3232" w:rsidRDefault="006D3232" w:rsidP="001D0743"/>
    <w:p w14:paraId="12FCD371" w14:textId="77777777" w:rsidR="006D3232" w:rsidRDefault="006D3232" w:rsidP="001D0743"/>
    <w:p w14:paraId="084859D4" w14:textId="77777777" w:rsidR="006D3232" w:rsidRDefault="006D3232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F7706" w14:textId="77777777" w:rsidR="0028184C" w:rsidRDefault="0028184C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754C6" w14:textId="77777777" w:rsidR="0028184C" w:rsidRPr="009035C9" w:rsidRDefault="0028184C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E423B" w14:textId="77777777" w:rsidR="0028184C" w:rsidRDefault="0028184C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2718D3"/>
    <w:multiLevelType w:val="multilevel"/>
    <w:tmpl w:val="10A4D35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44195E"/>
    <w:multiLevelType w:val="multilevel"/>
    <w:tmpl w:val="AB80EA7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2" w15:restartNumberingAfterBreak="0">
    <w:nsid w:val="3A5925FB"/>
    <w:multiLevelType w:val="hybridMultilevel"/>
    <w:tmpl w:val="6AA24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7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8" w15:restartNumberingAfterBreak="0">
    <w:nsid w:val="5EAB0AA6"/>
    <w:multiLevelType w:val="hybridMultilevel"/>
    <w:tmpl w:val="82AEE33E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9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1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3" w15:restartNumberingAfterBreak="0">
    <w:nsid w:val="7E3041D3"/>
    <w:multiLevelType w:val="hybridMultilevel"/>
    <w:tmpl w:val="9BC0AE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6"/>
  </w:num>
  <w:num w:numId="5">
    <w:abstractNumId w:val="22"/>
  </w:num>
  <w:num w:numId="6">
    <w:abstractNumId w:val="1"/>
  </w:num>
  <w:num w:numId="7">
    <w:abstractNumId w:val="5"/>
  </w:num>
  <w:num w:numId="8">
    <w:abstractNumId w:val="13"/>
  </w:num>
  <w:num w:numId="9">
    <w:abstractNumId w:val="20"/>
  </w:num>
  <w:num w:numId="10">
    <w:abstractNumId w:val="4"/>
  </w:num>
  <w:num w:numId="11">
    <w:abstractNumId w:val="8"/>
  </w:num>
  <w:num w:numId="12">
    <w:abstractNumId w:val="11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4"/>
  </w:num>
  <w:num w:numId="21">
    <w:abstractNumId w:val="3"/>
  </w:num>
  <w:num w:numId="22">
    <w:abstractNumId w:val="0"/>
  </w:num>
  <w:num w:numId="23">
    <w:abstractNumId w:val="15"/>
  </w:num>
  <w:num w:numId="24">
    <w:abstractNumId w:val="19"/>
  </w:num>
  <w:num w:numId="25">
    <w:abstractNumId w:val="2"/>
  </w:num>
  <w:num w:numId="26">
    <w:abstractNumId w:val="12"/>
  </w:num>
  <w:num w:numId="27">
    <w:abstractNumId w:val="23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0DAA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53FD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572F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8184C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1AF9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01622"/>
    <w:rsid w:val="00512D4A"/>
    <w:rsid w:val="00512EA4"/>
    <w:rsid w:val="00515A43"/>
    <w:rsid w:val="005251A7"/>
    <w:rsid w:val="00541D97"/>
    <w:rsid w:val="00542E7C"/>
    <w:rsid w:val="00543BA5"/>
    <w:rsid w:val="0054744F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323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C03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3DB7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16627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2EB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B4F1E8"/>
  <w15:docId w15:val="{F43EA802-9DF6-494C-8F72-EB452076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23" Type="http://schemas.openxmlformats.org/officeDocument/2006/relationships/image" Target="media/image9.jpg"/><Relationship Id="rId10" Type="http://schemas.openxmlformats.org/officeDocument/2006/relationships/footer" Target="footer1.xml"/><Relationship Id="rId19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B080B6-C14B-4E48-8E13-CBA4BE801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497</TotalTime>
  <Pages>1</Pages>
  <Words>1161</Words>
  <Characters>6624</Characters>
  <Application>Microsoft Office Word</Application>
  <DocSecurity>0</DocSecurity>
  <Lines>55</Lines>
  <Paragraphs>15</Paragraphs>
  <ScaleCrop>false</ScaleCrop>
  <Company>中国石油大学</Company>
  <LinksUpToDate>false</LinksUpToDate>
  <CharactersWithSpaces>7770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赵 子昱</cp:lastModifiedBy>
  <cp:revision>25</cp:revision>
  <cp:lastPrinted>2008-07-17T03:36:00Z</cp:lastPrinted>
  <dcterms:created xsi:type="dcterms:W3CDTF">2017-10-13T02:08:00Z</dcterms:created>
  <dcterms:modified xsi:type="dcterms:W3CDTF">2020-12-26T04:30:00Z</dcterms:modified>
</cp:coreProperties>
</file>