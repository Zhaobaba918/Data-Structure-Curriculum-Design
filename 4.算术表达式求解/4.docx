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7C09B29" w14:textId="77777777" w:rsidR="00B138A1" w:rsidRPr="001E4DF9" w:rsidRDefault="00B138A1" w:rsidP="001D0743">
      <w:pPr>
        <w:rPr>
          <w:lang w:eastAsia="zh-CN"/>
        </w:rPr>
      </w:pPr>
    </w:p>
    <w:p w14:paraId="130D6471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3D2EFC9" w14:textId="77777777" w:rsidR="00404CF0" w:rsidRPr="00ED4D76" w:rsidRDefault="00404CF0" w:rsidP="001D0743">
      <w:pPr>
        <w:rPr>
          <w:lang w:eastAsia="zh-CN"/>
        </w:rPr>
      </w:pPr>
    </w:p>
    <w:p w14:paraId="4E45B65B" w14:textId="77777777" w:rsidR="00404CF0" w:rsidRPr="00ED4D76" w:rsidRDefault="00404CF0" w:rsidP="001D0743">
      <w:pPr>
        <w:rPr>
          <w:lang w:eastAsia="zh-CN"/>
        </w:rPr>
      </w:pPr>
    </w:p>
    <w:p w14:paraId="63718DB5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3F223B70" w14:textId="77777777" w:rsidR="00425C7C" w:rsidRPr="00425C7C" w:rsidRDefault="009035C9" w:rsidP="00425C7C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425C7C" w:rsidRPr="00425C7C">
        <w:rPr>
          <w:rFonts w:ascii="TypeLand 康熙字典體" w:eastAsiaTheme="minorEastAsia" w:hAnsi="TypeLand 康熙字典體" w:hint="eastAsia"/>
          <w:lang w:eastAsia="zh-CN"/>
        </w:rPr>
        <w:t>算数表达式求解</w:t>
      </w:r>
    </w:p>
    <w:p w14:paraId="3783CE68" w14:textId="77777777" w:rsidR="00AB4DCF" w:rsidRPr="00ED4D76" w:rsidRDefault="00AB4DCF" w:rsidP="001D0743">
      <w:pPr>
        <w:rPr>
          <w:lang w:eastAsia="zh-CN"/>
        </w:rPr>
      </w:pPr>
    </w:p>
    <w:p w14:paraId="56923D8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34F4467" w14:textId="77777777" w:rsidR="00B138A1" w:rsidRPr="00ED4D76" w:rsidRDefault="00B138A1" w:rsidP="001D0743">
      <w:pPr>
        <w:rPr>
          <w:lang w:eastAsia="zh-CN"/>
        </w:rPr>
      </w:pPr>
    </w:p>
    <w:p w14:paraId="52FFED85" w14:textId="77777777" w:rsidR="00B138A1" w:rsidRPr="00ED4D76" w:rsidRDefault="00B138A1" w:rsidP="001D0743">
      <w:pPr>
        <w:rPr>
          <w:lang w:eastAsia="zh-CN"/>
        </w:rPr>
      </w:pPr>
    </w:p>
    <w:p w14:paraId="3F47F9CF" w14:textId="77777777" w:rsidR="00B138A1" w:rsidRPr="00ED4D76" w:rsidRDefault="00B138A1" w:rsidP="001D0743">
      <w:pPr>
        <w:rPr>
          <w:lang w:eastAsia="zh-CN"/>
        </w:rPr>
      </w:pPr>
    </w:p>
    <w:p w14:paraId="474742A8" w14:textId="77777777" w:rsidR="00B138A1" w:rsidRPr="00ED4D76" w:rsidRDefault="00B138A1" w:rsidP="001D0743">
      <w:pPr>
        <w:rPr>
          <w:lang w:eastAsia="zh-CN"/>
        </w:rPr>
      </w:pPr>
    </w:p>
    <w:p w14:paraId="13D4F350" w14:textId="77777777" w:rsidR="006F1CF2" w:rsidRPr="00ED4D76" w:rsidRDefault="006F1CF2" w:rsidP="001D0743">
      <w:pPr>
        <w:rPr>
          <w:lang w:eastAsia="zh-CN"/>
        </w:rPr>
      </w:pPr>
    </w:p>
    <w:p w14:paraId="6B86F417" w14:textId="77777777" w:rsidR="006F1CF2" w:rsidRPr="00ED4D76" w:rsidRDefault="006F1CF2" w:rsidP="001D0743">
      <w:pPr>
        <w:rPr>
          <w:lang w:eastAsia="zh-CN"/>
        </w:rPr>
      </w:pPr>
    </w:p>
    <w:p w14:paraId="334F00C1" w14:textId="1C74DB51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425C7C">
        <w:rPr>
          <w:rFonts w:ascii="宋体" w:hAnsi="宋体" w:hint="eastAsia"/>
          <w:u w:val="single"/>
          <w:lang w:eastAsia="zh-CN"/>
        </w:rPr>
        <w:t>赵子昱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8DCC340" w14:textId="6BC3225D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425C7C">
        <w:rPr>
          <w:rFonts w:ascii="宋体" w:hAnsi="宋体"/>
          <w:u w:val="single"/>
          <w:lang w:eastAsia="zh-CN"/>
        </w:rPr>
        <w:t>1951459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83B77F8" w14:textId="7AC1736A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  <w:r w:rsidR="00425C7C">
        <w:rPr>
          <w:rFonts w:ascii="宋体" w:hAnsi="宋体"/>
          <w:u w:val="single"/>
          <w:lang w:eastAsia="zh-CN"/>
        </w:rPr>
        <w:t xml:space="preserve">  </w:t>
      </w:r>
    </w:p>
    <w:p w14:paraId="2C76398A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4E8A31CF" w14:textId="77777777" w:rsidR="00B138A1" w:rsidRPr="00ED4D76" w:rsidRDefault="00B138A1" w:rsidP="001D0743">
      <w:pPr>
        <w:rPr>
          <w:lang w:eastAsia="zh-CN"/>
        </w:rPr>
      </w:pPr>
    </w:p>
    <w:p w14:paraId="26A5A166" w14:textId="77777777" w:rsidR="006F1CF2" w:rsidRPr="00ED4D76" w:rsidRDefault="006F1CF2" w:rsidP="001D0743">
      <w:pPr>
        <w:rPr>
          <w:lang w:eastAsia="zh-CN"/>
        </w:rPr>
      </w:pPr>
    </w:p>
    <w:p w14:paraId="3B2D9FAB" w14:textId="77777777" w:rsidR="006F1CF2" w:rsidRPr="00ED4D76" w:rsidRDefault="006F1CF2" w:rsidP="001D0743">
      <w:pPr>
        <w:rPr>
          <w:lang w:eastAsia="zh-CN"/>
        </w:rPr>
      </w:pPr>
    </w:p>
    <w:p w14:paraId="60534640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5BAEB00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1ED65278" w14:textId="77777777" w:rsidR="00056E90" w:rsidRPr="00ED4D76" w:rsidRDefault="00056E90" w:rsidP="001D0743">
      <w:pPr>
        <w:rPr>
          <w:lang w:eastAsia="zh-CN"/>
        </w:rPr>
      </w:pPr>
    </w:p>
    <w:p w14:paraId="1F2675A0" w14:textId="77777777" w:rsidR="00E53577" w:rsidRPr="00ED4D76" w:rsidRDefault="00E53577" w:rsidP="001D0743">
      <w:pPr>
        <w:rPr>
          <w:lang w:eastAsia="zh-CN"/>
        </w:rPr>
      </w:pPr>
    </w:p>
    <w:p w14:paraId="217B3F29" w14:textId="77777777" w:rsidR="00E53577" w:rsidRPr="00ED4D76" w:rsidRDefault="00E53577" w:rsidP="001D0743">
      <w:pPr>
        <w:rPr>
          <w:lang w:eastAsia="zh-CN"/>
        </w:rPr>
      </w:pPr>
    </w:p>
    <w:p w14:paraId="1032DF0A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0AA33FA1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4FC823A6" w14:textId="51DB198D" w:rsidR="003E6566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9371530" w:history="1">
        <w:r w:rsidR="003E6566" w:rsidRPr="00265F77">
          <w:rPr>
            <w:rStyle w:val="aff1"/>
            <w:rFonts w:eastAsia="黑体"/>
            <w:bCs/>
            <w:noProof/>
            <w:kern w:val="32"/>
          </w:rPr>
          <w:t xml:space="preserve">1  </w:t>
        </w:r>
        <w:r w:rsidR="003E6566" w:rsidRPr="00265F77">
          <w:rPr>
            <w:rStyle w:val="aff1"/>
            <w:rFonts w:eastAsia="黑体"/>
            <w:bCs/>
            <w:noProof/>
            <w:kern w:val="32"/>
          </w:rPr>
          <w:t>分析</w:t>
        </w:r>
        <w:r w:rsidR="003E6566">
          <w:rPr>
            <w:noProof/>
            <w:webHidden/>
          </w:rPr>
          <w:tab/>
        </w:r>
        <w:r w:rsidR="003E6566">
          <w:rPr>
            <w:noProof/>
            <w:webHidden/>
          </w:rPr>
          <w:fldChar w:fldCharType="begin"/>
        </w:r>
        <w:r w:rsidR="003E6566">
          <w:rPr>
            <w:noProof/>
            <w:webHidden/>
          </w:rPr>
          <w:instrText xml:space="preserve"> PAGEREF _Toc59371530 \h </w:instrText>
        </w:r>
        <w:r w:rsidR="003E6566">
          <w:rPr>
            <w:noProof/>
            <w:webHidden/>
          </w:rPr>
        </w:r>
        <w:r w:rsidR="003E6566">
          <w:rPr>
            <w:noProof/>
            <w:webHidden/>
          </w:rPr>
          <w:fldChar w:fldCharType="separate"/>
        </w:r>
        <w:r w:rsidR="003E6566">
          <w:rPr>
            <w:noProof/>
            <w:webHidden/>
          </w:rPr>
          <w:t>1</w:t>
        </w:r>
        <w:r w:rsidR="003E6566">
          <w:rPr>
            <w:noProof/>
            <w:webHidden/>
          </w:rPr>
          <w:fldChar w:fldCharType="end"/>
        </w:r>
      </w:hyperlink>
    </w:p>
    <w:p w14:paraId="4C0C7BC8" w14:textId="4B436F11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31" w:history="1">
        <w:r w:rsidRPr="00265F77">
          <w:rPr>
            <w:rStyle w:val="aff1"/>
            <w:rFonts w:eastAsia="黑体"/>
            <w:iCs/>
            <w:noProof/>
            <w:lang w:eastAsia="zh-CN"/>
          </w:rPr>
          <w:t xml:space="preserve">1.1 </w:t>
        </w:r>
        <w:r w:rsidRPr="00265F77">
          <w:rPr>
            <w:rStyle w:val="aff1"/>
            <w:rFonts w:eastAsia="黑体"/>
            <w:iCs/>
            <w:noProof/>
            <w:lang w:eastAsia="zh-CN"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F597C0" w14:textId="0FB6D83A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32" w:history="1">
        <w:r w:rsidRPr="00265F77">
          <w:rPr>
            <w:rStyle w:val="aff1"/>
            <w:rFonts w:eastAsia="黑体"/>
            <w:iCs/>
            <w:noProof/>
            <w:lang w:eastAsia="zh-CN"/>
          </w:rPr>
          <w:t xml:space="preserve">1.2 </w:t>
        </w:r>
        <w:r w:rsidRPr="00265F77">
          <w:rPr>
            <w:rStyle w:val="aff1"/>
            <w:rFonts w:eastAsia="黑体"/>
            <w:iCs/>
            <w:noProof/>
            <w:lang w:eastAsia="zh-CN"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CB7067" w14:textId="2BCC73ED" w:rsidR="003E6566" w:rsidRDefault="003E656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371533" w:history="1">
        <w:r w:rsidRPr="00265F77">
          <w:rPr>
            <w:rStyle w:val="aff1"/>
            <w:noProof/>
          </w:rPr>
          <w:t xml:space="preserve">2 </w:t>
        </w:r>
        <w:r w:rsidRPr="00265F77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A3D61D" w14:textId="0F8C2EC7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34" w:history="1">
        <w:r w:rsidRPr="00265F77">
          <w:rPr>
            <w:rStyle w:val="aff1"/>
            <w:noProof/>
          </w:rPr>
          <w:t xml:space="preserve">2.1 </w:t>
        </w:r>
        <w:r w:rsidRPr="00265F77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5A074E" w14:textId="1FCC6D7D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35" w:history="1">
        <w:r w:rsidRPr="00265F77">
          <w:rPr>
            <w:rStyle w:val="aff1"/>
            <w:noProof/>
          </w:rPr>
          <w:t xml:space="preserve">2.2 </w:t>
        </w:r>
        <w:r w:rsidRPr="00265F77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D6FCF9" w14:textId="44C66B51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36" w:history="1">
        <w:r w:rsidRPr="00265F77">
          <w:rPr>
            <w:rStyle w:val="aff1"/>
            <w:noProof/>
          </w:rPr>
          <w:t xml:space="preserve">2.3 </w:t>
        </w:r>
        <w:r w:rsidRPr="00265F77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3BACB" w14:textId="7BA92E36" w:rsidR="003E6566" w:rsidRDefault="003E656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371537" w:history="1">
        <w:r w:rsidRPr="00265F77">
          <w:rPr>
            <w:rStyle w:val="aff1"/>
            <w:noProof/>
          </w:rPr>
          <w:t xml:space="preserve">3 </w:t>
        </w:r>
        <w:r w:rsidRPr="00265F77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11CB86" w14:textId="3BB46EA1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38" w:history="1">
        <w:r w:rsidRPr="00265F77">
          <w:rPr>
            <w:rStyle w:val="aff1"/>
            <w:noProof/>
          </w:rPr>
          <w:t xml:space="preserve">3.1 </w:t>
        </w:r>
        <w:r w:rsidRPr="00265F77">
          <w:rPr>
            <w:rStyle w:val="aff1"/>
            <w:noProof/>
          </w:rPr>
          <w:t>输入表达式并计算</w:t>
        </w:r>
        <w:r w:rsidRPr="00265F77">
          <w:rPr>
            <w:rStyle w:val="aff1"/>
            <w:b/>
            <w:bCs/>
            <w:noProof/>
          </w:rPr>
          <w:t>Claculate(…)</w:t>
        </w:r>
        <w:r w:rsidRPr="00265F77">
          <w:rPr>
            <w:rStyle w:val="aff1"/>
            <w:noProof/>
          </w:rPr>
          <w:t>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B99BFD" w14:textId="55692B20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39" w:history="1">
        <w:r w:rsidRPr="00265F77">
          <w:rPr>
            <w:rStyle w:val="aff1"/>
            <w:noProof/>
          </w:rPr>
          <w:t xml:space="preserve">3.1.1 </w:t>
        </w:r>
        <w:r w:rsidRPr="00265F77">
          <w:rPr>
            <w:rStyle w:val="aff1"/>
            <w:noProof/>
          </w:rPr>
          <w:t>输入表达式并计算功能流程图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A1F741" w14:textId="5130A867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0" w:history="1">
        <w:r w:rsidRPr="00265F77">
          <w:rPr>
            <w:rStyle w:val="aff1"/>
            <w:noProof/>
          </w:rPr>
          <w:t xml:space="preserve">3.1.2 </w:t>
        </w:r>
        <w:r w:rsidRPr="00265F77">
          <w:rPr>
            <w:rStyle w:val="aff1"/>
            <w:noProof/>
          </w:rPr>
          <w:t>输入表达式并计算功能代码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9730E3" w14:textId="5A7A34D0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1" w:history="1">
        <w:r w:rsidRPr="00265F77">
          <w:rPr>
            <w:rStyle w:val="aff1"/>
            <w:noProof/>
          </w:rPr>
          <w:t xml:space="preserve">3.1.3 </w:t>
        </w:r>
        <w:r w:rsidRPr="00265F77">
          <w:rPr>
            <w:rStyle w:val="aff1"/>
            <w:noProof/>
          </w:rPr>
          <w:t>输入表达式并计算功能截屏示例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3B37C1" w14:textId="5BA4CBA8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2" w:history="1">
        <w:r w:rsidRPr="00265F77">
          <w:rPr>
            <w:rStyle w:val="aff1"/>
            <w:noProof/>
          </w:rPr>
          <w:t xml:space="preserve">3.2 </w:t>
        </w:r>
        <w:r w:rsidRPr="00265F77">
          <w:rPr>
            <w:rStyle w:val="aff1"/>
            <w:noProof/>
          </w:rPr>
          <w:t>进行一次计算</w:t>
        </w:r>
        <w:r w:rsidRPr="00265F77">
          <w:rPr>
            <w:rStyle w:val="aff1"/>
            <w:b/>
            <w:bCs/>
            <w:noProof/>
          </w:rPr>
          <w:t>CalculateOnce ()</w:t>
        </w:r>
        <w:r w:rsidRPr="00265F77">
          <w:rPr>
            <w:rStyle w:val="aff1"/>
            <w:noProof/>
          </w:rPr>
          <w:t>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D69EEF" w14:textId="00742951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3" w:history="1">
        <w:r w:rsidRPr="00265F77">
          <w:rPr>
            <w:rStyle w:val="aff1"/>
            <w:noProof/>
          </w:rPr>
          <w:t xml:space="preserve">3.2.1 </w:t>
        </w:r>
        <w:r w:rsidRPr="00265F77">
          <w:rPr>
            <w:rStyle w:val="aff1"/>
            <w:noProof/>
          </w:rPr>
          <w:t>进行一次计算功能流程图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9C1D06" w14:textId="2DB7AD52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4" w:history="1">
        <w:r w:rsidRPr="00265F77">
          <w:rPr>
            <w:rStyle w:val="aff1"/>
            <w:noProof/>
          </w:rPr>
          <w:t xml:space="preserve">3.2.2 </w:t>
        </w:r>
        <w:r w:rsidRPr="00265F77">
          <w:rPr>
            <w:rStyle w:val="aff1"/>
            <w:noProof/>
          </w:rPr>
          <w:t>进行一次计算代码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126617" w14:textId="5915A122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5" w:history="1">
        <w:r w:rsidRPr="00265F77">
          <w:rPr>
            <w:rStyle w:val="aff1"/>
            <w:noProof/>
          </w:rPr>
          <w:t xml:space="preserve">3.3 </w:t>
        </w:r>
        <w:r w:rsidRPr="00265F77">
          <w:rPr>
            <w:rStyle w:val="aff1"/>
            <w:noProof/>
          </w:rPr>
          <w:t>幂运算</w:t>
        </w:r>
        <w:r w:rsidRPr="00265F77">
          <w:rPr>
            <w:rStyle w:val="aff1"/>
            <w:b/>
            <w:bCs/>
            <w:noProof/>
          </w:rPr>
          <w:t>pow(…)</w:t>
        </w:r>
        <w:r w:rsidRPr="00265F77">
          <w:rPr>
            <w:rStyle w:val="aff1"/>
            <w:noProof/>
          </w:rPr>
          <w:t>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E3644F" w14:textId="1BEB7735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6" w:history="1">
        <w:r w:rsidRPr="00265F77">
          <w:rPr>
            <w:rStyle w:val="aff1"/>
            <w:noProof/>
          </w:rPr>
          <w:t xml:space="preserve">3.3.1 </w:t>
        </w:r>
        <w:r w:rsidRPr="00265F77">
          <w:rPr>
            <w:rStyle w:val="aff1"/>
            <w:noProof/>
          </w:rPr>
          <w:t>幂运算功能代码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8C1060" w14:textId="4B2C2BB5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7" w:history="1">
        <w:r w:rsidRPr="00265F77">
          <w:rPr>
            <w:rStyle w:val="aff1"/>
            <w:noProof/>
          </w:rPr>
          <w:t xml:space="preserve">3.4 </w:t>
        </w:r>
        <w:r w:rsidRPr="00265F77">
          <w:rPr>
            <w:rStyle w:val="aff1"/>
            <w:b/>
            <w:bCs/>
            <w:noProof/>
          </w:rPr>
          <w:t>Sign</w:t>
        </w:r>
        <w:r w:rsidRPr="00265F77">
          <w:rPr>
            <w:rStyle w:val="aff1"/>
            <w:noProof/>
          </w:rPr>
          <w:t>类构造函数的实现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5D1F5E" w14:textId="6637F3F2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8" w:history="1">
        <w:r w:rsidRPr="00265F77">
          <w:rPr>
            <w:rStyle w:val="aff1"/>
            <w:noProof/>
          </w:rPr>
          <w:t xml:space="preserve">3.4.1 </w:t>
        </w:r>
        <w:r w:rsidRPr="00265F77">
          <w:rPr>
            <w:rStyle w:val="aff1"/>
            <w:b/>
            <w:noProof/>
          </w:rPr>
          <w:t>Sign</w:t>
        </w:r>
        <w:r w:rsidRPr="00265F77">
          <w:rPr>
            <w:rStyle w:val="aff1"/>
            <w:noProof/>
          </w:rPr>
          <w:t>类构造函数代码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8959F3" w14:textId="20B950EE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49" w:history="1">
        <w:r w:rsidRPr="00265F77">
          <w:rPr>
            <w:rStyle w:val="aff1"/>
            <w:noProof/>
          </w:rPr>
          <w:t xml:space="preserve">3.6 </w:t>
        </w:r>
        <w:r w:rsidRPr="00265F77">
          <w:rPr>
            <w:rStyle w:val="aff1"/>
            <w:noProof/>
          </w:rPr>
          <w:t>主函数的实现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4CA269" w14:textId="5055358B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50" w:history="1">
        <w:r w:rsidRPr="00265F77">
          <w:rPr>
            <w:rStyle w:val="aff1"/>
            <w:noProof/>
          </w:rPr>
          <w:t xml:space="preserve">3.6.1 </w:t>
        </w:r>
        <w:r w:rsidRPr="00265F77">
          <w:rPr>
            <w:rStyle w:val="aff1"/>
            <w:noProof/>
          </w:rPr>
          <w:t>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FF5589" w14:textId="7255833A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51" w:history="1">
        <w:r w:rsidRPr="00265F77">
          <w:rPr>
            <w:rStyle w:val="aff1"/>
            <w:noProof/>
          </w:rPr>
          <w:t xml:space="preserve">3.6.2 </w:t>
        </w:r>
        <w:r w:rsidRPr="00265F77">
          <w:rPr>
            <w:rStyle w:val="aff1"/>
            <w:noProof/>
          </w:rPr>
          <w:t>主函数截屏示例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8135DE" w14:textId="1C9BEAF3" w:rsidR="003E6566" w:rsidRDefault="003E656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371552" w:history="1">
        <w:r w:rsidRPr="00265F77">
          <w:rPr>
            <w:rStyle w:val="aff1"/>
            <w:noProof/>
          </w:rPr>
          <w:t xml:space="preserve">4 </w:t>
        </w:r>
        <w:r w:rsidRPr="00265F77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FC8254" w14:textId="6420D410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53" w:history="1">
        <w:r w:rsidRPr="00265F77">
          <w:rPr>
            <w:rStyle w:val="aff1"/>
            <w:noProof/>
          </w:rPr>
          <w:t xml:space="preserve">4.1 </w:t>
        </w:r>
        <w:r w:rsidRPr="00265F77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20B3F3" w14:textId="496F098B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54" w:history="1">
        <w:r w:rsidRPr="00265F77">
          <w:rPr>
            <w:rStyle w:val="aff1"/>
            <w:noProof/>
          </w:rPr>
          <w:t xml:space="preserve">4.1.1 </w:t>
        </w:r>
        <w:r w:rsidRPr="00265F77">
          <w:rPr>
            <w:rStyle w:val="aff1"/>
            <w:noProof/>
          </w:rPr>
          <w:t>测试</w:t>
        </w:r>
        <w:r w:rsidRPr="00265F77">
          <w:rPr>
            <w:rStyle w:val="aff1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A4262D" w14:textId="3688B30E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55" w:history="1">
        <w:r w:rsidRPr="00265F77">
          <w:rPr>
            <w:rStyle w:val="aff1"/>
            <w:noProof/>
          </w:rPr>
          <w:t xml:space="preserve">4.1.2 </w:t>
        </w:r>
        <w:r w:rsidRPr="00265F77">
          <w:rPr>
            <w:rStyle w:val="aff1"/>
            <w:noProof/>
          </w:rPr>
          <w:t>测试</w:t>
        </w:r>
        <w:r w:rsidRPr="00265F77">
          <w:rPr>
            <w:rStyle w:val="aff1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596F54" w14:textId="02514709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56" w:history="1">
        <w:r w:rsidRPr="00265F77">
          <w:rPr>
            <w:rStyle w:val="aff1"/>
            <w:noProof/>
          </w:rPr>
          <w:t xml:space="preserve">4.1.3 </w:t>
        </w:r>
        <w:r w:rsidRPr="00265F77">
          <w:rPr>
            <w:rStyle w:val="aff1"/>
            <w:noProof/>
          </w:rPr>
          <w:t>测试</w:t>
        </w:r>
        <w:r w:rsidRPr="00265F77">
          <w:rPr>
            <w:rStyle w:val="aff1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10C155" w14:textId="37B09F56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57" w:history="1">
        <w:r w:rsidRPr="00265F77">
          <w:rPr>
            <w:rStyle w:val="aff1"/>
            <w:noProof/>
          </w:rPr>
          <w:t xml:space="preserve">4.1.4 </w:t>
        </w:r>
        <w:r w:rsidRPr="00265F77">
          <w:rPr>
            <w:rStyle w:val="aff1"/>
            <w:noProof/>
          </w:rPr>
          <w:t>测试</w:t>
        </w:r>
        <w:r w:rsidRPr="00265F77">
          <w:rPr>
            <w:rStyle w:val="aff1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D5AF39" w14:textId="1CE3F59E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58" w:history="1">
        <w:r w:rsidRPr="00265F77">
          <w:rPr>
            <w:rStyle w:val="aff1"/>
            <w:noProof/>
          </w:rPr>
          <w:t xml:space="preserve">4.1.5 </w:t>
        </w:r>
        <w:r w:rsidRPr="00265F77">
          <w:rPr>
            <w:rStyle w:val="aff1"/>
            <w:noProof/>
          </w:rPr>
          <w:t>测试</w:t>
        </w:r>
        <w:r w:rsidRPr="00265F77">
          <w:rPr>
            <w:rStyle w:val="aff1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AFF347" w14:textId="626FF97F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59" w:history="1">
        <w:r w:rsidRPr="00265F77">
          <w:rPr>
            <w:rStyle w:val="aff1"/>
            <w:noProof/>
          </w:rPr>
          <w:t xml:space="preserve">4.1.6 </w:t>
        </w:r>
        <w:r w:rsidRPr="00265F77">
          <w:rPr>
            <w:rStyle w:val="aff1"/>
            <w:noProof/>
          </w:rPr>
          <w:t>测试</w:t>
        </w:r>
        <w:r w:rsidRPr="00265F77">
          <w:rPr>
            <w:rStyle w:val="aff1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14AEE7" w14:textId="14E29740" w:rsidR="003E6566" w:rsidRDefault="003E656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60" w:history="1">
        <w:r w:rsidRPr="00265F77">
          <w:rPr>
            <w:rStyle w:val="aff1"/>
            <w:noProof/>
          </w:rPr>
          <w:t xml:space="preserve">4.2 </w:t>
        </w:r>
        <w:r w:rsidRPr="00265F77">
          <w:rPr>
            <w:rStyle w:val="aff1"/>
            <w:noProof/>
          </w:rPr>
          <w:t>错误测试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86B206" w14:textId="59CA1B6A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61" w:history="1">
        <w:r w:rsidRPr="00265F77">
          <w:rPr>
            <w:rStyle w:val="aff1"/>
            <w:noProof/>
          </w:rPr>
          <w:t xml:space="preserve">4.2.1 </w:t>
        </w:r>
        <w:r w:rsidRPr="00265F77">
          <w:rPr>
            <w:rStyle w:val="aff1"/>
            <w:noProof/>
          </w:rPr>
          <w:t>含有非法字符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895C6" w14:textId="19BAFDDA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62" w:history="1">
        <w:r w:rsidRPr="00265F77">
          <w:rPr>
            <w:rStyle w:val="aff1"/>
            <w:noProof/>
          </w:rPr>
          <w:t xml:space="preserve">4.2.2 </w:t>
        </w:r>
        <w:r w:rsidRPr="00265F77">
          <w:rPr>
            <w:rStyle w:val="aff1"/>
            <w:noProof/>
          </w:rPr>
          <w:t>左右括号中内容为空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46C80A" w14:textId="2777E2B7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63" w:history="1">
        <w:r w:rsidRPr="00265F77">
          <w:rPr>
            <w:rStyle w:val="aff1"/>
            <w:noProof/>
          </w:rPr>
          <w:t xml:space="preserve">4.2.3 </w:t>
        </w:r>
        <w:r w:rsidRPr="00265F77">
          <w:rPr>
            <w:rStyle w:val="aff1"/>
            <w:noProof/>
          </w:rPr>
          <w:t>左右括号不匹配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74EBE4" w14:textId="1FB8ACDC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64" w:history="1">
        <w:r w:rsidRPr="00265F77">
          <w:rPr>
            <w:rStyle w:val="aff1"/>
            <w:noProof/>
          </w:rPr>
          <w:t xml:space="preserve">4.2.4 </w:t>
        </w:r>
        <w:r w:rsidRPr="00265F77">
          <w:rPr>
            <w:rStyle w:val="aff1"/>
            <w:noProof/>
          </w:rPr>
          <w:t>等号位置错误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8A75E0" w14:textId="3B2C05D4" w:rsidR="003E6566" w:rsidRDefault="003E656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71565" w:history="1">
        <w:r w:rsidRPr="00265F77">
          <w:rPr>
            <w:rStyle w:val="aff1"/>
            <w:noProof/>
          </w:rPr>
          <w:t xml:space="preserve">4.2.5 </w:t>
        </w:r>
        <w:r w:rsidRPr="00265F77">
          <w:rPr>
            <w:rStyle w:val="aff1"/>
            <w:noProof/>
          </w:rPr>
          <w:t>运算符不合理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_Toc59371565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C0EC7D" w14:textId="22E87BB2" w:rsidR="00D27026" w:rsidRPr="00ED4D76" w:rsidRDefault="00572339" w:rsidP="003E6566">
      <w:pPr>
        <w:pStyle w:val="TOC1"/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fldChar w:fldCharType="end"/>
      </w:r>
      <w:r w:rsidR="00AD4053" w:rsidRPr="00ED4D76">
        <w:br w:type="page"/>
      </w:r>
    </w:p>
    <w:p w14:paraId="5D366281" w14:textId="77777777" w:rsidR="00425C7C" w:rsidRPr="00425C7C" w:rsidRDefault="00425C7C" w:rsidP="00425C7C">
      <w:pPr>
        <w:keepNext/>
        <w:spacing w:line="360" w:lineRule="auto"/>
        <w:ind w:firstLineChars="0" w:firstLine="0"/>
        <w:outlineLvl w:val="0"/>
        <w:rPr>
          <w:rFonts w:eastAsia="黑体"/>
          <w:bCs/>
          <w:kern w:val="32"/>
          <w:sz w:val="32"/>
          <w:szCs w:val="32"/>
          <w:lang w:eastAsia="zh-CN"/>
        </w:rPr>
      </w:pPr>
      <w:bookmarkStart w:id="0" w:name="_Toc484542867"/>
      <w:bookmarkStart w:id="1" w:name="_Toc351292485"/>
      <w:bookmarkStart w:id="2" w:name="_Toc24701351"/>
      <w:bookmarkStart w:id="3" w:name="_Toc22218342"/>
      <w:bookmarkStart w:id="4" w:name="_Toc59371530"/>
      <w:r w:rsidRPr="00425C7C">
        <w:rPr>
          <w:rFonts w:eastAsia="黑体"/>
          <w:bCs/>
          <w:kern w:val="32"/>
          <w:sz w:val="32"/>
          <w:szCs w:val="32"/>
          <w:lang w:eastAsia="zh-CN"/>
        </w:rPr>
        <w:lastRenderedPageBreak/>
        <w:t xml:space="preserve">1  </w:t>
      </w:r>
      <w:bookmarkEnd w:id="0"/>
      <w:bookmarkEnd w:id="1"/>
      <w:r w:rsidRPr="00425C7C">
        <w:rPr>
          <w:rFonts w:eastAsia="黑体" w:hint="eastAsia"/>
          <w:bCs/>
          <w:kern w:val="32"/>
          <w:sz w:val="32"/>
          <w:szCs w:val="32"/>
          <w:lang w:eastAsia="zh-CN"/>
        </w:rPr>
        <w:t>分析</w:t>
      </w:r>
      <w:bookmarkEnd w:id="2"/>
      <w:bookmarkEnd w:id="3"/>
      <w:bookmarkEnd w:id="4"/>
    </w:p>
    <w:p w14:paraId="0A6DD0CC" w14:textId="77777777" w:rsidR="00425C7C" w:rsidRPr="00425C7C" w:rsidRDefault="00425C7C" w:rsidP="00425C7C">
      <w:pPr>
        <w:keepNext/>
        <w:spacing w:beforeLines="50" w:before="120" w:line="360" w:lineRule="auto"/>
        <w:ind w:firstLineChars="0" w:firstLine="0"/>
        <w:outlineLvl w:val="1"/>
        <w:rPr>
          <w:rFonts w:eastAsia="黑体"/>
          <w:iCs/>
          <w:sz w:val="28"/>
          <w:szCs w:val="28"/>
          <w:lang w:eastAsia="zh-CN"/>
        </w:rPr>
      </w:pPr>
      <w:bookmarkStart w:id="5" w:name="_Toc22218343"/>
      <w:bookmarkStart w:id="6" w:name="_Toc484542868"/>
      <w:bookmarkStart w:id="7" w:name="_Toc24701352"/>
      <w:bookmarkStart w:id="8" w:name="_Toc59371531"/>
      <w:r w:rsidRPr="00425C7C">
        <w:rPr>
          <w:rFonts w:eastAsia="黑体"/>
          <w:iCs/>
          <w:sz w:val="28"/>
          <w:szCs w:val="28"/>
          <w:lang w:eastAsia="zh-CN"/>
        </w:rPr>
        <w:t xml:space="preserve">1.1 </w:t>
      </w:r>
      <w:bookmarkEnd w:id="5"/>
      <w:bookmarkEnd w:id="6"/>
      <w:r w:rsidRPr="00425C7C">
        <w:rPr>
          <w:rFonts w:eastAsia="黑体" w:hint="eastAsia"/>
          <w:iCs/>
          <w:sz w:val="28"/>
          <w:szCs w:val="28"/>
          <w:lang w:eastAsia="zh-CN"/>
        </w:rPr>
        <w:t>项目要求</w:t>
      </w:r>
      <w:bookmarkEnd w:id="7"/>
      <w:bookmarkEnd w:id="8"/>
    </w:p>
    <w:p w14:paraId="31EFE519" w14:textId="77777777" w:rsidR="00425C7C" w:rsidRPr="00425C7C" w:rsidRDefault="00425C7C" w:rsidP="003E6566">
      <w:pPr>
        <w:pStyle w:val="afa"/>
        <w:numPr>
          <w:ilvl w:val="0"/>
          <w:numId w:val="39"/>
        </w:numPr>
        <w:ind w:firstLineChars="0"/>
        <w:rPr>
          <w:lang w:eastAsia="zh-CN"/>
        </w:rPr>
      </w:pPr>
      <w:bookmarkStart w:id="9" w:name="_Toc484542869"/>
      <w:bookmarkStart w:id="10" w:name="_Toc22218344"/>
      <w:r w:rsidRPr="00425C7C">
        <w:rPr>
          <w:rFonts w:hint="eastAsia"/>
          <w:lang w:eastAsia="zh-CN"/>
        </w:rPr>
        <w:t>从键盘上输入中缀算数表达式，包括括号，计算出表达式的值。</w:t>
      </w:r>
    </w:p>
    <w:p w14:paraId="5B34B264" w14:textId="77777777" w:rsidR="00425C7C" w:rsidRPr="00425C7C" w:rsidRDefault="00425C7C" w:rsidP="003E6566">
      <w:pPr>
        <w:pStyle w:val="afa"/>
        <w:widowControl w:val="0"/>
        <w:numPr>
          <w:ilvl w:val="0"/>
          <w:numId w:val="39"/>
        </w:numPr>
        <w:snapToGrid/>
        <w:spacing w:line="240" w:lineRule="auto"/>
        <w:ind w:firstLineChars="0"/>
        <w:rPr>
          <w:lang w:eastAsia="zh-CN"/>
        </w:rPr>
      </w:pPr>
      <w:r w:rsidRPr="00425C7C">
        <w:rPr>
          <w:rFonts w:hint="eastAsia"/>
          <w:lang w:eastAsia="zh-CN"/>
        </w:rPr>
        <w:t>程序对所有输入的表达式作简单的判断，如表达式有错，能给出适当的提示。</w:t>
      </w:r>
    </w:p>
    <w:p w14:paraId="0FAC9D05" w14:textId="77777777" w:rsidR="00425C7C" w:rsidRPr="00425C7C" w:rsidRDefault="00425C7C" w:rsidP="003E6566">
      <w:pPr>
        <w:pStyle w:val="afa"/>
        <w:widowControl w:val="0"/>
        <w:numPr>
          <w:ilvl w:val="0"/>
          <w:numId w:val="39"/>
        </w:numPr>
        <w:snapToGrid/>
        <w:spacing w:line="240" w:lineRule="auto"/>
        <w:ind w:firstLineChars="0"/>
        <w:rPr>
          <w:lang w:eastAsia="zh-CN"/>
        </w:rPr>
      </w:pPr>
      <w:r w:rsidRPr="00425C7C">
        <w:rPr>
          <w:rFonts w:hint="eastAsia"/>
          <w:lang w:eastAsia="zh-CN"/>
        </w:rPr>
        <w:t>支持包括加减，乘除取余，乘方和括号等操作符，其中优先级是等于</w:t>
      </w:r>
      <w:r w:rsidRPr="00425C7C">
        <w:rPr>
          <w:lang w:eastAsia="zh-CN"/>
        </w:rPr>
        <w:t>&lt;</w:t>
      </w:r>
      <w:r w:rsidRPr="00425C7C">
        <w:rPr>
          <w:rFonts w:hint="eastAsia"/>
          <w:lang w:eastAsia="zh-CN"/>
        </w:rPr>
        <w:t>括号</w:t>
      </w:r>
      <w:r w:rsidRPr="00425C7C">
        <w:rPr>
          <w:lang w:eastAsia="zh-CN"/>
        </w:rPr>
        <w:t>&lt;</w:t>
      </w:r>
      <w:r w:rsidRPr="00425C7C">
        <w:rPr>
          <w:rFonts w:hint="eastAsia"/>
          <w:lang w:eastAsia="zh-CN"/>
        </w:rPr>
        <w:t>加减</w:t>
      </w:r>
      <w:r w:rsidRPr="00425C7C">
        <w:rPr>
          <w:lang w:eastAsia="zh-CN"/>
        </w:rPr>
        <w:t>&lt;</w:t>
      </w:r>
      <w:proofErr w:type="gramStart"/>
      <w:r w:rsidRPr="00425C7C">
        <w:rPr>
          <w:rFonts w:hint="eastAsia"/>
          <w:lang w:eastAsia="zh-CN"/>
        </w:rPr>
        <w:t>乘除取余</w:t>
      </w:r>
      <w:proofErr w:type="gramEnd"/>
      <w:r w:rsidRPr="00425C7C">
        <w:rPr>
          <w:lang w:eastAsia="zh-CN"/>
        </w:rPr>
        <w:t>&lt;</w:t>
      </w:r>
      <w:r w:rsidRPr="00425C7C">
        <w:rPr>
          <w:rFonts w:hint="eastAsia"/>
          <w:lang w:eastAsia="zh-CN"/>
        </w:rPr>
        <w:t>乘方。</w:t>
      </w:r>
    </w:p>
    <w:p w14:paraId="6C107180" w14:textId="77777777" w:rsidR="00425C7C" w:rsidRPr="00425C7C" w:rsidRDefault="00425C7C" w:rsidP="003E6566">
      <w:pPr>
        <w:pStyle w:val="afa"/>
        <w:widowControl w:val="0"/>
        <w:numPr>
          <w:ilvl w:val="0"/>
          <w:numId w:val="39"/>
        </w:numPr>
        <w:snapToGrid/>
        <w:spacing w:line="240" w:lineRule="auto"/>
        <w:ind w:firstLineChars="0"/>
        <w:rPr>
          <w:lang w:eastAsia="zh-CN"/>
        </w:rPr>
      </w:pPr>
      <w:r w:rsidRPr="00425C7C">
        <w:rPr>
          <w:rFonts w:hint="eastAsia"/>
          <w:lang w:eastAsia="zh-CN"/>
        </w:rPr>
        <w:t>能处理单目运算符：</w:t>
      </w:r>
      <w:r w:rsidRPr="00425C7C">
        <w:rPr>
          <w:lang w:eastAsia="zh-CN"/>
        </w:rPr>
        <w:t>+</w:t>
      </w:r>
      <w:r w:rsidRPr="00425C7C">
        <w:rPr>
          <w:rFonts w:hint="eastAsia"/>
          <w:lang w:eastAsia="zh-CN"/>
        </w:rPr>
        <w:t>或</w:t>
      </w:r>
      <w:r w:rsidRPr="00425C7C">
        <w:rPr>
          <w:lang w:eastAsia="zh-CN"/>
        </w:rPr>
        <w:t>-</w:t>
      </w:r>
      <w:r w:rsidRPr="00425C7C">
        <w:rPr>
          <w:rFonts w:hint="eastAsia"/>
          <w:lang w:eastAsia="zh-CN"/>
        </w:rPr>
        <w:t>。</w:t>
      </w:r>
    </w:p>
    <w:p w14:paraId="4DDF2D8A" w14:textId="77777777" w:rsidR="00425C7C" w:rsidRPr="00425C7C" w:rsidRDefault="00425C7C" w:rsidP="00425C7C">
      <w:pPr>
        <w:rPr>
          <w:lang w:eastAsia="zh-CN"/>
        </w:rPr>
      </w:pPr>
    </w:p>
    <w:p w14:paraId="05E2F2A9" w14:textId="237BA657" w:rsidR="00425C7C" w:rsidRDefault="00425C7C" w:rsidP="00425C7C">
      <w:pPr>
        <w:keepNext/>
        <w:spacing w:beforeLines="50" w:before="120" w:line="360" w:lineRule="auto"/>
        <w:ind w:firstLineChars="0" w:firstLine="0"/>
        <w:outlineLvl w:val="1"/>
        <w:rPr>
          <w:rFonts w:eastAsia="黑体"/>
          <w:iCs/>
          <w:sz w:val="28"/>
          <w:szCs w:val="28"/>
          <w:lang w:eastAsia="zh-CN"/>
        </w:rPr>
      </w:pPr>
      <w:bookmarkStart w:id="11" w:name="_Toc24701353"/>
      <w:bookmarkStart w:id="12" w:name="_Toc59371532"/>
      <w:r w:rsidRPr="00425C7C">
        <w:rPr>
          <w:rFonts w:eastAsia="黑体"/>
          <w:iCs/>
          <w:sz w:val="28"/>
          <w:szCs w:val="28"/>
          <w:lang w:eastAsia="zh-CN"/>
        </w:rPr>
        <w:t xml:space="preserve">1.2 </w:t>
      </w:r>
      <w:bookmarkEnd w:id="9"/>
      <w:r w:rsidRPr="00425C7C">
        <w:rPr>
          <w:rFonts w:eastAsia="黑体" w:hint="eastAsia"/>
          <w:iCs/>
          <w:sz w:val="28"/>
          <w:szCs w:val="28"/>
          <w:lang w:eastAsia="zh-CN"/>
        </w:rPr>
        <w:t>功能分析</w:t>
      </w:r>
      <w:bookmarkEnd w:id="10"/>
      <w:bookmarkEnd w:id="11"/>
      <w:bookmarkEnd w:id="12"/>
    </w:p>
    <w:p w14:paraId="0D46AC64" w14:textId="655A799A" w:rsidR="00425C7C" w:rsidRDefault="00425C7C" w:rsidP="00425C7C">
      <w:pPr>
        <w:rPr>
          <w:lang w:eastAsia="zh-CN"/>
        </w:rPr>
      </w:pPr>
      <w:r>
        <w:rPr>
          <w:rFonts w:hint="eastAsia"/>
          <w:lang w:eastAsia="zh-CN"/>
        </w:rPr>
        <w:t>项目应实现对表达式的计算功能，包括</w:t>
      </w:r>
      <w:r w:rsidRPr="00425C7C">
        <w:rPr>
          <w:rFonts w:hint="eastAsia"/>
          <w:lang w:eastAsia="zh-CN"/>
        </w:rPr>
        <w:t>加减，乘除取余，乘方和括号</w:t>
      </w:r>
      <w:r>
        <w:rPr>
          <w:rFonts w:hint="eastAsia"/>
          <w:lang w:eastAsia="zh-CN"/>
        </w:rPr>
        <w:t>。</w:t>
      </w:r>
    </w:p>
    <w:p w14:paraId="5AF7E541" w14:textId="2EF121FA" w:rsidR="00425C7C" w:rsidRDefault="00425C7C" w:rsidP="00425C7C">
      <w:pPr>
        <w:rPr>
          <w:lang w:eastAsia="zh-CN"/>
        </w:rPr>
      </w:pPr>
      <w:r>
        <w:rPr>
          <w:rFonts w:hint="eastAsia"/>
          <w:lang w:eastAsia="zh-CN"/>
        </w:rPr>
        <w:t>支持的数据类型：</w:t>
      </w:r>
    </w:p>
    <w:p w14:paraId="73B144D1" w14:textId="479ADEAB" w:rsidR="00425C7C" w:rsidRDefault="00425C7C" w:rsidP="00425C7C">
      <w:pPr>
        <w:pStyle w:val="afa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整数（多位）</w:t>
      </w:r>
    </w:p>
    <w:p w14:paraId="1B5D3431" w14:textId="61A80F1F" w:rsidR="00425C7C" w:rsidRDefault="00425C7C" w:rsidP="00425C7C">
      <w:pPr>
        <w:pStyle w:val="afa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小数</w:t>
      </w:r>
    </w:p>
    <w:p w14:paraId="54BFA393" w14:textId="3544F578" w:rsidR="00425C7C" w:rsidRPr="00425C7C" w:rsidRDefault="00425C7C" w:rsidP="00425C7C">
      <w:pPr>
        <w:rPr>
          <w:lang w:eastAsia="zh-CN"/>
        </w:rPr>
      </w:pPr>
      <w:r>
        <w:rPr>
          <w:rFonts w:hint="eastAsia"/>
          <w:lang w:eastAsia="zh-CN"/>
        </w:rPr>
        <w:t>若输入的表达式不合理，应给出相应的错误提示，包括以下几条：</w:t>
      </w:r>
    </w:p>
    <w:p w14:paraId="56F31864" w14:textId="0F14638E" w:rsidR="00425C7C" w:rsidRPr="00425C7C" w:rsidRDefault="00425C7C" w:rsidP="00425C7C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 w:rsidRPr="00425C7C">
        <w:rPr>
          <w:rFonts w:hint="eastAsia"/>
          <w:lang w:eastAsia="zh-CN"/>
        </w:rPr>
        <w:t>出现了除了</w:t>
      </w:r>
      <w:r w:rsidRPr="00425C7C">
        <w:rPr>
          <w:lang w:eastAsia="zh-CN"/>
        </w:rPr>
        <w:t>+-* % / ^  ()=,</w:t>
      </w:r>
      <w:r w:rsidRPr="00425C7C">
        <w:rPr>
          <w:rFonts w:hint="eastAsia"/>
          <w:lang w:eastAsia="zh-CN"/>
        </w:rPr>
        <w:t>数字以外的其他字符</w:t>
      </w:r>
    </w:p>
    <w:p w14:paraId="46FB93F0" w14:textId="58503835" w:rsidR="00425C7C" w:rsidRPr="00425C7C" w:rsidRDefault="00425C7C" w:rsidP="00425C7C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 w:rsidRPr="00425C7C">
        <w:rPr>
          <w:lang w:eastAsia="zh-CN"/>
        </w:rPr>
        <w:t>()</w:t>
      </w:r>
      <w:r w:rsidRPr="00425C7C">
        <w:rPr>
          <w:rFonts w:hint="eastAsia"/>
          <w:lang w:eastAsia="zh-CN"/>
        </w:rPr>
        <w:t>匹配不全或者</w:t>
      </w:r>
      <w:r w:rsidRPr="00425C7C">
        <w:rPr>
          <w:lang w:eastAsia="zh-CN"/>
        </w:rPr>
        <w:t>()</w:t>
      </w:r>
      <w:r w:rsidRPr="00425C7C">
        <w:rPr>
          <w:rFonts w:hint="eastAsia"/>
          <w:lang w:eastAsia="zh-CN"/>
        </w:rPr>
        <w:t>里面为空</w:t>
      </w:r>
    </w:p>
    <w:p w14:paraId="3C672F56" w14:textId="50BFB1DC" w:rsidR="00425C7C" w:rsidRPr="00425C7C" w:rsidRDefault="00425C7C" w:rsidP="00425C7C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 w:rsidRPr="00425C7C">
        <w:rPr>
          <w:rFonts w:hint="eastAsia"/>
          <w:lang w:eastAsia="zh-CN"/>
        </w:rPr>
        <w:t>表达式没有结束之前出现了</w:t>
      </w:r>
      <w:r w:rsidRPr="00425C7C">
        <w:rPr>
          <w:lang w:eastAsia="zh-CN"/>
        </w:rPr>
        <w:t>=</w:t>
      </w:r>
    </w:p>
    <w:p w14:paraId="5D8FC537" w14:textId="6517358A" w:rsidR="00425C7C" w:rsidRPr="00425C7C" w:rsidRDefault="00425C7C" w:rsidP="00425C7C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 w:rsidRPr="00425C7C">
        <w:rPr>
          <w:lang w:eastAsia="zh-CN"/>
        </w:rPr>
        <w:t>+-</w:t>
      </w:r>
      <w:r w:rsidRPr="00425C7C">
        <w:rPr>
          <w:rFonts w:hint="eastAsia"/>
          <w:lang w:eastAsia="zh-CN"/>
        </w:rPr>
        <w:t>不是开头</w:t>
      </w:r>
      <w:r w:rsidRPr="00425C7C">
        <w:rPr>
          <w:lang w:eastAsia="zh-CN"/>
        </w:rPr>
        <w:t>,</w:t>
      </w:r>
      <w:r w:rsidRPr="00425C7C">
        <w:rPr>
          <w:rFonts w:hint="eastAsia"/>
          <w:lang w:eastAsia="zh-CN"/>
        </w:rPr>
        <w:t>或者前方不是</w:t>
      </w:r>
      <w:r w:rsidRPr="00425C7C">
        <w:rPr>
          <w:lang w:eastAsia="zh-CN"/>
        </w:rPr>
        <w:t xml:space="preserve">(  </w:t>
      </w:r>
      <w:proofErr w:type="gramStart"/>
      <w:r w:rsidRPr="00425C7C">
        <w:rPr>
          <w:rFonts w:hint="eastAsia"/>
          <w:lang w:eastAsia="zh-CN"/>
        </w:rPr>
        <w:t>一</w:t>
      </w:r>
      <w:proofErr w:type="gramEnd"/>
      <w:r w:rsidRPr="00425C7C">
        <w:rPr>
          <w:rFonts w:hint="eastAsia"/>
          <w:lang w:eastAsia="zh-CN"/>
        </w:rPr>
        <w:t>目运算符</w:t>
      </w:r>
    </w:p>
    <w:p w14:paraId="6F8DBA0D" w14:textId="0D42E802" w:rsidR="00425C7C" w:rsidRPr="00425C7C" w:rsidRDefault="00425C7C" w:rsidP="00425C7C">
      <w:pPr>
        <w:pStyle w:val="afa"/>
        <w:numPr>
          <w:ilvl w:val="0"/>
          <w:numId w:val="26"/>
        </w:numPr>
        <w:ind w:firstLineChars="0"/>
        <w:rPr>
          <w:lang w:eastAsia="zh-CN"/>
        </w:rPr>
      </w:pPr>
      <w:r w:rsidRPr="00425C7C">
        <w:rPr>
          <w:rFonts w:hint="eastAsia"/>
          <w:lang w:eastAsia="zh-CN"/>
        </w:rPr>
        <w:t>运算符前方或者后方无数字</w:t>
      </w:r>
    </w:p>
    <w:p w14:paraId="6433E0F8" w14:textId="77777777" w:rsidR="00061434" w:rsidRPr="00425C7C" w:rsidRDefault="00061434" w:rsidP="00C119C2">
      <w:pPr>
        <w:rPr>
          <w:lang w:eastAsia="zh-CN"/>
        </w:rPr>
      </w:pPr>
    </w:p>
    <w:p w14:paraId="354A83C7" w14:textId="77777777" w:rsidR="00061434" w:rsidRDefault="00061434" w:rsidP="00C119C2">
      <w:pPr>
        <w:rPr>
          <w:lang w:eastAsia="zh-CN"/>
        </w:rPr>
      </w:pPr>
    </w:p>
    <w:p w14:paraId="06AE4289" w14:textId="77777777" w:rsidR="00061434" w:rsidRDefault="00061434" w:rsidP="00C119C2">
      <w:pPr>
        <w:rPr>
          <w:lang w:eastAsia="zh-CN"/>
        </w:rPr>
      </w:pPr>
    </w:p>
    <w:p w14:paraId="663B420E" w14:textId="77777777" w:rsidR="00061434" w:rsidRDefault="00061434" w:rsidP="00C119C2">
      <w:pPr>
        <w:rPr>
          <w:lang w:eastAsia="zh-CN"/>
        </w:rPr>
      </w:pPr>
    </w:p>
    <w:p w14:paraId="0A620D73" w14:textId="77777777" w:rsidR="00061434" w:rsidRDefault="00061434" w:rsidP="00C119C2">
      <w:pPr>
        <w:rPr>
          <w:lang w:eastAsia="zh-CN"/>
        </w:rPr>
      </w:pPr>
    </w:p>
    <w:p w14:paraId="6EAA99A4" w14:textId="77777777" w:rsidR="00061434" w:rsidRDefault="00061434" w:rsidP="00C119C2">
      <w:pPr>
        <w:rPr>
          <w:lang w:eastAsia="zh-CN"/>
        </w:rPr>
      </w:pPr>
    </w:p>
    <w:p w14:paraId="21D51081" w14:textId="77777777" w:rsidR="00061434" w:rsidRDefault="00061434" w:rsidP="00C119C2">
      <w:pPr>
        <w:rPr>
          <w:lang w:eastAsia="zh-CN"/>
        </w:rPr>
      </w:pPr>
    </w:p>
    <w:p w14:paraId="05E6FC4F" w14:textId="77777777" w:rsidR="00061434" w:rsidRDefault="00061434" w:rsidP="00C119C2">
      <w:pPr>
        <w:rPr>
          <w:lang w:eastAsia="zh-CN"/>
        </w:rPr>
      </w:pPr>
    </w:p>
    <w:p w14:paraId="096A1534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13" w:name="_Toc59371533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13"/>
    </w:p>
    <w:p w14:paraId="45BC2FB3" w14:textId="77777777" w:rsidR="0075165E" w:rsidRDefault="0075165E" w:rsidP="008F78B2">
      <w:pPr>
        <w:pStyle w:val="2"/>
        <w:spacing w:before="120"/>
      </w:pPr>
      <w:bookmarkStart w:id="14" w:name="_Toc59371534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14"/>
    </w:p>
    <w:p w14:paraId="14C17E1A" w14:textId="3DFA9035" w:rsidR="001C60B4" w:rsidRDefault="001C60B4" w:rsidP="00061434">
      <w:pPr>
        <w:rPr>
          <w:lang w:eastAsia="zh-CN"/>
        </w:rPr>
      </w:pPr>
      <w:r>
        <w:rPr>
          <w:rFonts w:hint="eastAsia"/>
          <w:lang w:eastAsia="zh-CN"/>
        </w:rPr>
        <w:t>项目中定义了计算器类（</w:t>
      </w:r>
      <w:r>
        <w:rPr>
          <w:rFonts w:hint="eastAsia"/>
          <w:lang w:eastAsia="zh-CN"/>
        </w:rPr>
        <w:t>Calculator</w:t>
      </w:r>
      <w:r>
        <w:rPr>
          <w:rFonts w:hint="eastAsia"/>
          <w:lang w:eastAsia="zh-CN"/>
        </w:rPr>
        <w:t>），封装了表达式的数字、运算符与计算操作。还定义了一个</w:t>
      </w:r>
      <w:bookmarkStart w:id="15" w:name="_Hlk59360373"/>
      <w:r>
        <w:rPr>
          <w:rFonts w:hint="eastAsia"/>
          <w:lang w:eastAsia="zh-CN"/>
        </w:rPr>
        <w:t>运算符类（</w:t>
      </w:r>
      <w:r>
        <w:rPr>
          <w:rFonts w:hint="eastAsia"/>
          <w:lang w:eastAsia="zh-CN"/>
        </w:rPr>
        <w:t>Sign</w:t>
      </w:r>
      <w:r>
        <w:rPr>
          <w:rFonts w:hint="eastAsia"/>
          <w:lang w:eastAsia="zh-CN"/>
        </w:rPr>
        <w:t>）</w:t>
      </w:r>
      <w:bookmarkEnd w:id="15"/>
      <w:r>
        <w:rPr>
          <w:rFonts w:hint="eastAsia"/>
          <w:lang w:eastAsia="zh-CN"/>
        </w:rPr>
        <w:t>，封装了操作符与其优先级。用两个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分别保存数字与运算符。</w:t>
      </w:r>
    </w:p>
    <w:p w14:paraId="4F4022E1" w14:textId="48D8FCE2" w:rsidR="0075165E" w:rsidRDefault="0075165E" w:rsidP="008F78B2">
      <w:pPr>
        <w:pStyle w:val="2"/>
        <w:spacing w:before="120"/>
      </w:pPr>
      <w:bookmarkStart w:id="16" w:name="_Toc59371535"/>
      <w:r>
        <w:rPr>
          <w:rFonts w:hint="eastAsia"/>
        </w:rPr>
        <w:t>2.</w:t>
      </w:r>
      <w:r w:rsidR="001C60B4">
        <w:t>2</w:t>
      </w:r>
      <w:r>
        <w:rPr>
          <w:rFonts w:hint="eastAsia"/>
        </w:rPr>
        <w:t xml:space="preserve">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6"/>
    </w:p>
    <w:p w14:paraId="7ABA3002" w14:textId="77777777" w:rsidR="001F2E9A" w:rsidRDefault="001F2E9A" w:rsidP="001F2E9A">
      <w:pPr>
        <w:ind w:firstLineChars="199" w:firstLine="479"/>
        <w:rPr>
          <w:b/>
          <w:lang w:eastAsia="zh-CN"/>
        </w:rPr>
      </w:pPr>
    </w:p>
    <w:p w14:paraId="11796047" w14:textId="56F11B89" w:rsidR="00D2007F" w:rsidRPr="006B0072" w:rsidRDefault="00D2007F" w:rsidP="001F2E9A">
      <w:pPr>
        <w:ind w:firstLineChars="199" w:firstLine="479"/>
        <w:rPr>
          <w:rFonts w:hint="eastAsia"/>
          <w:b/>
          <w:lang w:eastAsia="zh-CN"/>
        </w:rPr>
      </w:pPr>
      <w:r w:rsidRPr="00D2007F">
        <w:rPr>
          <w:rFonts w:hint="eastAsia"/>
          <w:b/>
          <w:lang w:eastAsia="zh-CN"/>
        </w:rPr>
        <w:t>运算符类（</w:t>
      </w:r>
      <w:r w:rsidRPr="00D2007F">
        <w:rPr>
          <w:rFonts w:hint="eastAsia"/>
          <w:b/>
          <w:lang w:eastAsia="zh-CN"/>
        </w:rPr>
        <w:t>Sign</w:t>
      </w:r>
      <w:r w:rsidRPr="00D2007F">
        <w:rPr>
          <w:rFonts w:hint="eastAsia"/>
          <w:b/>
          <w:lang w:eastAsia="zh-CN"/>
        </w:rPr>
        <w:t>）</w:t>
      </w:r>
    </w:p>
    <w:p w14:paraId="2D5E1690" w14:textId="567F115A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Sign { </w:t>
      </w:r>
    </w:p>
    <w:p w14:paraId="6043EA05" w14:textId="585B525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friend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Calculator;  </w:t>
      </w:r>
    </w:p>
    <w:p w14:paraId="2875A459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442EBEB4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gram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Sign(</w:t>
      </w:r>
      <w:proofErr w:type="gram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{};  </w:t>
      </w:r>
    </w:p>
    <w:p w14:paraId="5056C719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gram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Sign(</w:t>
      </w:r>
      <w:proofErr w:type="gramEnd"/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signChar</w:t>
      </w:r>
      <w:proofErr w:type="spell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2C20DD67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初始化优先级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3DA91A9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312C0AE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operator</w:t>
      </w:r>
      <w:proofErr w:type="gram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&lt;(</w:t>
      </w:r>
      <w:proofErr w:type="gramEnd"/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const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Sign &amp; rightSign) { </w:t>
      </w: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Priority &lt; rightSign.Priority; }  </w:t>
      </w:r>
    </w:p>
    <w:p w14:paraId="3176CD92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优先级比较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5B92558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ADA6980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proofErr w:type="gram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getSign</w:t>
      </w:r>
      <w:proofErr w:type="spell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</w:t>
      </w: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m_sign</w:t>
      </w:r>
      <w:proofErr w:type="spell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}  </w:t>
      </w:r>
    </w:p>
    <w:p w14:paraId="480E26BF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取运算符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1F13FA8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7F23FACD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m_sign</w:t>
      </w:r>
      <w:proofErr w:type="spell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2598475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运算符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F3B4B41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0C2D2C9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short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Priority;  </w:t>
      </w:r>
    </w:p>
    <w:p w14:paraId="4D1D1826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优先级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0344D4F" w14:textId="77777777" w:rsidR="00D2007F" w:rsidRPr="00D2007F" w:rsidRDefault="00D2007F" w:rsidP="00D200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};  </w:t>
      </w:r>
    </w:p>
    <w:p w14:paraId="06189463" w14:textId="77777777" w:rsidR="001F2E9A" w:rsidRDefault="001F2E9A" w:rsidP="00D2007F">
      <w:pPr>
        <w:ind w:firstLine="482"/>
        <w:rPr>
          <w:b/>
          <w:lang w:eastAsia="zh-CN"/>
        </w:rPr>
      </w:pPr>
    </w:p>
    <w:p w14:paraId="58301A19" w14:textId="53D0A361" w:rsidR="00AD5E2E" w:rsidRDefault="00D2007F" w:rsidP="00D2007F">
      <w:pPr>
        <w:ind w:firstLine="482"/>
        <w:rPr>
          <w:b/>
          <w:lang w:eastAsia="zh-CN"/>
        </w:rPr>
      </w:pPr>
      <w:r w:rsidRPr="00D2007F">
        <w:rPr>
          <w:rFonts w:hint="eastAsia"/>
          <w:b/>
          <w:lang w:eastAsia="zh-CN"/>
        </w:rPr>
        <w:t>计算器类（</w:t>
      </w:r>
      <w:r w:rsidRPr="00D2007F">
        <w:rPr>
          <w:rFonts w:hint="eastAsia"/>
          <w:b/>
          <w:lang w:eastAsia="zh-CN"/>
        </w:rPr>
        <w:t>Calculator</w:t>
      </w:r>
      <w:r w:rsidRPr="00D2007F">
        <w:rPr>
          <w:rFonts w:hint="eastAsia"/>
          <w:b/>
          <w:lang w:eastAsia="zh-CN"/>
        </w:rPr>
        <w:t>）</w:t>
      </w:r>
    </w:p>
    <w:p w14:paraId="655549FE" w14:textId="40E6ADD0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Calculator {</w:t>
      </w:r>
    </w:p>
    <w:p w14:paraId="55C4B4F3" w14:textId="5F8DFDFA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765EA617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gram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Calculator(</w:t>
      </w:r>
      <w:proofErr w:type="gram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</w:t>
      </w:r>
      <w:proofErr w:type="spell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SignStack.Push</w:t>
      </w:r>
      <w:proofErr w:type="spell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r w:rsidRPr="00D2007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'@'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}  </w:t>
      </w:r>
    </w:p>
    <w:p w14:paraId="2816BC10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‘@’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推入运算符</w:t>
      </w:r>
      <w:proofErr w:type="gramStart"/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栈</w:t>
      </w:r>
      <w:proofErr w:type="gramEnd"/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（作为哨兵）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B398776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90E5E95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proofErr w:type="gram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Claculate</w:t>
      </w:r>
      <w:proofErr w:type="spell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&amp;result);  </w:t>
      </w:r>
    </w:p>
    <w:p w14:paraId="774F541D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输入表达式并计算，返回是否计算成功，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result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为运算结果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95AE282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EB0665F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Stack&lt;</w:t>
      </w:r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 Number;  </w:t>
      </w:r>
    </w:p>
    <w:p w14:paraId="00543FDB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存数字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B22530E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</w:t>
      </w:r>
    </w:p>
    <w:p w14:paraId="2ED91728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Stack&lt;Sign&gt; </w:t>
      </w:r>
      <w:proofErr w:type="spell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</w:t>
      </w:r>
      <w:proofErr w:type="spell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95A1DF1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存运算符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13B7A2B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1CAB8BD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proofErr w:type="gram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CalculateOnce</w:t>
      </w:r>
      <w:proofErr w:type="spell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291DDA8B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进行一次计算（处理一个运算符）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955BC97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930F29A" w14:textId="77777777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pow(</w:t>
      </w:r>
      <w:proofErr w:type="gramEnd"/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&amp;base, </w:t>
      </w:r>
      <w:r w:rsidRPr="00D2007F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&amp;power);  </w:t>
      </w:r>
    </w:p>
    <w:p w14:paraId="15D7E0A1" w14:textId="0E80B63A" w:rsidR="00D2007F" w:rsidRPr="00D2007F" w:rsidRDefault="00D2007F" w:rsidP="00D200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proofErr w:type="gramStart"/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幂</w:t>
      </w:r>
      <w:proofErr w:type="gramEnd"/>
      <w:r w:rsidRPr="00D2007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运算</w:t>
      </w: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4EADAE2" w14:textId="1A37084E" w:rsidR="001F2E9A" w:rsidRPr="001F2E9A" w:rsidRDefault="00D2007F" w:rsidP="001F2E9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</w:pPr>
      <w:r w:rsidRPr="00D2007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};</w:t>
      </w:r>
      <w:bookmarkStart w:id="17" w:name="_Toc59371536"/>
    </w:p>
    <w:p w14:paraId="352B14DB" w14:textId="77777777" w:rsidR="001F2E9A" w:rsidRPr="001F2E9A" w:rsidRDefault="001F2E9A" w:rsidP="001F2E9A">
      <w:pPr>
        <w:rPr>
          <w:rFonts w:hint="eastAsia"/>
          <w:lang w:eastAsia="zh-CN"/>
        </w:rPr>
      </w:pPr>
    </w:p>
    <w:p w14:paraId="62C2AA9C" w14:textId="78014CC3" w:rsidR="0075165E" w:rsidRDefault="0075165E" w:rsidP="008F78B2">
      <w:pPr>
        <w:pStyle w:val="2"/>
        <w:spacing w:before="120"/>
      </w:pPr>
      <w:r>
        <w:rPr>
          <w:rFonts w:hint="eastAsia"/>
        </w:rPr>
        <w:t>2.</w:t>
      </w:r>
      <w:r w:rsidR="003E6566"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17"/>
    </w:p>
    <w:p w14:paraId="66D5BCA6" w14:textId="7D90F2BA" w:rsidR="001F2E9A" w:rsidRDefault="00F65957" w:rsidP="001F2E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系统主体为一个循环，循环内定义一个</w:t>
      </w:r>
      <w:r>
        <w:rPr>
          <w:rFonts w:hint="eastAsia"/>
          <w:lang w:eastAsia="zh-CN"/>
        </w:rPr>
        <w:t>Calculator</w:t>
      </w:r>
      <w:r>
        <w:rPr>
          <w:rFonts w:hint="eastAsia"/>
          <w:lang w:eastAsia="zh-CN"/>
        </w:rPr>
        <w:t>类，让用户输入表达式并计算，若计算成功则输出结果，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成果输出相应的错误提示，最后让用户输入是否继续，若继续则进下一循环，不继续跳出循环，结束程序。</w:t>
      </w:r>
      <w:bookmarkStart w:id="18" w:name="_Toc59371537"/>
    </w:p>
    <w:p w14:paraId="63B6D4CB" w14:textId="780E6B00" w:rsidR="001F2E9A" w:rsidRDefault="001F2E9A" w:rsidP="001F2E9A">
      <w:pPr>
        <w:rPr>
          <w:lang w:eastAsia="zh-CN"/>
        </w:rPr>
      </w:pPr>
    </w:p>
    <w:p w14:paraId="458795F7" w14:textId="3CBCCD25" w:rsidR="001F2E9A" w:rsidRDefault="001F2E9A" w:rsidP="001F2E9A">
      <w:pPr>
        <w:rPr>
          <w:lang w:eastAsia="zh-CN"/>
        </w:rPr>
      </w:pPr>
    </w:p>
    <w:p w14:paraId="3216DCC8" w14:textId="01A98EF5" w:rsidR="001F2E9A" w:rsidRDefault="001F2E9A" w:rsidP="001F2E9A">
      <w:pPr>
        <w:rPr>
          <w:lang w:eastAsia="zh-CN"/>
        </w:rPr>
      </w:pPr>
    </w:p>
    <w:p w14:paraId="60DDEC19" w14:textId="3CB76389" w:rsidR="001F2E9A" w:rsidRDefault="001F2E9A" w:rsidP="001F2E9A">
      <w:pPr>
        <w:rPr>
          <w:lang w:eastAsia="zh-CN"/>
        </w:rPr>
      </w:pPr>
    </w:p>
    <w:p w14:paraId="627245A6" w14:textId="4C465EB1" w:rsidR="001F2E9A" w:rsidRDefault="001F2E9A" w:rsidP="001F2E9A">
      <w:pPr>
        <w:rPr>
          <w:lang w:eastAsia="zh-CN"/>
        </w:rPr>
      </w:pPr>
    </w:p>
    <w:p w14:paraId="42AB9BA5" w14:textId="168CE480" w:rsidR="001F2E9A" w:rsidRDefault="001F2E9A" w:rsidP="001F2E9A">
      <w:pPr>
        <w:rPr>
          <w:lang w:eastAsia="zh-CN"/>
        </w:rPr>
      </w:pPr>
    </w:p>
    <w:p w14:paraId="3626C0FE" w14:textId="07C6967C" w:rsidR="001F2E9A" w:rsidRDefault="001F2E9A" w:rsidP="001F2E9A">
      <w:pPr>
        <w:rPr>
          <w:lang w:eastAsia="zh-CN"/>
        </w:rPr>
      </w:pPr>
    </w:p>
    <w:p w14:paraId="6887CE17" w14:textId="3CFA274A" w:rsidR="001F2E9A" w:rsidRDefault="001F2E9A" w:rsidP="001F2E9A">
      <w:pPr>
        <w:rPr>
          <w:lang w:eastAsia="zh-CN"/>
        </w:rPr>
      </w:pPr>
    </w:p>
    <w:p w14:paraId="63C2210A" w14:textId="297A70B3" w:rsidR="001F2E9A" w:rsidRDefault="001F2E9A" w:rsidP="001F2E9A">
      <w:pPr>
        <w:rPr>
          <w:lang w:eastAsia="zh-CN"/>
        </w:rPr>
      </w:pPr>
    </w:p>
    <w:p w14:paraId="5942445D" w14:textId="5E458C9C" w:rsidR="001F2E9A" w:rsidRDefault="001F2E9A" w:rsidP="001F2E9A">
      <w:pPr>
        <w:rPr>
          <w:lang w:eastAsia="zh-CN"/>
        </w:rPr>
      </w:pPr>
    </w:p>
    <w:p w14:paraId="2D301AEF" w14:textId="298609A2" w:rsidR="001F2E9A" w:rsidRDefault="001F2E9A" w:rsidP="001F2E9A">
      <w:pPr>
        <w:rPr>
          <w:lang w:eastAsia="zh-CN"/>
        </w:rPr>
      </w:pPr>
    </w:p>
    <w:p w14:paraId="162C5848" w14:textId="3E43801F" w:rsidR="001F2E9A" w:rsidRDefault="001F2E9A" w:rsidP="001F2E9A">
      <w:pPr>
        <w:rPr>
          <w:lang w:eastAsia="zh-CN"/>
        </w:rPr>
      </w:pPr>
    </w:p>
    <w:p w14:paraId="3E97076B" w14:textId="43046BC3" w:rsidR="001F2E9A" w:rsidRDefault="001F2E9A" w:rsidP="001F2E9A">
      <w:pPr>
        <w:rPr>
          <w:lang w:eastAsia="zh-CN"/>
        </w:rPr>
      </w:pPr>
    </w:p>
    <w:p w14:paraId="1BA6F427" w14:textId="6EF14D9D" w:rsidR="001F2E9A" w:rsidRDefault="001F2E9A" w:rsidP="001F2E9A">
      <w:pPr>
        <w:rPr>
          <w:lang w:eastAsia="zh-CN"/>
        </w:rPr>
      </w:pPr>
    </w:p>
    <w:p w14:paraId="3A3B6AE2" w14:textId="77777777" w:rsidR="001F2E9A" w:rsidRPr="001F2E9A" w:rsidRDefault="001F2E9A" w:rsidP="001F2E9A">
      <w:pPr>
        <w:rPr>
          <w:rFonts w:hint="eastAsia"/>
          <w:lang w:eastAsia="zh-CN"/>
        </w:rPr>
      </w:pPr>
    </w:p>
    <w:p w14:paraId="75E091B3" w14:textId="522E9087" w:rsidR="001F2E9A" w:rsidRPr="001F2E9A" w:rsidRDefault="0075165E" w:rsidP="001F2E9A">
      <w:pPr>
        <w:pStyle w:val="1"/>
        <w:spacing w:after="24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8"/>
    </w:p>
    <w:p w14:paraId="686BCFF2" w14:textId="123702E3" w:rsidR="0075165E" w:rsidRDefault="0075165E" w:rsidP="008F78B2">
      <w:pPr>
        <w:pStyle w:val="2"/>
        <w:spacing w:before="120"/>
      </w:pPr>
      <w:bookmarkStart w:id="19" w:name="_Toc59371538"/>
      <w:r>
        <w:rPr>
          <w:rFonts w:hint="eastAsia"/>
        </w:rPr>
        <w:t xml:space="preserve">3.1 </w:t>
      </w:r>
      <w:r w:rsidR="00F65957">
        <w:rPr>
          <w:rFonts w:hint="eastAsia"/>
        </w:rPr>
        <w:t>输入表达式并计算</w:t>
      </w:r>
      <w:proofErr w:type="spellStart"/>
      <w:r w:rsidR="00F65957" w:rsidRPr="00F65957">
        <w:rPr>
          <w:b/>
          <w:bCs/>
        </w:rPr>
        <w:t>Claculate</w:t>
      </w:r>
      <w:proofErr w:type="spellEnd"/>
      <w:r w:rsidR="00F65957" w:rsidRPr="00F65957">
        <w:rPr>
          <w:b/>
          <w:bCs/>
        </w:rPr>
        <w:t>(…)</w:t>
      </w:r>
      <w:r>
        <w:rPr>
          <w:rFonts w:hint="eastAsia"/>
        </w:rPr>
        <w:t>功能的实现</w:t>
      </w:r>
      <w:bookmarkEnd w:id="19"/>
    </w:p>
    <w:p w14:paraId="456BBA2B" w14:textId="44389B11" w:rsidR="00F65957" w:rsidRDefault="00F65957" w:rsidP="00F65957">
      <w:pPr>
        <w:rPr>
          <w:lang w:eastAsia="zh-CN"/>
        </w:rPr>
      </w:pPr>
      <w:r>
        <w:rPr>
          <w:rFonts w:hint="eastAsia"/>
          <w:lang w:eastAsia="zh-CN"/>
        </w:rPr>
        <w:t>此函数为整个项目的主要函数，需要完成逐字符输入，根据输入的字符判断应进行操作，表达式不合理时给出错误提示。</w:t>
      </w:r>
      <w:r w:rsidR="00B900D6">
        <w:rPr>
          <w:rFonts w:hint="eastAsia"/>
          <w:lang w:eastAsia="zh-CN"/>
        </w:rPr>
        <w:t>进行计算的思路是将当前操作符的优先级与上一操作符对比，若当前的优先级高则将其入</w:t>
      </w:r>
      <w:proofErr w:type="gramStart"/>
      <w:r w:rsidR="00B900D6">
        <w:rPr>
          <w:rFonts w:hint="eastAsia"/>
          <w:lang w:eastAsia="zh-CN"/>
        </w:rPr>
        <w:t>栈</w:t>
      </w:r>
      <w:proofErr w:type="gramEnd"/>
      <w:r w:rsidR="00B900D6">
        <w:rPr>
          <w:rFonts w:hint="eastAsia"/>
          <w:lang w:eastAsia="zh-CN"/>
        </w:rPr>
        <w:t>，否则从</w:t>
      </w:r>
      <w:proofErr w:type="gramStart"/>
      <w:r w:rsidR="00B900D6">
        <w:rPr>
          <w:rFonts w:hint="eastAsia"/>
          <w:lang w:eastAsia="zh-CN"/>
        </w:rPr>
        <w:t>栈</w:t>
      </w:r>
      <w:proofErr w:type="gramEnd"/>
      <w:r w:rsidR="00B900D6">
        <w:rPr>
          <w:rFonts w:hint="eastAsia"/>
          <w:lang w:eastAsia="zh-CN"/>
        </w:rPr>
        <w:t>中弹出两个数进行计算，并将结果入</w:t>
      </w:r>
      <w:proofErr w:type="gramStart"/>
      <w:r w:rsidR="00B900D6">
        <w:rPr>
          <w:rFonts w:hint="eastAsia"/>
          <w:lang w:eastAsia="zh-CN"/>
        </w:rPr>
        <w:t>栈</w:t>
      </w:r>
      <w:proofErr w:type="gramEnd"/>
      <w:r w:rsidR="00B900D6">
        <w:rPr>
          <w:rFonts w:hint="eastAsia"/>
          <w:lang w:eastAsia="zh-CN"/>
        </w:rPr>
        <w:t>。</w:t>
      </w:r>
    </w:p>
    <w:p w14:paraId="79F9BB7D" w14:textId="77777777" w:rsidR="00BA7A89" w:rsidRDefault="00F65957" w:rsidP="00F65957">
      <w:pPr>
        <w:rPr>
          <w:lang w:eastAsia="zh-CN"/>
        </w:rPr>
      </w:pPr>
      <w:r>
        <w:rPr>
          <w:rFonts w:hint="eastAsia"/>
          <w:lang w:eastAsia="zh-CN"/>
        </w:rPr>
        <w:t>实现过程：首先让用户输入第一个字符，因为第一个字符可能是</w:t>
      </w:r>
      <w:r w:rsidR="00B900D6">
        <w:rPr>
          <w:rFonts w:hint="eastAsia"/>
          <w:lang w:eastAsia="zh-CN"/>
        </w:rPr>
        <w:t>单目运算符，所以先单独判断是否是‘</w:t>
      </w:r>
      <w:r w:rsidR="00B900D6">
        <w:rPr>
          <w:rFonts w:hint="eastAsia"/>
          <w:lang w:eastAsia="zh-CN"/>
        </w:rPr>
        <w:t>+</w:t>
      </w:r>
      <w:r w:rsidR="00B900D6">
        <w:rPr>
          <w:rFonts w:hint="eastAsia"/>
          <w:lang w:eastAsia="zh-CN"/>
        </w:rPr>
        <w:t>’或‘</w:t>
      </w:r>
      <w:r w:rsidR="00B900D6">
        <w:rPr>
          <w:rFonts w:hint="eastAsia"/>
          <w:lang w:eastAsia="zh-CN"/>
        </w:rPr>
        <w:t>-</w:t>
      </w:r>
      <w:r w:rsidR="00B900D6">
        <w:rPr>
          <w:rFonts w:hint="eastAsia"/>
          <w:lang w:eastAsia="zh-CN"/>
        </w:rPr>
        <w:t>’，若是则向操作符</w:t>
      </w:r>
      <w:proofErr w:type="gramStart"/>
      <w:r w:rsidR="00B900D6">
        <w:rPr>
          <w:rFonts w:hint="eastAsia"/>
          <w:lang w:eastAsia="zh-CN"/>
        </w:rPr>
        <w:t>栈</w:t>
      </w:r>
      <w:proofErr w:type="gramEnd"/>
      <w:r w:rsidR="00B900D6">
        <w:rPr>
          <w:rFonts w:hint="eastAsia"/>
          <w:lang w:eastAsia="zh-CN"/>
        </w:rPr>
        <w:t>（</w:t>
      </w:r>
      <w:proofErr w:type="spellStart"/>
      <w:r w:rsidR="00B900D6" w:rsidRPr="00B900D6">
        <w:rPr>
          <w:b/>
          <w:bCs/>
          <w:lang w:eastAsia="zh-CN"/>
        </w:rPr>
        <w:t>SignStack</w:t>
      </w:r>
      <w:proofErr w:type="spellEnd"/>
      <w:r w:rsidR="00B900D6">
        <w:rPr>
          <w:rFonts w:hint="eastAsia"/>
          <w:lang w:eastAsia="zh-CN"/>
        </w:rPr>
        <w:t>）中推入该操作符，并向数字</w:t>
      </w:r>
      <w:proofErr w:type="gramStart"/>
      <w:r w:rsidR="00B900D6">
        <w:rPr>
          <w:rFonts w:hint="eastAsia"/>
          <w:lang w:eastAsia="zh-CN"/>
        </w:rPr>
        <w:t>栈</w:t>
      </w:r>
      <w:proofErr w:type="gramEnd"/>
      <w:r w:rsidR="00B900D6">
        <w:rPr>
          <w:rFonts w:hint="eastAsia"/>
          <w:lang w:eastAsia="zh-CN"/>
        </w:rPr>
        <w:t>中推入</w:t>
      </w:r>
      <w:r w:rsidR="00B900D6">
        <w:rPr>
          <w:rFonts w:hint="eastAsia"/>
          <w:lang w:eastAsia="zh-CN"/>
        </w:rPr>
        <w:t>0</w:t>
      </w:r>
      <w:r w:rsidR="00B900D6">
        <w:rPr>
          <w:rFonts w:hint="eastAsia"/>
          <w:lang w:eastAsia="zh-CN"/>
        </w:rPr>
        <w:t>（项目中处理单目运算符的方法是在单目运算符前补</w:t>
      </w:r>
      <w:r w:rsidR="00B900D6">
        <w:rPr>
          <w:rFonts w:hint="eastAsia"/>
          <w:lang w:eastAsia="zh-CN"/>
        </w:rPr>
        <w:t>0</w:t>
      </w:r>
      <w:r w:rsidR="00B900D6">
        <w:rPr>
          <w:rFonts w:hint="eastAsia"/>
          <w:lang w:eastAsia="zh-CN"/>
        </w:rPr>
        <w:t>，将其变为双目运算符）。</w:t>
      </w:r>
    </w:p>
    <w:p w14:paraId="3BCC849F" w14:textId="2C493443" w:rsidR="00BA7A89" w:rsidRDefault="00B900D6" w:rsidP="00F65957">
      <w:pPr>
        <w:rPr>
          <w:lang w:eastAsia="zh-CN"/>
        </w:rPr>
      </w:pPr>
      <w:r>
        <w:rPr>
          <w:rFonts w:hint="eastAsia"/>
          <w:lang w:eastAsia="zh-CN"/>
        </w:rPr>
        <w:t>接下来输入下一个字符并进入循环，若该字符是数字，则继续输入字符，直到输入的不是数字或‘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’，并将前面的数字处理为</w:t>
      </w:r>
      <w:r>
        <w:rPr>
          <w:rFonts w:hint="eastAsia"/>
          <w:lang w:eastAsia="zh-CN"/>
        </w:rPr>
        <w:t>double</w:t>
      </w:r>
      <w:r>
        <w:rPr>
          <w:rFonts w:hint="eastAsia"/>
          <w:lang w:eastAsia="zh-CN"/>
        </w:rPr>
        <w:t>型推入数字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（</w:t>
      </w:r>
      <w:r w:rsidRPr="00B900D6">
        <w:rPr>
          <w:b/>
          <w:bCs/>
          <w:lang w:eastAsia="zh-CN"/>
        </w:rPr>
        <w:t>Number</w:t>
      </w:r>
      <w:r>
        <w:rPr>
          <w:rFonts w:hint="eastAsia"/>
          <w:lang w:eastAsia="zh-CN"/>
        </w:rPr>
        <w:t>）</w:t>
      </w:r>
      <w:r w:rsidR="00BA7A89">
        <w:rPr>
          <w:rFonts w:hint="eastAsia"/>
          <w:lang w:eastAsia="zh-CN"/>
        </w:rPr>
        <w:t>。</w:t>
      </w:r>
    </w:p>
    <w:p w14:paraId="250B13F7" w14:textId="2ACB99DC" w:rsidR="00BA7A89" w:rsidRDefault="00B900D6" w:rsidP="00F65957">
      <w:pPr>
        <w:rPr>
          <w:lang w:eastAsia="zh-CN"/>
        </w:rPr>
      </w:pPr>
      <w:r>
        <w:rPr>
          <w:rFonts w:hint="eastAsia"/>
          <w:lang w:eastAsia="zh-CN"/>
        </w:rPr>
        <w:t>若该字符是左括号则将其推入运算符</w:t>
      </w:r>
      <w:proofErr w:type="gramStart"/>
      <w:r>
        <w:rPr>
          <w:rFonts w:hint="eastAsia"/>
          <w:lang w:eastAsia="zh-CN"/>
        </w:rPr>
        <w:t>栈</w:t>
      </w:r>
      <w:proofErr w:type="gramEnd"/>
      <w:r w:rsidR="00BA7A89">
        <w:rPr>
          <w:rFonts w:hint="eastAsia"/>
          <w:lang w:eastAsia="zh-CN"/>
        </w:rPr>
        <w:t>并输入下一字符，若下一字符是单目运算符还要进行同上的单目运算操作，最后进入下一循环（</w:t>
      </w:r>
      <w:r w:rsidR="00BA7A89">
        <w:rPr>
          <w:rFonts w:hint="eastAsia"/>
          <w:lang w:eastAsia="zh-CN"/>
        </w:rPr>
        <w:t>continue</w:t>
      </w:r>
      <w:r w:rsidR="00BA7A89">
        <w:rPr>
          <w:rFonts w:hint="eastAsia"/>
          <w:lang w:eastAsia="zh-CN"/>
        </w:rPr>
        <w:t>）。</w:t>
      </w:r>
    </w:p>
    <w:p w14:paraId="32B85635" w14:textId="77777777" w:rsidR="00BA7A89" w:rsidRDefault="00BA7A89" w:rsidP="00BA7A89">
      <w:pPr>
        <w:rPr>
          <w:lang w:eastAsia="zh-CN"/>
        </w:rPr>
      </w:pPr>
      <w:r>
        <w:rPr>
          <w:rFonts w:hint="eastAsia"/>
          <w:lang w:eastAsia="zh-CN"/>
        </w:rPr>
        <w:t>若该字符是右括号，判断左括号的个数是否为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，若为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说明右括号多于左括号，直接给出错误提示并</w:t>
      </w:r>
      <w:r>
        <w:rPr>
          <w:rFonts w:hint="eastAsia"/>
          <w:lang w:eastAsia="zh-CN"/>
        </w:rPr>
        <w:t>return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，再判断操作符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</w:t>
      </w:r>
      <w:proofErr w:type="gramStart"/>
      <w:r>
        <w:rPr>
          <w:rFonts w:hint="eastAsia"/>
          <w:lang w:eastAsia="zh-CN"/>
        </w:rPr>
        <w:t>栈顶是否</w:t>
      </w:r>
      <w:proofErr w:type="gramEnd"/>
      <w:r>
        <w:rPr>
          <w:rFonts w:hint="eastAsia"/>
          <w:lang w:eastAsia="zh-CN"/>
        </w:rPr>
        <w:t>为右括号，若是说明</w:t>
      </w:r>
      <w:r w:rsidRPr="00BA7A89">
        <w:rPr>
          <w:rFonts w:hint="eastAsia"/>
          <w:lang w:eastAsia="zh-CN"/>
        </w:rPr>
        <w:t>存在空的括号</w:t>
      </w:r>
      <w:r>
        <w:rPr>
          <w:rFonts w:hint="eastAsia"/>
          <w:lang w:eastAsia="zh-CN"/>
        </w:rPr>
        <w:t>，直接给出错误提示并</w:t>
      </w:r>
      <w:r>
        <w:rPr>
          <w:rFonts w:hint="eastAsia"/>
          <w:lang w:eastAsia="zh-CN"/>
        </w:rPr>
        <w:t>return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，否则调用</w:t>
      </w:r>
      <w:proofErr w:type="spellStart"/>
      <w:r w:rsidRPr="00BA7A89">
        <w:rPr>
          <w:lang w:eastAsia="zh-CN"/>
        </w:rPr>
        <w:t>CalculateOnce</w:t>
      </w:r>
      <w:proofErr w:type="spellEnd"/>
      <w:r w:rsidRPr="00BA7A89">
        <w:rPr>
          <w:lang w:eastAsia="zh-CN"/>
        </w:rPr>
        <w:t>()</w:t>
      </w:r>
      <w:r>
        <w:rPr>
          <w:rFonts w:hint="eastAsia"/>
          <w:lang w:eastAsia="zh-CN"/>
        </w:rPr>
        <w:t>进行计算，直到计算到第一个左括号为止；</w:t>
      </w:r>
    </w:p>
    <w:p w14:paraId="08EEAF1C" w14:textId="12927446" w:rsidR="00F65957" w:rsidRPr="00F65957" w:rsidRDefault="00BA7A89" w:rsidP="00BA7A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若该字符是等于号，判断下一个字符是否为‘</w:t>
      </w:r>
      <w:r>
        <w:rPr>
          <w:rFonts w:hint="eastAsia"/>
          <w:lang w:eastAsia="zh-CN"/>
        </w:rPr>
        <w:t>\n</w:t>
      </w:r>
      <w:r>
        <w:rPr>
          <w:rFonts w:hint="eastAsia"/>
          <w:lang w:eastAsia="zh-CN"/>
        </w:rPr>
        <w:t>’，若不是说明等号位置不在表达式末尾，</w:t>
      </w:r>
      <w:r w:rsidR="00753A10">
        <w:rPr>
          <w:rFonts w:hint="eastAsia"/>
          <w:lang w:eastAsia="zh-CN"/>
        </w:rPr>
        <w:t>直接给出错误提示并</w:t>
      </w:r>
      <w:r w:rsidR="00753A10">
        <w:rPr>
          <w:rFonts w:hint="eastAsia"/>
          <w:lang w:eastAsia="zh-CN"/>
        </w:rPr>
        <w:t>return</w:t>
      </w:r>
      <w:r w:rsidR="00753A10">
        <w:rPr>
          <w:lang w:eastAsia="zh-CN"/>
        </w:rPr>
        <w:t xml:space="preserve"> </w:t>
      </w:r>
      <w:r w:rsidR="00753A10"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，再判断左括号数是否为零，若不是说明左括号数多于右括号数，</w:t>
      </w:r>
      <w:r w:rsidR="00753A10">
        <w:rPr>
          <w:rFonts w:hint="eastAsia"/>
          <w:lang w:eastAsia="zh-CN"/>
        </w:rPr>
        <w:t>直接给出错误提示并</w:t>
      </w:r>
      <w:r w:rsidR="00753A10">
        <w:rPr>
          <w:rFonts w:hint="eastAsia"/>
          <w:lang w:eastAsia="zh-CN"/>
        </w:rPr>
        <w:t>return</w:t>
      </w:r>
      <w:r w:rsidR="00753A10">
        <w:rPr>
          <w:lang w:eastAsia="zh-CN"/>
        </w:rPr>
        <w:t xml:space="preserve"> </w:t>
      </w:r>
      <w:r w:rsidR="00753A10">
        <w:rPr>
          <w:rFonts w:hint="eastAsia"/>
          <w:lang w:eastAsia="zh-CN"/>
        </w:rPr>
        <w:t>false</w:t>
      </w:r>
      <w:r w:rsidR="00753A10">
        <w:rPr>
          <w:rFonts w:hint="eastAsia"/>
          <w:lang w:eastAsia="zh-CN"/>
        </w:rPr>
        <w:t>，否则调用</w:t>
      </w:r>
      <w:proofErr w:type="spellStart"/>
      <w:r w:rsidR="00753A10" w:rsidRPr="00753A10">
        <w:rPr>
          <w:lang w:eastAsia="zh-CN"/>
        </w:rPr>
        <w:t>CalculateOnce</w:t>
      </w:r>
      <w:proofErr w:type="spellEnd"/>
      <w:r w:rsidR="00753A10">
        <w:rPr>
          <w:lang w:eastAsia="zh-CN"/>
        </w:rPr>
        <w:t>()</w:t>
      </w:r>
      <w:r w:rsidR="00753A10">
        <w:rPr>
          <w:rFonts w:hint="eastAsia"/>
          <w:lang w:eastAsia="zh-CN"/>
        </w:rPr>
        <w:t>进行计算</w:t>
      </w:r>
      <w:r w:rsidR="00F21BE3">
        <w:rPr>
          <w:rFonts w:hint="eastAsia"/>
          <w:lang w:eastAsia="zh-CN"/>
        </w:rPr>
        <w:t>直到操作符</w:t>
      </w:r>
      <w:proofErr w:type="gramStart"/>
      <w:r w:rsidR="00F21BE3">
        <w:rPr>
          <w:rFonts w:hint="eastAsia"/>
          <w:lang w:eastAsia="zh-CN"/>
        </w:rPr>
        <w:t>栈</w:t>
      </w:r>
      <w:proofErr w:type="gramEnd"/>
      <w:r w:rsidR="00F21BE3">
        <w:rPr>
          <w:rFonts w:hint="eastAsia"/>
          <w:lang w:eastAsia="zh-CN"/>
        </w:rPr>
        <w:t>为空</w:t>
      </w:r>
      <w:r w:rsidR="00753A10">
        <w:rPr>
          <w:rFonts w:hint="eastAsia"/>
          <w:lang w:eastAsia="zh-CN"/>
        </w:rPr>
        <w:t>，若计算不成功说明有非法字符，直接给出错误提示并</w:t>
      </w:r>
      <w:r w:rsidR="00753A10">
        <w:rPr>
          <w:rFonts w:hint="eastAsia"/>
          <w:lang w:eastAsia="zh-CN"/>
        </w:rPr>
        <w:t>return</w:t>
      </w:r>
      <w:r w:rsidR="00753A10">
        <w:rPr>
          <w:lang w:eastAsia="zh-CN"/>
        </w:rPr>
        <w:t xml:space="preserve"> </w:t>
      </w:r>
      <w:r w:rsidR="00753A10">
        <w:rPr>
          <w:rFonts w:hint="eastAsia"/>
          <w:lang w:eastAsia="zh-CN"/>
        </w:rPr>
        <w:t>false</w:t>
      </w:r>
      <w:r w:rsidR="00753A10">
        <w:rPr>
          <w:rFonts w:hint="eastAsia"/>
          <w:lang w:eastAsia="zh-CN"/>
        </w:rPr>
        <w:t>，若计算成功将数字</w:t>
      </w:r>
      <w:proofErr w:type="gramStart"/>
      <w:r w:rsidR="00753A10">
        <w:rPr>
          <w:rFonts w:hint="eastAsia"/>
          <w:lang w:eastAsia="zh-CN"/>
        </w:rPr>
        <w:t>栈</w:t>
      </w:r>
      <w:proofErr w:type="gramEnd"/>
      <w:r w:rsidR="00753A10">
        <w:rPr>
          <w:rFonts w:hint="eastAsia"/>
          <w:lang w:eastAsia="zh-CN"/>
        </w:rPr>
        <w:t>中的最后一个</w:t>
      </w:r>
      <w:r w:rsidR="00753A10">
        <w:rPr>
          <w:rFonts w:hint="eastAsia"/>
          <w:lang w:eastAsia="zh-CN"/>
        </w:rPr>
        <w:t>double</w:t>
      </w:r>
      <w:r w:rsidR="00753A10">
        <w:rPr>
          <w:rFonts w:hint="eastAsia"/>
          <w:lang w:eastAsia="zh-CN"/>
        </w:rPr>
        <w:t>出</w:t>
      </w:r>
      <w:proofErr w:type="gramStart"/>
      <w:r w:rsidR="00753A10">
        <w:rPr>
          <w:rFonts w:hint="eastAsia"/>
          <w:lang w:eastAsia="zh-CN"/>
        </w:rPr>
        <w:t>栈</w:t>
      </w:r>
      <w:proofErr w:type="gramEnd"/>
      <w:r w:rsidR="00753A10">
        <w:rPr>
          <w:rFonts w:hint="eastAsia"/>
          <w:lang w:eastAsia="zh-CN"/>
        </w:rPr>
        <w:t>并赋给</w:t>
      </w:r>
      <w:r w:rsidR="00753A10">
        <w:rPr>
          <w:rFonts w:hint="eastAsia"/>
          <w:lang w:eastAsia="zh-CN"/>
        </w:rPr>
        <w:t>result</w:t>
      </w:r>
      <w:r w:rsidR="00753A10">
        <w:rPr>
          <w:rFonts w:hint="eastAsia"/>
          <w:lang w:eastAsia="zh-CN"/>
        </w:rPr>
        <w:t>作为结果，并</w:t>
      </w:r>
      <w:r w:rsidR="00753A10">
        <w:rPr>
          <w:rFonts w:hint="eastAsia"/>
          <w:lang w:eastAsia="zh-CN"/>
        </w:rPr>
        <w:t>return</w:t>
      </w:r>
      <w:r w:rsidR="00753A10">
        <w:rPr>
          <w:lang w:eastAsia="zh-CN"/>
        </w:rPr>
        <w:t xml:space="preserve"> </w:t>
      </w:r>
      <w:r w:rsidR="00753A10">
        <w:rPr>
          <w:rFonts w:hint="eastAsia"/>
          <w:lang w:eastAsia="zh-CN"/>
        </w:rPr>
        <w:t>true</w:t>
      </w:r>
      <w:r w:rsidR="00753A10">
        <w:rPr>
          <w:rFonts w:hint="eastAsia"/>
          <w:lang w:eastAsia="zh-CN"/>
        </w:rPr>
        <w:t>。</w:t>
      </w:r>
    </w:p>
    <w:p w14:paraId="0AD0B6F3" w14:textId="04074E0A" w:rsidR="001F2E9A" w:rsidRDefault="001F2E9A" w:rsidP="00A8652E">
      <w:pPr>
        <w:pStyle w:val="3"/>
        <w:spacing w:before="120"/>
        <w:rPr>
          <w:rFonts w:hint="eastAsia"/>
        </w:rPr>
      </w:pPr>
      <w:bookmarkStart w:id="20" w:name="_Toc59371539"/>
    </w:p>
    <w:p w14:paraId="27498D3B" w14:textId="4BBBE1BB" w:rsidR="001F2E9A" w:rsidRDefault="001F2E9A" w:rsidP="001F2E9A">
      <w:pPr>
        <w:rPr>
          <w:lang w:eastAsia="zh-CN"/>
        </w:rPr>
      </w:pPr>
    </w:p>
    <w:p w14:paraId="01CF9FD9" w14:textId="1534044D" w:rsidR="001F2E9A" w:rsidRDefault="001F2E9A" w:rsidP="001F2E9A">
      <w:pPr>
        <w:rPr>
          <w:lang w:eastAsia="zh-CN"/>
        </w:rPr>
      </w:pPr>
    </w:p>
    <w:p w14:paraId="0795C7DC" w14:textId="1820EAC9" w:rsidR="001F2E9A" w:rsidRDefault="001F2E9A" w:rsidP="001F2E9A">
      <w:pPr>
        <w:rPr>
          <w:lang w:eastAsia="zh-CN"/>
        </w:rPr>
      </w:pPr>
    </w:p>
    <w:p w14:paraId="41DBECC6" w14:textId="2D1733E9" w:rsidR="001F2E9A" w:rsidRDefault="001F2E9A" w:rsidP="001F2E9A">
      <w:pPr>
        <w:rPr>
          <w:lang w:eastAsia="zh-CN"/>
        </w:rPr>
      </w:pPr>
    </w:p>
    <w:p w14:paraId="6E2F2C29" w14:textId="77777777" w:rsidR="001F2E9A" w:rsidRPr="001F2E9A" w:rsidRDefault="001F2E9A" w:rsidP="001F2E9A">
      <w:pPr>
        <w:rPr>
          <w:rFonts w:hint="eastAsia"/>
          <w:lang w:eastAsia="zh-CN"/>
        </w:rPr>
      </w:pPr>
    </w:p>
    <w:p w14:paraId="0B155DF2" w14:textId="7BB9326F" w:rsidR="00AD5E2E" w:rsidRDefault="00AD5E2E" w:rsidP="00A8652E">
      <w:pPr>
        <w:pStyle w:val="3"/>
        <w:spacing w:before="120"/>
      </w:pPr>
      <w:r w:rsidRPr="008F78B2">
        <w:rPr>
          <w:rFonts w:hint="eastAsia"/>
        </w:rPr>
        <w:lastRenderedPageBreak/>
        <w:t xml:space="preserve">3.1.1 </w:t>
      </w:r>
      <w:r w:rsidR="00F65957">
        <w:rPr>
          <w:rFonts w:hint="eastAsia"/>
        </w:rPr>
        <w:t>输入表达式并计算</w:t>
      </w:r>
      <w:r w:rsidRPr="008F78B2">
        <w:rPr>
          <w:rFonts w:hint="eastAsia"/>
        </w:rPr>
        <w:t>功能流程图</w:t>
      </w:r>
      <w:bookmarkEnd w:id="20"/>
    </w:p>
    <w:p w14:paraId="1F2967BE" w14:textId="22BE1BC7" w:rsidR="001F2E9A" w:rsidRDefault="001F2E9A" w:rsidP="001F2E9A">
      <w:pPr>
        <w:rPr>
          <w:lang w:eastAsia="zh-CN"/>
        </w:rPr>
      </w:pPr>
    </w:p>
    <w:p w14:paraId="723C76EF" w14:textId="77777777" w:rsidR="001F2E9A" w:rsidRPr="001F2E9A" w:rsidRDefault="001F2E9A" w:rsidP="001F2E9A">
      <w:pPr>
        <w:rPr>
          <w:rFonts w:hint="eastAsia"/>
          <w:lang w:eastAsia="zh-CN"/>
        </w:rPr>
      </w:pPr>
    </w:p>
    <w:p w14:paraId="6A1A0266" w14:textId="1CEF7521" w:rsidR="00A8652E" w:rsidRDefault="00A8652E" w:rsidP="00E41466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12DE660B" wp14:editId="0CB558BC">
            <wp:extent cx="6095486" cy="608076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486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22AC" w14:textId="77777777" w:rsidR="001F2E9A" w:rsidRDefault="001F2E9A" w:rsidP="00A8652E">
      <w:pPr>
        <w:pStyle w:val="3"/>
        <w:spacing w:before="120"/>
      </w:pPr>
      <w:bookmarkStart w:id="21" w:name="_Toc59371540"/>
    </w:p>
    <w:p w14:paraId="0213E090" w14:textId="14803AD8" w:rsidR="00AD5E2E" w:rsidRDefault="00AD5E2E" w:rsidP="00A8652E">
      <w:pPr>
        <w:pStyle w:val="3"/>
        <w:spacing w:before="120"/>
      </w:pPr>
      <w:r>
        <w:rPr>
          <w:rFonts w:hint="eastAsia"/>
        </w:rPr>
        <w:t xml:space="preserve">3.1.2 </w:t>
      </w:r>
      <w:r w:rsidR="00F65957">
        <w:rPr>
          <w:rFonts w:hint="eastAsia"/>
        </w:rPr>
        <w:t>输入表达式并计算</w:t>
      </w:r>
      <w:r>
        <w:rPr>
          <w:rFonts w:hint="eastAsia"/>
        </w:rPr>
        <w:t>功能代码</w:t>
      </w:r>
      <w:bookmarkEnd w:id="21"/>
    </w:p>
    <w:p w14:paraId="1AAD2BAF" w14:textId="7CE85B72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Calculator::</w:t>
      </w:r>
      <w:proofErr w:type="spellStart"/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Claculate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r w:rsidRPr="00E41466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&amp;result) {</w:t>
      </w:r>
    </w:p>
    <w:p w14:paraId="40188B0C" w14:textId="58DFCE05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 xml:space="preserve">     </w:t>
      </w:r>
      <w:r w:rsidRPr="00E41466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89B11F2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41466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 = 0;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左括号的个数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00C2870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D781B05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'+'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||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'-'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73B1497C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单目运算符处理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35CFC80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Number.Push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(0);  </w:t>
      </w:r>
    </w:p>
    <w:p w14:paraId="514FAE6A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SignStack.Push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78E2F258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5781201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A5789E7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(1) {  </w:t>
      </w:r>
    </w:p>
    <w:p w14:paraId="6B523F14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'0'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&amp;&amp;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'9'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4D4ACC24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数字处理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9864DE1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 = 0;  </w:t>
      </w:r>
    </w:p>
    <w:p w14:paraId="4066918C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do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num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num * 10 + ch - 48; }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(cin &gt;&gt; ch, ch &gt;=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'0'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&amp;&amp;ch &lt;=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'9'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39EA7569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'.'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72A716E8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 10;  </w:t>
      </w:r>
    </w:p>
    <w:p w14:paraId="0F26B35A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'0'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&amp;&amp;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'9'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5ABB3AEB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num = num +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- 48) /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BD01E30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i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*= 10;  </w:t>
      </w:r>
    </w:p>
    <w:p w14:paraId="5A2308F4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//while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D1B599A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D491E11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Number.Push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(num);  </w:t>
      </w:r>
    </w:p>
    <w:p w14:paraId="29136A10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8D8B343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switch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38C678FD" w14:textId="5EB84A48" w:rsid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'('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5F069E0C" w14:textId="512F11F9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ab/>
      </w: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ab/>
      </w: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ab/>
        <w:t xml:space="preserve">   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n++;  </w:t>
      </w:r>
    </w:p>
    <w:p w14:paraId="5345C1C5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SignStack.Push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3627895E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5CDBD15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'+'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||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'-'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60DB919D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单目运算符处理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26E1CB5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Number.Push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(0);  </w:t>
      </w:r>
    </w:p>
    <w:p w14:paraId="35504271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SignStack.Push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6311B819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9D08920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102955A3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continue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CC70CDB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B4501B5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')'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415F2F8E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(n-- &lt;= 0) {  </w:t>
      </w:r>
    </w:p>
    <w:p w14:paraId="7BB03A44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右括号多于左括号！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2B8412F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1A972ED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3CAAD98C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SignStack.getFirst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).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getSign</w:t>
      </w:r>
      <w:proofErr w:type="spellEnd"/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==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'('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01689579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存在空的括号！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43AEC9F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39442F1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9D8D8D9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SignStack.getFirst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).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getSign</w:t>
      </w:r>
      <w:proofErr w:type="spellEnd"/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!=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'('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3F03F55B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b = </w:t>
      </w:r>
      <w:proofErr w:type="spellStart"/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CalculateOnce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15E8713D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(!b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114CE816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不合理的运算符！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E704CF0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5446ED3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6D5C741C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0EDF3FC0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SignStack.Pop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259D59AE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0863324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5764B821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'='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4DF8B1D7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cin.get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!=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'\n'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58CB5581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等号位置错误！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B9C0BE2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C80A4A8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E39ACC7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 !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= 0) {  </w:t>
      </w:r>
    </w:p>
    <w:p w14:paraId="35A62FED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左括号多于右括号！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38964A6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8E70E13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2313933F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SignStack.getFirst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).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getSign</w:t>
      </w:r>
      <w:proofErr w:type="spellEnd"/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!=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'@'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41048F09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b = </w:t>
      </w:r>
      <w:proofErr w:type="spellStart"/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CalculateOnce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66F01A1E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(!b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2426E68A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不合理的运算符！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366F65B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005B9B5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16B21485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48C9FBE5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result =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Number.Pop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07D16845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true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799DE03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34E6BC62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default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12D5C449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Sign sign(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2DD7DF57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sign.Priority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== 6) {               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其他字符的优先级为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6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D9FD6A2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存在非法字符！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7F9F061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A875F74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5665B10B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(!(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 &lt;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SignStack.getFirst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())) {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当前优先级不高就计算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645CCEA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b = </w:t>
      </w:r>
      <w:proofErr w:type="spellStart"/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CalculateOnce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0ED2DF4A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(!b</w:t>
      </w:r>
      <w:proofErr w:type="gram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 </w:t>
      </w:r>
    </w:p>
    <w:p w14:paraId="4ACCC8CA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不合理的运算符！</w:t>
      </w:r>
      <w:r w:rsidRPr="00E4146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D3FBBFC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   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4146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11B7AC8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}  </w:t>
      </w:r>
    </w:p>
    <w:p w14:paraId="16420208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7D54A94C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SignStack.Push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(sign);  </w:t>
      </w:r>
    </w:p>
    <w:p w14:paraId="33EFBD63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F414912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</w:t>
      </w:r>
      <w:r w:rsidRPr="00E41466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//switch</w:t>
      </w: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69D03AA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</w:t>
      </w:r>
      <w:proofErr w:type="spellStart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ch</w:t>
      </w:r>
      <w:proofErr w:type="spellEnd"/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0A27F93" w14:textId="77777777" w:rsidR="00E41466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528F9B3" w14:textId="462DBC9E" w:rsidR="00AD5E2E" w:rsidRPr="00E41466" w:rsidRDefault="00E41466" w:rsidP="00E4146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4146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 </w:t>
      </w:r>
    </w:p>
    <w:p w14:paraId="400035A6" w14:textId="77777777" w:rsidR="00AD5E2E" w:rsidRPr="00AD5E2E" w:rsidRDefault="00AD5E2E" w:rsidP="00AD5E2E">
      <w:pPr>
        <w:rPr>
          <w:lang w:eastAsia="zh-CN"/>
        </w:rPr>
      </w:pPr>
    </w:p>
    <w:p w14:paraId="17302AD8" w14:textId="77777777" w:rsidR="001F2E9A" w:rsidRDefault="001F2E9A" w:rsidP="00A8652E">
      <w:pPr>
        <w:pStyle w:val="3"/>
        <w:spacing w:before="120"/>
      </w:pPr>
      <w:bookmarkStart w:id="22" w:name="_Toc59371541"/>
    </w:p>
    <w:p w14:paraId="6316F140" w14:textId="14ABA045" w:rsidR="00AD5E2E" w:rsidRDefault="00AD5E2E" w:rsidP="00A8652E">
      <w:pPr>
        <w:pStyle w:val="3"/>
        <w:spacing w:before="120"/>
      </w:pPr>
      <w:r>
        <w:rPr>
          <w:rFonts w:hint="eastAsia"/>
        </w:rPr>
        <w:t xml:space="preserve">3.1.3 </w:t>
      </w:r>
      <w:r w:rsidR="00F65957">
        <w:rPr>
          <w:rFonts w:hint="eastAsia"/>
        </w:rPr>
        <w:t>输入表达式并计算</w:t>
      </w:r>
      <w:r>
        <w:rPr>
          <w:rFonts w:hint="eastAsia"/>
        </w:rPr>
        <w:t>功能截屏示例</w:t>
      </w:r>
      <w:bookmarkEnd w:id="22"/>
    </w:p>
    <w:p w14:paraId="02321D30" w14:textId="63A9E4D8" w:rsidR="00954B54" w:rsidRDefault="00954B54" w:rsidP="00954B54">
      <w:pPr>
        <w:rPr>
          <w:lang w:eastAsia="zh-CN"/>
        </w:rPr>
      </w:pPr>
    </w:p>
    <w:p w14:paraId="5796745B" w14:textId="73DAA370" w:rsidR="00954B54" w:rsidRPr="00954B54" w:rsidRDefault="00E41466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5BD024A" wp14:editId="2810E743">
            <wp:extent cx="2857500" cy="25222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整体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B08F" w14:textId="68548B1F" w:rsidR="0075165E" w:rsidRDefault="0075165E" w:rsidP="008F78B2">
      <w:pPr>
        <w:pStyle w:val="2"/>
        <w:spacing w:before="120"/>
      </w:pPr>
      <w:bookmarkStart w:id="23" w:name="_Toc59371542"/>
      <w:r>
        <w:rPr>
          <w:rFonts w:hint="eastAsia"/>
        </w:rPr>
        <w:t xml:space="preserve">3.2 </w:t>
      </w:r>
      <w:r w:rsidR="00621762" w:rsidRPr="00621762">
        <w:rPr>
          <w:rFonts w:hint="eastAsia"/>
        </w:rPr>
        <w:t>进行一次计算</w:t>
      </w:r>
      <w:proofErr w:type="spellStart"/>
      <w:r w:rsidR="00621762" w:rsidRPr="00621762">
        <w:rPr>
          <w:b/>
          <w:bCs/>
        </w:rPr>
        <w:t>CalculateOnce</w:t>
      </w:r>
      <w:proofErr w:type="spellEnd"/>
      <w:r w:rsidR="00621762" w:rsidRPr="00621762">
        <w:rPr>
          <w:b/>
          <w:bCs/>
        </w:rPr>
        <w:t xml:space="preserve"> ()</w:t>
      </w:r>
      <w:r>
        <w:rPr>
          <w:rFonts w:hint="eastAsia"/>
        </w:rPr>
        <w:t>功能的实现</w:t>
      </w:r>
      <w:bookmarkEnd w:id="23"/>
    </w:p>
    <w:p w14:paraId="28444BC8" w14:textId="620CD2FD" w:rsidR="00621762" w:rsidRDefault="00621762" w:rsidP="00621762">
      <w:pPr>
        <w:pStyle w:val="afa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从数字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中弹出两个数字，从操作符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中弹出两个操作符进行计算</w:t>
      </w:r>
    </w:p>
    <w:p w14:paraId="527BFFF2" w14:textId="367D4621" w:rsidR="00621762" w:rsidRDefault="00621762" w:rsidP="00621762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计算结果入数字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return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true</w:t>
      </w:r>
    </w:p>
    <w:p w14:paraId="65188B5E" w14:textId="6BC6139F" w:rsidR="00621762" w:rsidRDefault="00621762" w:rsidP="00621762">
      <w:pPr>
        <w:pStyle w:val="afa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若数字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为</w:t>
      </w:r>
      <w:proofErr w:type="gramStart"/>
      <w:r>
        <w:rPr>
          <w:rFonts w:hint="eastAsia"/>
          <w:lang w:eastAsia="zh-CN"/>
        </w:rPr>
        <w:t>空说明</w:t>
      </w:r>
      <w:proofErr w:type="gramEnd"/>
      <w:r>
        <w:rPr>
          <w:rFonts w:hint="eastAsia"/>
          <w:lang w:eastAsia="zh-CN"/>
        </w:rPr>
        <w:t>表达式有错误，</w:t>
      </w:r>
      <w:proofErr w:type="spellStart"/>
      <w:r>
        <w:rPr>
          <w:rFonts w:hint="eastAsia"/>
          <w:lang w:eastAsia="zh-CN"/>
        </w:rPr>
        <w:t>retrun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false</w:t>
      </w:r>
    </w:p>
    <w:p w14:paraId="28EBA4C9" w14:textId="76D87EAF" w:rsidR="00621762" w:rsidRPr="00621762" w:rsidRDefault="00621762" w:rsidP="00621762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被</w:t>
      </w:r>
      <w:r w:rsidRPr="00621762">
        <w:rPr>
          <w:rFonts w:hint="eastAsia"/>
          <w:b/>
          <w:bCs/>
          <w:lang w:eastAsia="zh-CN"/>
        </w:rPr>
        <w:t>Calculate</w:t>
      </w:r>
      <w:r w:rsidRPr="00621762">
        <w:rPr>
          <w:b/>
          <w:bCs/>
          <w:lang w:eastAsia="zh-CN"/>
        </w:rPr>
        <w:t>(</w:t>
      </w:r>
      <w:r w:rsidR="000E5B71">
        <w:rPr>
          <w:b/>
          <w:bCs/>
          <w:lang w:eastAsia="zh-CN"/>
        </w:rPr>
        <w:t>…</w:t>
      </w:r>
      <w:r w:rsidRPr="00621762">
        <w:rPr>
          <w:b/>
          <w:bCs/>
          <w:lang w:eastAsia="zh-CN"/>
        </w:rPr>
        <w:t>)</w:t>
      </w:r>
      <w:r>
        <w:rPr>
          <w:rFonts w:hint="eastAsia"/>
          <w:lang w:eastAsia="zh-CN"/>
        </w:rPr>
        <w:t>函数调用</w:t>
      </w:r>
    </w:p>
    <w:p w14:paraId="49544533" w14:textId="68FAC1D1" w:rsidR="00954B54" w:rsidRDefault="00954B54" w:rsidP="00A8652E">
      <w:pPr>
        <w:pStyle w:val="3"/>
        <w:spacing w:before="120"/>
      </w:pPr>
      <w:bookmarkStart w:id="24" w:name="_Toc59371543"/>
      <w:r>
        <w:rPr>
          <w:rFonts w:hint="eastAsia"/>
        </w:rPr>
        <w:lastRenderedPageBreak/>
        <w:t xml:space="preserve">3.2.1 </w:t>
      </w:r>
      <w:r w:rsidR="00621762" w:rsidRPr="00621762">
        <w:rPr>
          <w:rFonts w:hint="eastAsia"/>
        </w:rPr>
        <w:t>进行一次计算</w:t>
      </w:r>
      <w:r>
        <w:rPr>
          <w:rFonts w:hint="eastAsia"/>
        </w:rPr>
        <w:t>功能流程图</w:t>
      </w:r>
      <w:bookmarkEnd w:id="24"/>
    </w:p>
    <w:p w14:paraId="47DD3A93" w14:textId="0B447751" w:rsidR="001F2E9A" w:rsidRDefault="00960CC1" w:rsidP="001F2E9A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CC7D75C" wp14:editId="3DCF05D5">
            <wp:extent cx="2267978" cy="536448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.gi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978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Toc59371544"/>
    </w:p>
    <w:p w14:paraId="292854A8" w14:textId="77777777" w:rsidR="001F2E9A" w:rsidRPr="001F2E9A" w:rsidRDefault="001F2E9A" w:rsidP="001F2E9A">
      <w:pPr>
        <w:rPr>
          <w:rFonts w:hint="eastAsia"/>
          <w:lang w:eastAsia="zh-CN"/>
        </w:rPr>
      </w:pPr>
    </w:p>
    <w:p w14:paraId="431686E7" w14:textId="2DE867A7" w:rsidR="00954B54" w:rsidRDefault="00954B54" w:rsidP="00A8652E">
      <w:pPr>
        <w:pStyle w:val="3"/>
        <w:spacing w:before="120"/>
      </w:pPr>
      <w:r>
        <w:rPr>
          <w:rFonts w:hint="eastAsia"/>
        </w:rPr>
        <w:t xml:space="preserve">3.2.2 </w:t>
      </w:r>
      <w:r w:rsidR="00621762" w:rsidRPr="00621762">
        <w:rPr>
          <w:rFonts w:hint="eastAsia"/>
        </w:rPr>
        <w:t>进行一次计算</w:t>
      </w:r>
      <w:r>
        <w:rPr>
          <w:rFonts w:hint="eastAsia"/>
        </w:rPr>
        <w:t>代码</w:t>
      </w:r>
      <w:bookmarkEnd w:id="25"/>
    </w:p>
    <w:p w14:paraId="0B1D7EF0" w14:textId="513BD13E" w:rsidR="00621762" w:rsidRPr="00621762" w:rsidRDefault="000E5B71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Calculator::</w:t>
      </w:r>
      <w:proofErr w:type="spellStart"/>
      <w:proofErr w:type="gram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CalculateOnce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 {</w:t>
      </w:r>
    </w:p>
    <w:p w14:paraId="52BF7A49" w14:textId="174F1C4C" w:rsidR="00621762" w:rsidRPr="00621762" w:rsidRDefault="000E5B71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 xml:space="preserve">     </w:t>
      </w:r>
      <w:r w:rsidR="00621762"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="00621762"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="00621762"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Number.IsEmpty</w:t>
      </w:r>
      <w:proofErr w:type="spellEnd"/>
      <w:r w:rsidR="00621762"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()) {   </w:t>
      </w:r>
    </w:p>
    <w:p w14:paraId="16C322CE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71AFBF8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1414FB5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num2 = 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Number.Pop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019B9AD7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Number.IsEmpty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()) {  </w:t>
      </w:r>
    </w:p>
    <w:p w14:paraId="498FD38A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DB34022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0B025FA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num1 = 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Number.Pop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10ADC88E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switch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SignStack.Pop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).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getSign</w:t>
      </w:r>
      <w:proofErr w:type="spellEnd"/>
      <w:proofErr w:type="gram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()) {  </w:t>
      </w:r>
    </w:p>
    <w:p w14:paraId="75F3B62A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217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'+'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21A06D82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Number.Push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(num1 + num2);  </w:t>
      </w:r>
    </w:p>
    <w:p w14:paraId="2295DEA2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A8AAE7D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217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'-'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554CFBE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Number.Push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(num1 - num2);  </w:t>
      </w:r>
    </w:p>
    <w:p w14:paraId="01B2A02B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CB73390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217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B420004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Number.Push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(num1 * num2);  </w:t>
      </w:r>
    </w:p>
    <w:p w14:paraId="0E078F18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30945F0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217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'/'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25CCE733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Number.Push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(num1 / num2);  </w:t>
      </w:r>
    </w:p>
    <w:p w14:paraId="40CE4F4B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5C4B9D3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217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'%'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2719BBBB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Number.Push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((</w:t>
      </w:r>
      <w:r w:rsidRPr="006217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)num1 % </w:t>
      </w:r>
      <w:r w:rsidRPr="0062176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(num2));  </w:t>
      </w:r>
    </w:p>
    <w:p w14:paraId="2143B3E0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D586208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2176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'^'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02B59597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Number.Push</w:t>
      </w:r>
      <w:proofErr w:type="spell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gramStart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pow(</w:t>
      </w:r>
      <w:proofErr w:type="gramEnd"/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num1, num2));  </w:t>
      </w:r>
    </w:p>
    <w:p w14:paraId="0B387CAD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113C2E2" w14:textId="77777777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E280DE4" w14:textId="1E1A9D20" w:rsidR="00621762" w:rsidRPr="00621762" w:rsidRDefault="00621762" w:rsidP="0062176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2176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true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2C34380" w14:textId="25A33E5D" w:rsidR="001F2E9A" w:rsidRPr="001F2E9A" w:rsidRDefault="00621762" w:rsidP="001F2E9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62176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  <w:bookmarkStart w:id="26" w:name="_Toc59371545"/>
    </w:p>
    <w:p w14:paraId="588DD473" w14:textId="77777777" w:rsidR="001F2E9A" w:rsidRPr="001F2E9A" w:rsidRDefault="001F2E9A" w:rsidP="001F2E9A">
      <w:pPr>
        <w:rPr>
          <w:rFonts w:hint="eastAsia"/>
          <w:lang w:eastAsia="zh-CN"/>
        </w:rPr>
      </w:pPr>
    </w:p>
    <w:p w14:paraId="3B06B985" w14:textId="5CA22070" w:rsidR="00960CC1" w:rsidRDefault="0075165E" w:rsidP="000E5B71">
      <w:pPr>
        <w:pStyle w:val="2"/>
        <w:spacing w:before="120"/>
      </w:pPr>
      <w:r>
        <w:rPr>
          <w:rFonts w:hint="eastAsia"/>
        </w:rPr>
        <w:t xml:space="preserve">3.3 </w:t>
      </w:r>
      <w:proofErr w:type="gramStart"/>
      <w:r w:rsidR="000E5B71">
        <w:rPr>
          <w:rFonts w:hint="eastAsia"/>
        </w:rPr>
        <w:t>幂</w:t>
      </w:r>
      <w:proofErr w:type="gramEnd"/>
      <w:r w:rsidR="000E5B71">
        <w:rPr>
          <w:rFonts w:hint="eastAsia"/>
        </w:rPr>
        <w:t>运算</w:t>
      </w:r>
      <w:r w:rsidR="000E5B71" w:rsidRPr="000E5B71">
        <w:rPr>
          <w:rFonts w:hint="eastAsia"/>
          <w:b/>
          <w:bCs/>
        </w:rPr>
        <w:t>pow</w:t>
      </w:r>
      <w:r w:rsidR="000E5B71" w:rsidRPr="000E5B71">
        <w:rPr>
          <w:b/>
          <w:bCs/>
        </w:rPr>
        <w:t>(…)</w:t>
      </w:r>
      <w:r>
        <w:rPr>
          <w:rFonts w:hint="eastAsia"/>
        </w:rPr>
        <w:t>功能的实现</w:t>
      </w:r>
      <w:bookmarkEnd w:id="26"/>
    </w:p>
    <w:p w14:paraId="3D831916" w14:textId="387CA696" w:rsidR="000E5B71" w:rsidRDefault="000E5B71" w:rsidP="000E5B71">
      <w:pPr>
        <w:pStyle w:val="afa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</w:t>
      </w:r>
      <w:r w:rsidRPr="000E5B71">
        <w:rPr>
          <w:lang w:eastAsia="zh-CN"/>
        </w:rPr>
        <w:t>ase</w:t>
      </w:r>
      <w:r>
        <w:rPr>
          <w:rFonts w:hint="eastAsia"/>
          <w:lang w:eastAsia="zh-CN"/>
        </w:rPr>
        <w:t>为底数，</w:t>
      </w:r>
      <w:r>
        <w:rPr>
          <w:rFonts w:hint="eastAsia"/>
          <w:lang w:eastAsia="zh-CN"/>
        </w:rPr>
        <w:t>power</w:t>
      </w:r>
      <w:r>
        <w:rPr>
          <w:rFonts w:hint="eastAsia"/>
          <w:lang w:eastAsia="zh-CN"/>
        </w:rPr>
        <w:t>为指数</w:t>
      </w:r>
    </w:p>
    <w:p w14:paraId="210F943F" w14:textId="653BD3A3" w:rsidR="000E5B71" w:rsidRPr="000E5B71" w:rsidRDefault="000E5B71" w:rsidP="000E5B71">
      <w:pPr>
        <w:pStyle w:val="afa"/>
        <w:numPr>
          <w:ilvl w:val="0"/>
          <w:numId w:val="3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被</w:t>
      </w:r>
      <w:proofErr w:type="spellStart"/>
      <w:r w:rsidRPr="00621762">
        <w:rPr>
          <w:b/>
          <w:bCs/>
        </w:rPr>
        <w:t>CalculateOnce</w:t>
      </w:r>
      <w:proofErr w:type="spellEnd"/>
      <w:r w:rsidRPr="00621762">
        <w:rPr>
          <w:b/>
          <w:bCs/>
        </w:rPr>
        <w:t xml:space="preserve"> ()</w:t>
      </w:r>
      <w:r w:rsidRPr="000E5B71">
        <w:rPr>
          <w:rFonts w:hint="eastAsia"/>
          <w:lang w:eastAsia="zh-CN"/>
        </w:rPr>
        <w:t>函数调用</w:t>
      </w:r>
    </w:p>
    <w:p w14:paraId="0C07F990" w14:textId="7F6951FC" w:rsidR="00587D9B" w:rsidRDefault="00587D9B" w:rsidP="00A8652E">
      <w:pPr>
        <w:pStyle w:val="3"/>
        <w:spacing w:before="120"/>
      </w:pPr>
      <w:bookmarkStart w:id="27" w:name="_Toc59371546"/>
      <w:r>
        <w:rPr>
          <w:rFonts w:hint="eastAsia"/>
        </w:rPr>
        <w:t>3.3.</w:t>
      </w:r>
      <w:r w:rsidR="000E5B71">
        <w:t>1</w:t>
      </w:r>
      <w:r>
        <w:rPr>
          <w:rFonts w:hint="eastAsia"/>
        </w:rPr>
        <w:t xml:space="preserve"> </w:t>
      </w:r>
      <w:proofErr w:type="gramStart"/>
      <w:r w:rsidR="000E5B71">
        <w:rPr>
          <w:rFonts w:hint="eastAsia"/>
        </w:rPr>
        <w:t>幂</w:t>
      </w:r>
      <w:proofErr w:type="gramEnd"/>
      <w:r w:rsidR="000E5B71">
        <w:rPr>
          <w:rFonts w:hint="eastAsia"/>
        </w:rPr>
        <w:t>运算</w:t>
      </w:r>
      <w:r>
        <w:rPr>
          <w:rFonts w:hint="eastAsia"/>
        </w:rPr>
        <w:t>功能代码</w:t>
      </w:r>
      <w:bookmarkEnd w:id="27"/>
    </w:p>
    <w:p w14:paraId="2B0669B5" w14:textId="534F3DA3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Calculator::</w:t>
      </w:r>
      <w:proofErr w:type="gramEnd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pow(</w:t>
      </w:r>
      <w:r w:rsidRPr="000E5B7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&amp;base, </w:t>
      </w:r>
      <w:r w:rsidRPr="000E5B7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&amp;power) { </w:t>
      </w:r>
    </w:p>
    <w:p w14:paraId="68B303A5" w14:textId="2EC92135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0E5B7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result = 1;  </w:t>
      </w:r>
    </w:p>
    <w:p w14:paraId="369FACE1" w14:textId="77777777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(base == 0) </w:t>
      </w:r>
      <w:proofErr w:type="gramStart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proofErr w:type="gramEnd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}  </w:t>
      </w:r>
    </w:p>
    <w:p w14:paraId="26B808B5" w14:textId="77777777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(power &gt; 0) {  </w:t>
      </w:r>
    </w:p>
    <w:p w14:paraId="7D32E0D7" w14:textId="77777777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(power-- &gt; 0) </w:t>
      </w:r>
      <w:proofErr w:type="gramStart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result</w:t>
      </w:r>
      <w:proofErr w:type="gramEnd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*= base; }  </w:t>
      </w:r>
    </w:p>
    <w:p w14:paraId="23E89730" w14:textId="77777777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CFCC250" w14:textId="77777777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(power &lt; 0) {  </w:t>
      </w:r>
    </w:p>
    <w:p w14:paraId="77B7418A" w14:textId="77777777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(power++ &lt; 0) </w:t>
      </w:r>
      <w:proofErr w:type="gramStart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result</w:t>
      </w:r>
      <w:proofErr w:type="gramEnd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/= base; }  </w:t>
      </w:r>
    </w:p>
    <w:p w14:paraId="4C5A3A1A" w14:textId="77777777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C73D1BC" w14:textId="5D4FA2D7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result;  </w:t>
      </w:r>
    </w:p>
    <w:p w14:paraId="5326FCF4" w14:textId="78D78BCC" w:rsidR="000E5B71" w:rsidRPr="000E5B71" w:rsidRDefault="000E5B71" w:rsidP="000E5B7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</w:t>
      </w:r>
    </w:p>
    <w:p w14:paraId="3E1FE53F" w14:textId="294E846A" w:rsidR="00587D9B" w:rsidRDefault="00587D9B" w:rsidP="00587D9B">
      <w:pPr>
        <w:rPr>
          <w:lang w:eastAsia="zh-CN"/>
        </w:rPr>
      </w:pPr>
    </w:p>
    <w:p w14:paraId="68AA74D5" w14:textId="443AACE6" w:rsidR="00587D9B" w:rsidRPr="00587D9B" w:rsidRDefault="00587D9B" w:rsidP="00587D9B">
      <w:pPr>
        <w:rPr>
          <w:lang w:eastAsia="zh-CN"/>
        </w:rPr>
      </w:pPr>
    </w:p>
    <w:p w14:paraId="6E50EC23" w14:textId="218410D1" w:rsidR="0075165E" w:rsidRDefault="0075165E" w:rsidP="008F78B2">
      <w:pPr>
        <w:pStyle w:val="2"/>
        <w:spacing w:before="120"/>
      </w:pPr>
      <w:bookmarkStart w:id="28" w:name="_Toc59371547"/>
      <w:r>
        <w:rPr>
          <w:rFonts w:hint="eastAsia"/>
        </w:rPr>
        <w:lastRenderedPageBreak/>
        <w:t xml:space="preserve">3.4 </w:t>
      </w:r>
      <w:r w:rsidR="000E5B71" w:rsidRPr="000E5B71">
        <w:rPr>
          <w:b/>
          <w:bCs/>
        </w:rPr>
        <w:t>Sign</w:t>
      </w:r>
      <w:r w:rsidR="000E5B71">
        <w:rPr>
          <w:rFonts w:hint="eastAsia"/>
        </w:rPr>
        <w:t>类构造函数</w:t>
      </w:r>
      <w:r>
        <w:rPr>
          <w:rFonts w:hint="eastAsia"/>
        </w:rPr>
        <w:t>的实现</w:t>
      </w:r>
      <w:bookmarkEnd w:id="28"/>
    </w:p>
    <w:p w14:paraId="6285D6D3" w14:textId="6EC3F4CC" w:rsidR="000E5B71" w:rsidRDefault="000E5B71" w:rsidP="000E5B71">
      <w:pPr>
        <w:pStyle w:val="afa"/>
        <w:numPr>
          <w:ilvl w:val="0"/>
          <w:numId w:val="36"/>
        </w:numPr>
        <w:ind w:firstLineChars="0"/>
        <w:rPr>
          <w:lang w:eastAsia="zh-CN"/>
        </w:rPr>
      </w:pPr>
      <w:proofErr w:type="spellStart"/>
      <w:r w:rsidRPr="000E5B71">
        <w:rPr>
          <w:rFonts w:hint="eastAsia"/>
          <w:b/>
          <w:bCs/>
          <w:lang w:eastAsia="zh-CN"/>
        </w:rPr>
        <w:t>signChar</w:t>
      </w:r>
      <w:proofErr w:type="spellEnd"/>
      <w:r>
        <w:rPr>
          <w:rFonts w:hint="eastAsia"/>
          <w:lang w:eastAsia="zh-CN"/>
        </w:rPr>
        <w:t>为操作符</w:t>
      </w:r>
    </w:p>
    <w:p w14:paraId="150C23A8" w14:textId="5B317D99" w:rsidR="00960CC1" w:rsidRPr="00960CC1" w:rsidRDefault="000E5B71" w:rsidP="000E5B71">
      <w:pPr>
        <w:pStyle w:val="afa"/>
        <w:numPr>
          <w:ilvl w:val="0"/>
          <w:numId w:val="36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Calculator</w:t>
      </w:r>
      <w:r>
        <w:rPr>
          <w:rFonts w:hint="eastAsia"/>
          <w:lang w:eastAsia="zh-CN"/>
        </w:rPr>
        <w:t>的构造函数中，将‘</w:t>
      </w:r>
      <w:r>
        <w:rPr>
          <w:rFonts w:hint="eastAsia"/>
          <w:lang w:eastAsia="zh-CN"/>
        </w:rPr>
        <w:t>@</w:t>
      </w:r>
      <w:r>
        <w:rPr>
          <w:rFonts w:hint="eastAsia"/>
          <w:lang w:eastAsia="zh-CN"/>
        </w:rPr>
        <w:t>’推入操作符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，作为哨兵元素</w:t>
      </w:r>
    </w:p>
    <w:p w14:paraId="0DC0A17A" w14:textId="732F600B" w:rsidR="00946937" w:rsidRDefault="00946937" w:rsidP="00A8652E">
      <w:pPr>
        <w:pStyle w:val="3"/>
        <w:spacing w:before="120"/>
      </w:pPr>
      <w:bookmarkStart w:id="29" w:name="_Toc59371548"/>
      <w:r>
        <w:rPr>
          <w:rFonts w:hint="eastAsia"/>
        </w:rPr>
        <w:t>3.4.</w:t>
      </w:r>
      <w:r w:rsidR="000E5B71">
        <w:t>1</w:t>
      </w:r>
      <w:r>
        <w:rPr>
          <w:rFonts w:hint="eastAsia"/>
        </w:rPr>
        <w:t xml:space="preserve"> </w:t>
      </w:r>
      <w:r w:rsidR="00A4754B" w:rsidRPr="000E5B71">
        <w:rPr>
          <w:b/>
          <w:bCs w:val="0"/>
        </w:rPr>
        <w:t>Sign</w:t>
      </w:r>
      <w:r w:rsidR="00A4754B">
        <w:rPr>
          <w:rFonts w:hint="eastAsia"/>
        </w:rPr>
        <w:t>类构造函数</w:t>
      </w:r>
      <w:r>
        <w:rPr>
          <w:rFonts w:hint="eastAsia"/>
        </w:rPr>
        <w:t>代码</w:t>
      </w:r>
      <w:bookmarkEnd w:id="29"/>
    </w:p>
    <w:p w14:paraId="428AF4DA" w14:textId="4D9F2741" w:rsidR="00A4754B" w:rsidRPr="00A4754B" w:rsidRDefault="00A4754B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proofErr w:type="gramStart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Sign::</w:t>
      </w:r>
      <w:proofErr w:type="gramEnd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Sign(</w:t>
      </w:r>
      <w:r w:rsidRPr="000E5B7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spellStart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signChar</w:t>
      </w:r>
      <w:proofErr w:type="spellEnd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:</w:t>
      </w:r>
      <w:proofErr w:type="spellStart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m_sign</w:t>
      </w:r>
      <w:proofErr w:type="spellEnd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</w:t>
      </w:r>
      <w:proofErr w:type="spellStart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signChar</w:t>
      </w:r>
      <w:proofErr w:type="spellEnd"/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</w:t>
      </w:r>
    </w:p>
    <w:p w14:paraId="5E167B8A" w14:textId="056F8770" w:rsidR="000E5B71" w:rsidRPr="000E5B71" w:rsidRDefault="00A4754B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="000E5B71"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switch</w:t>
      </w:r>
      <w:r w:rsidR="000E5B71"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proofErr w:type="spellStart"/>
      <w:r w:rsidR="000E5B71"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signChar</w:t>
      </w:r>
      <w:proofErr w:type="spellEnd"/>
      <w:r w:rsidR="000E5B71"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1F8E38B3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E21DD28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'+'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42E0EDC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3;  </w:t>
      </w:r>
    </w:p>
    <w:p w14:paraId="55FD0B20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7A0B878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'-'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1BD1B860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3;  </w:t>
      </w:r>
    </w:p>
    <w:p w14:paraId="579AFA1D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F7A100F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38C7145F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2;  </w:t>
      </w:r>
    </w:p>
    <w:p w14:paraId="48656358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4A0F0D8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'/'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D44926A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2;  </w:t>
      </w:r>
    </w:p>
    <w:p w14:paraId="2AB1E7C4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6151C54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'%'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72EC78FC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2;  </w:t>
      </w:r>
    </w:p>
    <w:p w14:paraId="74EA5DC5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E1C4314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'^'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7D46417C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1;  </w:t>
      </w:r>
    </w:p>
    <w:p w14:paraId="0B4B2F7B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E6937DB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'@'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0590B2EA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5;  </w:t>
      </w:r>
    </w:p>
    <w:p w14:paraId="1B2C7322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34994B4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'('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08DA7D75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4;  </w:t>
      </w:r>
    </w:p>
    <w:p w14:paraId="410BB098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8828ECF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E5B7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')'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43AD8200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4;  </w:t>
      </w:r>
    </w:p>
    <w:p w14:paraId="72611BEE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27962D0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default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5D08806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Priority = 6;  </w:t>
      </w:r>
    </w:p>
    <w:p w14:paraId="3BFF2C71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E5B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F54DB48" w14:textId="77777777" w:rsidR="000E5B71" w:rsidRPr="000E5B71" w:rsidRDefault="000E5B71" w:rsidP="000E5B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</w:t>
      </w:r>
    </w:p>
    <w:p w14:paraId="3D6E9A98" w14:textId="123C8B47" w:rsidR="00946937" w:rsidRPr="00A4754B" w:rsidRDefault="000E5B71" w:rsidP="00A4754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</w:pPr>
      <w:r w:rsidRPr="000E5B7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 </w:t>
      </w:r>
    </w:p>
    <w:p w14:paraId="229FF3BF" w14:textId="0EB2BE51" w:rsidR="004F1DC1" w:rsidRDefault="0075165E" w:rsidP="00A4754B">
      <w:pPr>
        <w:pStyle w:val="2"/>
        <w:spacing w:before="120"/>
      </w:pPr>
      <w:bookmarkStart w:id="30" w:name="_Toc59371549"/>
      <w:r>
        <w:rPr>
          <w:rFonts w:hint="eastAsia"/>
        </w:rPr>
        <w:lastRenderedPageBreak/>
        <w:t xml:space="preserve">3.6 </w:t>
      </w:r>
      <w:r w:rsidR="00A4754B">
        <w:rPr>
          <w:rFonts w:hint="eastAsia"/>
        </w:rPr>
        <w:t>主函数</w:t>
      </w:r>
      <w:r>
        <w:rPr>
          <w:rFonts w:hint="eastAsia"/>
        </w:rPr>
        <w:t>的实现</w:t>
      </w:r>
      <w:bookmarkEnd w:id="30"/>
    </w:p>
    <w:p w14:paraId="7A3BE417" w14:textId="75F4D248" w:rsidR="00A4754B" w:rsidRPr="00A4754B" w:rsidRDefault="00A4754B" w:rsidP="00A475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主函数主体为一个循环，循环内定义一个</w:t>
      </w:r>
      <w:r>
        <w:rPr>
          <w:rFonts w:hint="eastAsia"/>
          <w:lang w:eastAsia="zh-CN"/>
        </w:rPr>
        <w:t>Calculator</w:t>
      </w:r>
      <w:r>
        <w:rPr>
          <w:rFonts w:hint="eastAsia"/>
          <w:lang w:eastAsia="zh-CN"/>
        </w:rPr>
        <w:t>类，让用户输入表达式并计算，若计算成功则输出结果，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成果输出相应的错误提示，最后让用户输入是否继续，若继续则进下一循环，不继续跳出循环，结束程序。</w:t>
      </w:r>
    </w:p>
    <w:p w14:paraId="254C5AB6" w14:textId="475F7EE7" w:rsidR="00A4754B" w:rsidRPr="00A4754B" w:rsidRDefault="00946937" w:rsidP="00A4754B">
      <w:pPr>
        <w:pStyle w:val="3"/>
        <w:spacing w:before="120"/>
      </w:pPr>
      <w:bookmarkStart w:id="31" w:name="_Toc59371550"/>
      <w:r>
        <w:rPr>
          <w:rFonts w:hint="eastAsia"/>
        </w:rPr>
        <w:t>3.6.</w:t>
      </w:r>
      <w:r w:rsidR="00A4754B">
        <w:t>1</w:t>
      </w:r>
      <w:r>
        <w:rPr>
          <w:rFonts w:hint="eastAsia"/>
        </w:rPr>
        <w:t xml:space="preserve"> </w:t>
      </w:r>
      <w:r>
        <w:rPr>
          <w:rFonts w:hint="eastAsia"/>
        </w:rPr>
        <w:t>总体系统核心代码</w:t>
      </w:r>
      <w:bookmarkEnd w:id="31"/>
      <w:r w:rsidR="00A4754B"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14:paraId="0F61057F" w14:textId="4F3F9259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proofErr w:type="gramStart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main(</w:t>
      </w:r>
      <w:proofErr w:type="gramEnd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 </w:t>
      </w:r>
    </w:p>
    <w:p w14:paraId="7D40BE06" w14:textId="201F1F63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 xml:space="preserve">    </w:t>
      </w:r>
      <w:r w:rsidRPr="00A4754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stop = 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'y'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7C6D814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4754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b;  </w:t>
      </w:r>
    </w:p>
    <w:p w14:paraId="625C4052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4754B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double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result;  </w:t>
      </w:r>
    </w:p>
    <w:p w14:paraId="081C6774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4754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'y'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== stop) {  </w:t>
      </w:r>
    </w:p>
    <w:p w14:paraId="44B98291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Calculator Calculator1;  </w:t>
      </w:r>
    </w:p>
    <w:p w14:paraId="1BD2BBB6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输入表达式：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proofErr w:type="spellStart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E77F015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b = Calculator1.Claculate(result);  </w:t>
      </w:r>
    </w:p>
    <w:p w14:paraId="5A4253F5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4754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(b) {  </w:t>
      </w:r>
    </w:p>
    <w:p w14:paraId="3D9BC16F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result &lt;&lt; </w:t>
      </w:r>
      <w:proofErr w:type="spellStart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endl</w:t>
      </w:r>
      <w:proofErr w:type="spellEnd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 </w:t>
      </w:r>
    </w:p>
    <w:p w14:paraId="1B589A97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312F4F79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gramStart"/>
      <w:r w:rsidRPr="00A4754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</w:t>
      </w:r>
      <w:proofErr w:type="gramEnd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AD8FD47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proofErr w:type="spellStart"/>
      <w:proofErr w:type="gramStart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cin.sync</w:t>
      </w:r>
      <w:proofErr w:type="spellEnd"/>
      <w:proofErr w:type="gramEnd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();  </w:t>
      </w:r>
    </w:p>
    <w:p w14:paraId="6F8ECA2B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53EED998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cout</w:t>
      </w:r>
      <w:proofErr w:type="spellEnd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是否继续（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y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，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n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）？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D1E6D5F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proofErr w:type="spellStart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cin</w:t>
      </w:r>
      <w:proofErr w:type="spellEnd"/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&gt;&gt; stop;  </w:t>
      </w:r>
    </w:p>
    <w:p w14:paraId="63567E1F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8315657" w14:textId="77777777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system(</w:t>
      </w:r>
      <w:r w:rsidRPr="00A4754B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"pause"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);  </w:t>
      </w:r>
    </w:p>
    <w:p w14:paraId="67C9EA5F" w14:textId="33EE8B50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4754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 </w:t>
      </w:r>
    </w:p>
    <w:p w14:paraId="48312324" w14:textId="5CDB9D71" w:rsidR="00A4754B" w:rsidRPr="00A4754B" w:rsidRDefault="00A4754B" w:rsidP="00A4754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4754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</w:t>
      </w:r>
    </w:p>
    <w:p w14:paraId="138EB288" w14:textId="68B74D2A" w:rsidR="00946937" w:rsidRDefault="00946937" w:rsidP="00A8652E">
      <w:pPr>
        <w:pStyle w:val="3"/>
        <w:spacing w:before="120"/>
      </w:pPr>
      <w:bookmarkStart w:id="32" w:name="_Toc59371551"/>
      <w:r>
        <w:rPr>
          <w:rFonts w:hint="eastAsia"/>
        </w:rPr>
        <w:t>3.6.</w:t>
      </w:r>
      <w:r w:rsidR="003E6566">
        <w:t>2</w:t>
      </w:r>
      <w:r>
        <w:rPr>
          <w:rFonts w:hint="eastAsia"/>
        </w:rPr>
        <w:t xml:space="preserve"> </w:t>
      </w:r>
      <w:r w:rsidR="00A4754B">
        <w:rPr>
          <w:rFonts w:hint="eastAsia"/>
        </w:rPr>
        <w:t>主函数</w:t>
      </w:r>
      <w:r>
        <w:rPr>
          <w:rFonts w:hint="eastAsia"/>
        </w:rPr>
        <w:t>截屏示例</w:t>
      </w:r>
      <w:bookmarkEnd w:id="32"/>
    </w:p>
    <w:p w14:paraId="10AC040C" w14:textId="68A5F44A" w:rsidR="002779D6" w:rsidRPr="002779D6" w:rsidRDefault="001F2E9A" w:rsidP="00A4754B">
      <w:pPr>
        <w:rPr>
          <w:rFonts w:hint="eastAsia"/>
          <w:lang w:eastAsia="zh-CN"/>
        </w:rPr>
      </w:pPr>
      <w:r w:rsidRPr="001F2E9A">
        <w:rPr>
          <w:lang w:eastAsia="zh-CN"/>
        </w:rPr>
        <w:drawing>
          <wp:inline distT="0" distB="0" distL="0" distR="0" wp14:anchorId="41999C97" wp14:editId="3D19214D">
            <wp:extent cx="2423370" cy="295681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EAC5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33" w:name="_Toc59371552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33"/>
    </w:p>
    <w:p w14:paraId="26F25A10" w14:textId="77777777" w:rsidR="004135DF" w:rsidRDefault="004135DF" w:rsidP="004135DF">
      <w:pPr>
        <w:pStyle w:val="2"/>
        <w:spacing w:before="120"/>
      </w:pPr>
      <w:bookmarkStart w:id="34" w:name="_Toc59371553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34"/>
    </w:p>
    <w:p w14:paraId="3A75F121" w14:textId="23BDECC3" w:rsidR="004135DF" w:rsidRDefault="004135DF" w:rsidP="004135DF">
      <w:pPr>
        <w:pStyle w:val="3"/>
        <w:spacing w:before="120"/>
      </w:pPr>
      <w:bookmarkStart w:id="35" w:name="_Toc59371554"/>
      <w:r>
        <w:rPr>
          <w:rFonts w:hint="eastAsia"/>
        </w:rPr>
        <w:t>4.1.</w:t>
      </w:r>
      <w:r w:rsidR="003E6566">
        <w:t>1</w:t>
      </w:r>
      <w:r>
        <w:rPr>
          <w:rFonts w:hint="eastAsia"/>
        </w:rPr>
        <w:t xml:space="preserve"> </w:t>
      </w:r>
      <w:r w:rsidR="00A4754B">
        <w:rPr>
          <w:rFonts w:hint="eastAsia"/>
        </w:rPr>
        <w:t>测试</w:t>
      </w:r>
      <w:r w:rsidR="00A4754B">
        <w:rPr>
          <w:rFonts w:hint="eastAsia"/>
        </w:rPr>
        <w:t>1</w:t>
      </w:r>
      <w:bookmarkEnd w:id="35"/>
    </w:p>
    <w:p w14:paraId="59B0463E" w14:textId="50D3CCEF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6869CA1C" w14:textId="19C7A8B0" w:rsidR="00A4754B" w:rsidRDefault="00A4754B" w:rsidP="003118CA">
      <w:pPr>
        <w:rPr>
          <w:rFonts w:hint="eastAsia"/>
          <w:lang w:eastAsia="zh-CN"/>
        </w:rPr>
      </w:pPr>
      <w:r>
        <w:rPr>
          <w:lang w:eastAsia="zh-CN"/>
        </w:rPr>
        <w:tab/>
      </w:r>
      <w:r w:rsidRPr="00A4754B">
        <w:rPr>
          <w:lang w:eastAsia="zh-CN"/>
        </w:rPr>
        <w:t>-2*(3+</w:t>
      </w:r>
      <w:proofErr w:type="gramStart"/>
      <w:r w:rsidRPr="00A4754B">
        <w:rPr>
          <w:lang w:eastAsia="zh-CN"/>
        </w:rPr>
        <w:t>5)+</w:t>
      </w:r>
      <w:proofErr w:type="gramEnd"/>
      <w:r w:rsidRPr="00A4754B">
        <w:rPr>
          <w:lang w:eastAsia="zh-CN"/>
        </w:rPr>
        <w:t>2^3/4=</w:t>
      </w:r>
    </w:p>
    <w:p w14:paraId="5A83AEC2" w14:textId="3BFFC30C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5DEA8A4F" w14:textId="56C84A78" w:rsidR="00A4754B" w:rsidRDefault="00A4754B" w:rsidP="003118C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-</w:t>
      </w:r>
      <w:r>
        <w:rPr>
          <w:lang w:eastAsia="zh-CN"/>
        </w:rPr>
        <w:t>14</w:t>
      </w:r>
    </w:p>
    <w:p w14:paraId="77E11078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1041CEA6" w14:textId="77777777" w:rsidR="004135DF" w:rsidRPr="004135DF" w:rsidRDefault="004135DF" w:rsidP="004135DF">
      <w:pPr>
        <w:rPr>
          <w:lang w:eastAsia="zh-CN"/>
        </w:rPr>
      </w:pPr>
      <w:r w:rsidRPr="004135DF">
        <w:rPr>
          <w:rFonts w:hint="eastAsia"/>
          <w:noProof/>
          <w:lang w:eastAsia="zh-CN"/>
        </w:rPr>
        <w:drawing>
          <wp:inline distT="0" distB="0" distL="0" distR="0" wp14:anchorId="65867B7C" wp14:editId="7CD60B2F">
            <wp:extent cx="1664837" cy="822960"/>
            <wp:effectExtent l="0" t="0" r="0" b="0"/>
            <wp:docPr id="19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0875" cy="8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7655" w14:textId="1316DF27" w:rsidR="00A4754B" w:rsidRDefault="00A4754B" w:rsidP="00A4754B">
      <w:pPr>
        <w:pStyle w:val="3"/>
        <w:spacing w:before="120"/>
      </w:pPr>
      <w:bookmarkStart w:id="36" w:name="_Toc59371555"/>
      <w:r>
        <w:rPr>
          <w:rFonts w:hint="eastAsia"/>
        </w:rPr>
        <w:t>4.1.</w:t>
      </w:r>
      <w:r w:rsidR="003E6566"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2</w:t>
      </w:r>
      <w:bookmarkEnd w:id="36"/>
    </w:p>
    <w:p w14:paraId="722782F4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70D7AFF1" w14:textId="77777777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</w:r>
      <w:r w:rsidRPr="00A4754B">
        <w:rPr>
          <w:lang w:eastAsia="zh-CN"/>
        </w:rPr>
        <w:t>-2*(3+</w:t>
      </w:r>
      <w:proofErr w:type="gramStart"/>
      <w:r w:rsidRPr="00A4754B">
        <w:rPr>
          <w:lang w:eastAsia="zh-CN"/>
        </w:rPr>
        <w:t>5)+</w:t>
      </w:r>
      <w:proofErr w:type="gramEnd"/>
      <w:r w:rsidRPr="00A4754B">
        <w:rPr>
          <w:lang w:eastAsia="zh-CN"/>
        </w:rPr>
        <w:t>2^3/4=</w:t>
      </w:r>
    </w:p>
    <w:p w14:paraId="1D85A092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2A6DC9CC" w14:textId="0B8FBC2C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  <w:t>1</w:t>
      </w:r>
    </w:p>
    <w:p w14:paraId="50E358E5" w14:textId="2432A7CC" w:rsidR="00A4754B" w:rsidRDefault="00A4754B" w:rsidP="00A4754B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465BFF59" w14:textId="3EBCAD1C" w:rsidR="00A4754B" w:rsidRPr="003118CA" w:rsidRDefault="00A4754B" w:rsidP="00A4754B"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6749D679" wp14:editId="1B4C98A8">
            <wp:extent cx="1754293" cy="8534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测试二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0492" cy="8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3577" w14:textId="752CDE4E" w:rsidR="00A4754B" w:rsidRDefault="00A4754B" w:rsidP="0080039A">
      <w:pPr>
        <w:pStyle w:val="3"/>
        <w:spacing w:before="120"/>
      </w:pPr>
      <w:bookmarkStart w:id="37" w:name="_Toc59371556"/>
      <w:r>
        <w:rPr>
          <w:rFonts w:hint="eastAsia"/>
        </w:rPr>
        <w:t>4.1.</w:t>
      </w:r>
      <w:r w:rsidR="003E6566"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80039A">
        <w:t>3</w:t>
      </w:r>
      <w:bookmarkEnd w:id="37"/>
    </w:p>
    <w:p w14:paraId="00CDDBC5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7474B741" w14:textId="52E879FA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80039A" w:rsidRPr="0080039A">
        <w:rPr>
          <w:rFonts w:hint="eastAsia"/>
          <w:lang w:eastAsia="zh-CN"/>
        </w:rPr>
        <w:t>101</w:t>
      </w:r>
      <w:r w:rsidR="0080039A">
        <w:rPr>
          <w:lang w:eastAsia="zh-CN"/>
        </w:rPr>
        <w:t>.5</w:t>
      </w:r>
      <w:r w:rsidR="0080039A" w:rsidRPr="0080039A">
        <w:rPr>
          <w:rFonts w:hint="eastAsia"/>
          <w:lang w:eastAsia="zh-CN"/>
        </w:rPr>
        <w:t>+222</w:t>
      </w:r>
      <w:r w:rsidR="0080039A">
        <w:rPr>
          <w:lang w:eastAsia="zh-CN"/>
        </w:rPr>
        <w:t>.465</w:t>
      </w:r>
      <w:r w:rsidR="0080039A" w:rsidRPr="0080039A">
        <w:rPr>
          <w:rFonts w:hint="eastAsia"/>
          <w:lang w:eastAsia="zh-CN"/>
        </w:rPr>
        <w:t>=</w:t>
      </w:r>
    </w:p>
    <w:p w14:paraId="3CA73CA3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76CE208A" w14:textId="6E78DC05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80039A">
        <w:rPr>
          <w:lang w:eastAsia="zh-CN"/>
        </w:rPr>
        <w:t>323.965</w:t>
      </w:r>
    </w:p>
    <w:p w14:paraId="5CC33A7A" w14:textId="6EFD8049" w:rsidR="00A4754B" w:rsidRDefault="00A4754B" w:rsidP="00A4754B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0E2F6543" w14:textId="3EE8AAA8" w:rsidR="0080039A" w:rsidRPr="003118CA" w:rsidRDefault="0080039A" w:rsidP="00A4754B">
      <w:pPr>
        <w:ind w:firstLine="482"/>
        <w:rPr>
          <w:rFonts w:hint="eastAsia"/>
          <w:b/>
          <w:lang w:eastAsia="zh-CN"/>
        </w:rPr>
      </w:pPr>
      <w:r w:rsidRPr="0080039A">
        <w:rPr>
          <w:b/>
          <w:lang w:eastAsia="zh-CN"/>
        </w:rPr>
        <w:lastRenderedPageBreak/>
        <w:drawing>
          <wp:inline distT="0" distB="0" distL="0" distR="0" wp14:anchorId="7EE7C38C" wp14:editId="664CD427">
            <wp:extent cx="1920240" cy="896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2278" cy="9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D56" w14:textId="3A592E18" w:rsidR="00A4754B" w:rsidRDefault="00A4754B" w:rsidP="0080039A">
      <w:pPr>
        <w:pStyle w:val="3"/>
        <w:spacing w:before="120"/>
      </w:pPr>
      <w:bookmarkStart w:id="38" w:name="_Toc59371557"/>
      <w:r>
        <w:rPr>
          <w:rFonts w:hint="eastAsia"/>
        </w:rPr>
        <w:t>4.1.</w:t>
      </w:r>
      <w:r w:rsidR="003E6566">
        <w:t xml:space="preserve">4 </w:t>
      </w:r>
      <w:r>
        <w:rPr>
          <w:rFonts w:hint="eastAsia"/>
        </w:rPr>
        <w:t>测试</w:t>
      </w:r>
      <w:r w:rsidR="0080039A">
        <w:t>4</w:t>
      </w:r>
      <w:bookmarkEnd w:id="38"/>
    </w:p>
    <w:p w14:paraId="554EAF1D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46A0C154" w14:textId="02C08981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80039A" w:rsidRPr="0080039A">
        <w:rPr>
          <w:rFonts w:hint="eastAsia"/>
          <w:lang w:eastAsia="zh-CN"/>
        </w:rPr>
        <w:t>5+(-3*(-6</w:t>
      </w:r>
      <w:proofErr w:type="gramStart"/>
      <w:r w:rsidR="0080039A" w:rsidRPr="0080039A">
        <w:rPr>
          <w:rFonts w:hint="eastAsia"/>
          <w:lang w:eastAsia="zh-CN"/>
        </w:rPr>
        <w:t>))=</w:t>
      </w:r>
      <w:proofErr w:type="gramEnd"/>
    </w:p>
    <w:p w14:paraId="20258C88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5B8D0F27" w14:textId="2F624000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80039A">
        <w:rPr>
          <w:lang w:eastAsia="zh-CN"/>
        </w:rPr>
        <w:t>23</w:t>
      </w:r>
    </w:p>
    <w:p w14:paraId="4D8B2B86" w14:textId="4ACCA711" w:rsidR="00A4754B" w:rsidRDefault="00A4754B" w:rsidP="00A4754B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28320EB2" w14:textId="67070435" w:rsidR="0080039A" w:rsidRPr="003118CA" w:rsidRDefault="0080039A" w:rsidP="00A4754B">
      <w:pPr>
        <w:ind w:firstLine="482"/>
        <w:rPr>
          <w:rFonts w:hint="eastAsia"/>
          <w:b/>
          <w:lang w:eastAsia="zh-CN"/>
        </w:rPr>
      </w:pPr>
      <w:r w:rsidRPr="0080039A">
        <w:rPr>
          <w:b/>
          <w:lang w:eastAsia="zh-CN"/>
        </w:rPr>
        <w:drawing>
          <wp:inline distT="0" distB="0" distL="0" distR="0" wp14:anchorId="133940E5" wp14:editId="4ECA7CCB">
            <wp:extent cx="1906842" cy="9372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2231" cy="9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A425" w14:textId="5AD1BE4F" w:rsidR="00A4754B" w:rsidRDefault="00A4754B" w:rsidP="0080039A">
      <w:pPr>
        <w:pStyle w:val="3"/>
        <w:spacing w:before="120"/>
      </w:pPr>
      <w:bookmarkStart w:id="39" w:name="_Toc59371558"/>
      <w:r>
        <w:rPr>
          <w:rFonts w:hint="eastAsia"/>
        </w:rPr>
        <w:t>4.1.</w:t>
      </w:r>
      <w:r w:rsidR="003E6566">
        <w:t>5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80039A">
        <w:t>5</w:t>
      </w:r>
      <w:bookmarkEnd w:id="39"/>
    </w:p>
    <w:p w14:paraId="12D311EF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4663C648" w14:textId="41DDA0CD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80039A" w:rsidRPr="0080039A">
        <w:rPr>
          <w:rFonts w:hint="eastAsia"/>
          <w:lang w:eastAsia="zh-CN"/>
        </w:rPr>
        <w:t>1+(-5*3)</w:t>
      </w:r>
      <w:proofErr w:type="gramStart"/>
      <w:r w:rsidR="0080039A" w:rsidRPr="0080039A">
        <w:rPr>
          <w:rFonts w:hint="eastAsia"/>
          <w:lang w:eastAsia="zh-CN"/>
        </w:rPr>
        <w:t>/(</w:t>
      </w:r>
      <w:proofErr w:type="gramEnd"/>
      <w:r w:rsidR="0080039A" w:rsidRPr="0080039A">
        <w:rPr>
          <w:rFonts w:hint="eastAsia"/>
          <w:lang w:eastAsia="zh-CN"/>
        </w:rPr>
        <w:t>-2)-9/2=</w:t>
      </w:r>
    </w:p>
    <w:p w14:paraId="7CBA846E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1A776CB8" w14:textId="03C7E429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  <w:t>4</w:t>
      </w:r>
    </w:p>
    <w:p w14:paraId="729292F3" w14:textId="5C7B6CD7" w:rsidR="00A4754B" w:rsidRDefault="00A4754B" w:rsidP="00A4754B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060B634E" w14:textId="5C4553D0" w:rsidR="0080039A" w:rsidRPr="003118CA" w:rsidRDefault="0080039A" w:rsidP="00A4754B">
      <w:pPr>
        <w:ind w:firstLine="482"/>
        <w:rPr>
          <w:rFonts w:hint="eastAsia"/>
          <w:b/>
          <w:lang w:eastAsia="zh-CN"/>
        </w:rPr>
      </w:pPr>
      <w:r w:rsidRPr="0080039A">
        <w:rPr>
          <w:b/>
          <w:lang w:eastAsia="zh-CN"/>
        </w:rPr>
        <w:drawing>
          <wp:inline distT="0" distB="0" distL="0" distR="0" wp14:anchorId="6AAD37A3" wp14:editId="241EFF45">
            <wp:extent cx="1939379" cy="8686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8844" cy="8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78BF" w14:textId="08A34CFF" w:rsidR="00A4754B" w:rsidRDefault="00A4754B" w:rsidP="0080039A">
      <w:pPr>
        <w:pStyle w:val="3"/>
        <w:spacing w:before="120"/>
      </w:pPr>
      <w:bookmarkStart w:id="40" w:name="_Toc59371559"/>
      <w:r>
        <w:rPr>
          <w:rFonts w:hint="eastAsia"/>
        </w:rPr>
        <w:t>4.1.</w:t>
      </w:r>
      <w:r w:rsidR="003E6566">
        <w:t>6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80039A">
        <w:t>6</w:t>
      </w:r>
      <w:bookmarkEnd w:id="40"/>
    </w:p>
    <w:p w14:paraId="6B513CFB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269D644B" w14:textId="129C399A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80039A" w:rsidRPr="0080039A">
        <w:rPr>
          <w:rFonts w:hint="eastAsia"/>
          <w:lang w:eastAsia="zh-CN"/>
        </w:rPr>
        <w:t>2*101-31*24</w:t>
      </w:r>
      <w:r w:rsidR="0080039A">
        <w:rPr>
          <w:rFonts w:hint="eastAsia"/>
          <w:lang w:eastAsia="zh-CN"/>
        </w:rPr>
        <w:t>.6</w:t>
      </w:r>
      <w:r w:rsidR="0080039A">
        <w:rPr>
          <w:lang w:eastAsia="zh-CN"/>
        </w:rPr>
        <w:t>5</w:t>
      </w:r>
      <w:r w:rsidR="0080039A" w:rsidRPr="0080039A">
        <w:rPr>
          <w:rFonts w:hint="eastAsia"/>
          <w:lang w:eastAsia="zh-CN"/>
        </w:rPr>
        <w:t>=</w:t>
      </w:r>
    </w:p>
    <w:p w14:paraId="7F1D5581" w14:textId="77777777" w:rsidR="00A4754B" w:rsidRDefault="00A4754B" w:rsidP="00A4754B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236621E9" w14:textId="7C7CC3D2" w:rsidR="00A4754B" w:rsidRDefault="00A4754B" w:rsidP="00A4754B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-</w:t>
      </w:r>
      <w:r w:rsidR="0080039A">
        <w:rPr>
          <w:lang w:eastAsia="zh-CN"/>
        </w:rPr>
        <w:t>562.15</w:t>
      </w:r>
    </w:p>
    <w:p w14:paraId="202FBECA" w14:textId="3E9BF28F" w:rsidR="00A4754B" w:rsidRDefault="00A4754B" w:rsidP="00A4754B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35259081" w14:textId="0848AE9C" w:rsidR="001F2E9A" w:rsidRPr="001F2E9A" w:rsidRDefault="0080039A" w:rsidP="001F2E9A">
      <w:pPr>
        <w:ind w:firstLine="482"/>
        <w:rPr>
          <w:rFonts w:hint="eastAsia"/>
          <w:b/>
          <w:lang w:eastAsia="zh-CN"/>
        </w:rPr>
      </w:pPr>
      <w:r w:rsidRPr="0080039A">
        <w:rPr>
          <w:b/>
          <w:lang w:eastAsia="zh-CN"/>
        </w:rPr>
        <w:lastRenderedPageBreak/>
        <w:drawing>
          <wp:inline distT="0" distB="0" distL="0" distR="0" wp14:anchorId="2EEC3F41" wp14:editId="2CDD5C18">
            <wp:extent cx="1995055" cy="9753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5764" cy="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_Toc59371560"/>
    </w:p>
    <w:p w14:paraId="2271F174" w14:textId="675F4460" w:rsidR="001F2E9A" w:rsidRDefault="001F2E9A" w:rsidP="001F2E9A">
      <w:pPr>
        <w:rPr>
          <w:lang w:eastAsia="zh-CN"/>
        </w:rPr>
      </w:pPr>
    </w:p>
    <w:p w14:paraId="4CCF0F6F" w14:textId="45545A4F" w:rsidR="001F2E9A" w:rsidRDefault="001F2E9A" w:rsidP="001F2E9A">
      <w:pPr>
        <w:rPr>
          <w:lang w:eastAsia="zh-CN"/>
        </w:rPr>
      </w:pPr>
    </w:p>
    <w:p w14:paraId="50196263" w14:textId="77777777" w:rsidR="001F2E9A" w:rsidRPr="001F2E9A" w:rsidRDefault="001F2E9A" w:rsidP="001F2E9A">
      <w:pPr>
        <w:rPr>
          <w:rFonts w:hint="eastAsia"/>
          <w:lang w:eastAsia="zh-CN"/>
        </w:rPr>
      </w:pPr>
      <w:bookmarkStart w:id="42" w:name="_GoBack"/>
      <w:bookmarkEnd w:id="42"/>
    </w:p>
    <w:p w14:paraId="62E38512" w14:textId="081F55A7" w:rsidR="004135DF" w:rsidRDefault="004135DF" w:rsidP="004135DF">
      <w:pPr>
        <w:pStyle w:val="2"/>
        <w:spacing w:before="120"/>
      </w:pPr>
      <w:r>
        <w:rPr>
          <w:rFonts w:hint="eastAsia"/>
        </w:rPr>
        <w:t xml:space="preserve">4.2 </w:t>
      </w:r>
      <w:r w:rsidR="0080039A">
        <w:rPr>
          <w:rFonts w:hint="eastAsia"/>
        </w:rPr>
        <w:t>错误</w:t>
      </w:r>
      <w:r>
        <w:rPr>
          <w:rFonts w:hint="eastAsia"/>
        </w:rPr>
        <w:t>测试</w:t>
      </w:r>
      <w:bookmarkEnd w:id="41"/>
    </w:p>
    <w:p w14:paraId="4D74E8EB" w14:textId="61F69E44" w:rsidR="004135DF" w:rsidRDefault="004135DF" w:rsidP="004135DF">
      <w:pPr>
        <w:pStyle w:val="3"/>
        <w:spacing w:before="120"/>
      </w:pPr>
      <w:bookmarkStart w:id="43" w:name="_Toc59371561"/>
      <w:r>
        <w:rPr>
          <w:rFonts w:hint="eastAsia"/>
        </w:rPr>
        <w:t xml:space="preserve">4.2.1 </w:t>
      </w:r>
      <w:r w:rsidR="0080039A" w:rsidRPr="0080039A">
        <w:rPr>
          <w:rFonts w:hint="eastAsia"/>
        </w:rPr>
        <w:t>含有非法字符</w:t>
      </w:r>
      <w:bookmarkEnd w:id="43"/>
    </w:p>
    <w:p w14:paraId="19184FFF" w14:textId="3916BFB4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38C52E23" w14:textId="1D2FD3C7" w:rsidR="0080039A" w:rsidRDefault="0080039A" w:rsidP="00FD2CA9">
      <w:pPr>
        <w:rPr>
          <w:rFonts w:hint="eastAsia"/>
          <w:lang w:eastAsia="zh-CN"/>
        </w:rPr>
      </w:pPr>
      <w:r>
        <w:rPr>
          <w:lang w:eastAsia="zh-CN"/>
        </w:rPr>
        <w:tab/>
        <w:t>65</w:t>
      </w:r>
      <w:r>
        <w:rPr>
          <w:rFonts w:hint="eastAsia"/>
          <w:lang w:eastAsia="zh-CN"/>
        </w:rPr>
        <w:t>+&amp;=</w:t>
      </w:r>
    </w:p>
    <w:p w14:paraId="1EC1773A" w14:textId="77777777" w:rsidR="0080039A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54C1AE32" w14:textId="478A468D" w:rsidR="008B5D8B" w:rsidRDefault="008B5D8B" w:rsidP="0080039A">
      <w:pPr>
        <w:ind w:left="360"/>
        <w:rPr>
          <w:lang w:eastAsia="zh-CN"/>
        </w:rPr>
      </w:pPr>
      <w:r>
        <w:rPr>
          <w:rFonts w:hint="eastAsia"/>
          <w:lang w:eastAsia="zh-CN"/>
        </w:rPr>
        <w:t>给出错误提示，程序运行正常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254495B9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5330A0B7" w14:textId="68642176" w:rsidR="008B5D8B" w:rsidRPr="008B5D8B" w:rsidRDefault="0080039A" w:rsidP="008B5D8B">
      <w:pPr>
        <w:rPr>
          <w:lang w:eastAsia="zh-CN"/>
        </w:rPr>
      </w:pPr>
      <w:r w:rsidRPr="0080039A">
        <w:rPr>
          <w:noProof/>
          <w:lang w:eastAsia="zh-CN" w:bidi="ar-SA"/>
        </w:rPr>
        <w:drawing>
          <wp:inline distT="0" distB="0" distL="0" distR="0" wp14:anchorId="5E7575C3" wp14:editId="7082590C">
            <wp:extent cx="1949987" cy="8991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660" cy="9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6367" w14:textId="6FF51414" w:rsidR="004135DF" w:rsidRDefault="004135DF" w:rsidP="004135DF">
      <w:pPr>
        <w:pStyle w:val="3"/>
        <w:spacing w:before="120"/>
      </w:pPr>
      <w:bookmarkStart w:id="44" w:name="_Toc59371562"/>
      <w:r>
        <w:rPr>
          <w:rFonts w:hint="eastAsia"/>
        </w:rPr>
        <w:t xml:space="preserve">4.2.2 </w:t>
      </w:r>
      <w:r w:rsidR="0080039A" w:rsidRPr="0080039A">
        <w:rPr>
          <w:rFonts w:hint="eastAsia"/>
        </w:rPr>
        <w:t>左右括号中内容为空</w:t>
      </w:r>
      <w:bookmarkEnd w:id="44"/>
    </w:p>
    <w:p w14:paraId="7B460EA5" w14:textId="0358DD8B" w:rsidR="0080039A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0337D95E" w14:textId="6353A544" w:rsidR="0080039A" w:rsidRPr="0080039A" w:rsidRDefault="0080039A" w:rsidP="00FD2CA9">
      <w:pPr>
        <w:ind w:firstLine="482"/>
        <w:rPr>
          <w:rFonts w:hint="eastAsia"/>
          <w:bCs/>
          <w:lang w:eastAsia="zh-CN"/>
        </w:rPr>
      </w:pPr>
      <w:r>
        <w:rPr>
          <w:b/>
          <w:lang w:eastAsia="zh-CN"/>
        </w:rPr>
        <w:tab/>
      </w:r>
      <w:r>
        <w:rPr>
          <w:bCs/>
          <w:lang w:eastAsia="zh-CN"/>
        </w:rPr>
        <w:t>5.12</w:t>
      </w:r>
      <w:proofErr w:type="gramStart"/>
      <w:r>
        <w:rPr>
          <w:rFonts w:hint="eastAsia"/>
          <w:bCs/>
          <w:lang w:eastAsia="zh-CN"/>
        </w:rPr>
        <w:t>+</w:t>
      </w:r>
      <w:r>
        <w:rPr>
          <w:bCs/>
          <w:lang w:eastAsia="zh-CN"/>
        </w:rPr>
        <w:t>(</w:t>
      </w:r>
      <w:proofErr w:type="gramEnd"/>
      <w:r>
        <w:rPr>
          <w:bCs/>
          <w:lang w:eastAsia="zh-CN"/>
        </w:rPr>
        <w:t>)=</w:t>
      </w:r>
    </w:p>
    <w:p w14:paraId="25C54B86" w14:textId="3800DDB8" w:rsid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1446BFBA" w14:textId="4FFE1B5F" w:rsidR="0080039A" w:rsidRPr="0080039A" w:rsidRDefault="0080039A" w:rsidP="0080039A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给出错误提示，程序运行正常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1CEF134C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1AC40641" w14:textId="0A34B063" w:rsidR="00FD2CA9" w:rsidRPr="00FD2CA9" w:rsidRDefault="003E6566" w:rsidP="00FD2CA9">
      <w:pPr>
        <w:ind w:firstLine="482"/>
        <w:rPr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225F7B3E" wp14:editId="5F299FE8">
            <wp:extent cx="2135474" cy="990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空括号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7063" cy="9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B591" w14:textId="07969159" w:rsidR="004135DF" w:rsidRDefault="004135DF" w:rsidP="004135DF">
      <w:pPr>
        <w:pStyle w:val="3"/>
        <w:spacing w:before="120"/>
      </w:pPr>
      <w:bookmarkStart w:id="45" w:name="_Toc59371563"/>
      <w:r>
        <w:rPr>
          <w:rFonts w:hint="eastAsia"/>
        </w:rPr>
        <w:lastRenderedPageBreak/>
        <w:t xml:space="preserve">4.2.3 </w:t>
      </w:r>
      <w:r w:rsidR="003E6566" w:rsidRPr="003E6566">
        <w:rPr>
          <w:rFonts w:hint="eastAsia"/>
        </w:rPr>
        <w:t>左右括号不匹配</w:t>
      </w:r>
      <w:bookmarkEnd w:id="45"/>
    </w:p>
    <w:p w14:paraId="00B2603C" w14:textId="13BC502C" w:rsidR="00FD2CA9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</w:p>
    <w:p w14:paraId="3A5C5F95" w14:textId="30D6E078" w:rsidR="003E6566" w:rsidRDefault="003E6566" w:rsidP="00FD2CA9">
      <w:pPr>
        <w:rPr>
          <w:rFonts w:hint="eastAsia"/>
          <w:lang w:eastAsia="zh-CN"/>
        </w:rPr>
      </w:pPr>
      <w:r>
        <w:rPr>
          <w:lang w:eastAsia="zh-CN"/>
        </w:rPr>
        <w:tab/>
        <w:t>1</w:t>
      </w:r>
      <w:r>
        <w:rPr>
          <w:rFonts w:hint="eastAsia"/>
          <w:lang w:eastAsia="zh-CN"/>
        </w:rPr>
        <w:t>+(</w:t>
      </w:r>
      <w:r>
        <w:rPr>
          <w:lang w:eastAsia="zh-CN"/>
        </w:rPr>
        <w:t>5.6=</w:t>
      </w:r>
    </w:p>
    <w:p w14:paraId="59DC9D65" w14:textId="77777777" w:rsidR="003E6566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2F1E69B2" w14:textId="2038405D" w:rsidR="003E6566" w:rsidRPr="003E6566" w:rsidRDefault="003E6566" w:rsidP="003E6566">
      <w:pPr>
        <w:ind w:left="360"/>
        <w:rPr>
          <w:lang w:eastAsia="zh-CN"/>
        </w:rPr>
      </w:pPr>
      <w:r>
        <w:rPr>
          <w:rFonts w:hint="eastAsia"/>
          <w:lang w:eastAsia="zh-CN"/>
        </w:rPr>
        <w:t>给出错误提示，程序运行正常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05D30BA0" w14:textId="7F8F14D0" w:rsid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0F5AEE29" w14:textId="6EEEA1E2" w:rsidR="003E6566" w:rsidRDefault="003E6566" w:rsidP="00FD2CA9">
      <w:pPr>
        <w:ind w:firstLine="482"/>
        <w:rPr>
          <w:b/>
          <w:lang w:eastAsia="zh-CN"/>
        </w:rPr>
      </w:pPr>
      <w:r w:rsidRPr="003E6566">
        <w:rPr>
          <w:b/>
          <w:lang w:eastAsia="zh-CN"/>
        </w:rPr>
        <w:drawing>
          <wp:inline distT="0" distB="0" distL="0" distR="0" wp14:anchorId="490894FD" wp14:editId="69489B27">
            <wp:extent cx="2781541" cy="2415749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0501" w14:textId="658FBAE8" w:rsidR="003E6566" w:rsidRDefault="003E6566" w:rsidP="003E6566">
      <w:pPr>
        <w:pStyle w:val="3"/>
        <w:spacing w:before="120"/>
      </w:pPr>
      <w:bookmarkStart w:id="46" w:name="_Toc59371564"/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 w:rsidRPr="003E6566">
        <w:rPr>
          <w:rFonts w:hint="eastAsia"/>
        </w:rPr>
        <w:t>等号位置错误</w:t>
      </w:r>
      <w:bookmarkEnd w:id="46"/>
    </w:p>
    <w:p w14:paraId="124C9711" w14:textId="50A48C92" w:rsidR="003E6566" w:rsidRDefault="003E6566" w:rsidP="003E6566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</w:t>
      </w:r>
      <w:r w:rsidRPr="00FD2CA9">
        <w:rPr>
          <w:rFonts w:hint="eastAsia"/>
          <w:b/>
          <w:lang w:eastAsia="zh-CN"/>
        </w:rPr>
        <w:t>：</w:t>
      </w:r>
    </w:p>
    <w:p w14:paraId="715D4BBA" w14:textId="66E13D41" w:rsidR="003E6566" w:rsidRDefault="003E6566" w:rsidP="003E6566">
      <w:pPr>
        <w:rPr>
          <w:rFonts w:hint="eastAsia"/>
          <w:lang w:eastAsia="zh-CN"/>
        </w:rPr>
      </w:pPr>
      <w:r>
        <w:rPr>
          <w:lang w:eastAsia="zh-CN"/>
        </w:rPr>
        <w:tab/>
        <w:t>2</w:t>
      </w:r>
      <w:r>
        <w:rPr>
          <w:rFonts w:hint="eastAsia"/>
          <w:lang w:eastAsia="zh-CN"/>
        </w:rPr>
        <w:t>+</w:t>
      </w:r>
      <w:r>
        <w:rPr>
          <w:lang w:eastAsia="zh-CN"/>
        </w:rPr>
        <w:t>5</w:t>
      </w:r>
      <w:r>
        <w:rPr>
          <w:rFonts w:hint="eastAsia"/>
          <w:lang w:eastAsia="zh-CN"/>
        </w:rPr>
        <w:t>=</w:t>
      </w:r>
      <w:r>
        <w:rPr>
          <w:lang w:eastAsia="zh-CN"/>
        </w:rPr>
        <w:t>6</w:t>
      </w:r>
    </w:p>
    <w:p w14:paraId="232F0A2B" w14:textId="77777777" w:rsidR="003E6566" w:rsidRDefault="003E6566" w:rsidP="003E6566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5EA5E72A" w14:textId="77777777" w:rsidR="003E6566" w:rsidRPr="003E6566" w:rsidRDefault="003E6566" w:rsidP="003E6566">
      <w:pPr>
        <w:ind w:left="360"/>
        <w:rPr>
          <w:lang w:eastAsia="zh-CN"/>
        </w:rPr>
      </w:pPr>
      <w:r>
        <w:rPr>
          <w:rFonts w:hint="eastAsia"/>
          <w:lang w:eastAsia="zh-CN"/>
        </w:rPr>
        <w:t>给出错误提示，程序运行正常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1DA22468" w14:textId="31247716" w:rsidR="003E6566" w:rsidRDefault="003E6566" w:rsidP="003E6566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5EF943C2" w14:textId="5D0A8374" w:rsidR="003E6566" w:rsidRDefault="003E6566" w:rsidP="003E6566">
      <w:pPr>
        <w:ind w:firstLine="482"/>
        <w:rPr>
          <w:rFonts w:hint="eastAsia"/>
          <w:b/>
          <w:lang w:eastAsia="zh-CN"/>
        </w:rPr>
      </w:pPr>
      <w:r w:rsidRPr="003E6566">
        <w:rPr>
          <w:b/>
          <w:lang w:eastAsia="zh-CN"/>
        </w:rPr>
        <w:drawing>
          <wp:inline distT="0" distB="0" distL="0" distR="0" wp14:anchorId="7761EC9A" wp14:editId="02BECCA1">
            <wp:extent cx="2331922" cy="102878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5DB4" w14:textId="1122F3DD" w:rsidR="003E6566" w:rsidRDefault="003E6566" w:rsidP="003E6566">
      <w:pPr>
        <w:pStyle w:val="3"/>
        <w:spacing w:before="120"/>
      </w:pPr>
      <w:bookmarkStart w:id="47" w:name="_Toc59371565"/>
      <w:r>
        <w:rPr>
          <w:rFonts w:hint="eastAsia"/>
        </w:rPr>
        <w:t>4.2.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 w:rsidRPr="003E6566">
        <w:rPr>
          <w:rFonts w:hint="eastAsia"/>
        </w:rPr>
        <w:t>不合理</w:t>
      </w:r>
      <w:bookmarkEnd w:id="47"/>
    </w:p>
    <w:p w14:paraId="7C26BDDE" w14:textId="77777777" w:rsidR="003E6566" w:rsidRDefault="003E6566" w:rsidP="003E6566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FD2CA9">
        <w:rPr>
          <w:rFonts w:hint="eastAsia"/>
          <w:b/>
          <w:lang w:eastAsia="zh-CN"/>
        </w:rPr>
        <w:t>用例：</w:t>
      </w:r>
    </w:p>
    <w:p w14:paraId="754EFB09" w14:textId="05CD8725" w:rsidR="003E6566" w:rsidRDefault="003E6566" w:rsidP="003E6566">
      <w:pPr>
        <w:rPr>
          <w:rFonts w:hint="eastAsia"/>
          <w:lang w:eastAsia="zh-CN"/>
        </w:rPr>
      </w:pPr>
      <w:r>
        <w:rPr>
          <w:lang w:eastAsia="zh-CN"/>
        </w:rPr>
        <w:tab/>
        <w:t>6</w:t>
      </w:r>
      <w:r>
        <w:rPr>
          <w:rFonts w:hint="eastAsia"/>
          <w:lang w:eastAsia="zh-CN"/>
        </w:rPr>
        <w:t>+%</w:t>
      </w:r>
      <w:r>
        <w:rPr>
          <w:lang w:eastAsia="zh-CN"/>
        </w:rPr>
        <w:t>6</w:t>
      </w:r>
      <w:r>
        <w:rPr>
          <w:rFonts w:hint="eastAsia"/>
          <w:lang w:eastAsia="zh-CN"/>
        </w:rPr>
        <w:t>=</w:t>
      </w:r>
    </w:p>
    <w:p w14:paraId="72017F2E" w14:textId="77777777" w:rsidR="003E6566" w:rsidRDefault="003E6566" w:rsidP="003E6566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3E78EBBE" w14:textId="77777777" w:rsidR="003E6566" w:rsidRPr="003E6566" w:rsidRDefault="003E6566" w:rsidP="003E6566">
      <w:pPr>
        <w:ind w:left="360"/>
        <w:rPr>
          <w:lang w:eastAsia="zh-CN"/>
        </w:rPr>
      </w:pPr>
      <w:r>
        <w:rPr>
          <w:rFonts w:hint="eastAsia"/>
          <w:lang w:eastAsia="zh-CN"/>
        </w:rPr>
        <w:lastRenderedPageBreak/>
        <w:t>给出错误提示，程序运行正常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53C55C80" w14:textId="7C929EA3" w:rsidR="003E6566" w:rsidRPr="003E6566" w:rsidRDefault="003E6566" w:rsidP="003E6566">
      <w:pPr>
        <w:ind w:firstLine="482"/>
        <w:rPr>
          <w:rFonts w:hint="eastAsia"/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088C8BDE" w14:textId="1FDCD4BB" w:rsidR="00967C27" w:rsidRPr="00ED4D76" w:rsidRDefault="003E6566" w:rsidP="003E6566">
      <w:pPr>
        <w:rPr>
          <w:rFonts w:hint="eastAsia"/>
          <w:lang w:eastAsia="zh-CN"/>
        </w:rPr>
      </w:pPr>
      <w:r w:rsidRPr="003E6566">
        <w:rPr>
          <w:lang w:eastAsia="zh-CN"/>
        </w:rPr>
        <w:drawing>
          <wp:inline distT="0" distB="0" distL="0" distR="0" wp14:anchorId="0182956B" wp14:editId="09AAE7FE">
            <wp:extent cx="2309060" cy="129551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ED4D76" w:rsidSect="00FD3194">
      <w:footerReference w:type="default" r:id="rId3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4C870" w14:textId="77777777" w:rsidR="007F5531" w:rsidRDefault="007F5531" w:rsidP="001D0743">
      <w:r>
        <w:separator/>
      </w:r>
    </w:p>
    <w:p w14:paraId="534A6C9E" w14:textId="77777777" w:rsidR="007F5531" w:rsidRDefault="007F5531" w:rsidP="001D0743"/>
    <w:p w14:paraId="6935D405" w14:textId="77777777" w:rsidR="007F5531" w:rsidRDefault="007F5531" w:rsidP="001D0743"/>
    <w:p w14:paraId="5113AFDD" w14:textId="77777777" w:rsidR="007F5531" w:rsidRDefault="007F5531" w:rsidP="001D0743"/>
    <w:p w14:paraId="7B4E8846" w14:textId="77777777" w:rsidR="007F5531" w:rsidRDefault="007F5531" w:rsidP="001D0743"/>
    <w:p w14:paraId="0ECEE137" w14:textId="77777777" w:rsidR="007F5531" w:rsidRDefault="007F5531" w:rsidP="001D0743"/>
  </w:endnote>
  <w:endnote w:type="continuationSeparator" w:id="0">
    <w:p w14:paraId="49730B85" w14:textId="77777777" w:rsidR="007F5531" w:rsidRDefault="007F5531" w:rsidP="001D0743">
      <w:r>
        <w:continuationSeparator/>
      </w:r>
    </w:p>
    <w:p w14:paraId="5D8DCBCD" w14:textId="77777777" w:rsidR="007F5531" w:rsidRDefault="007F5531" w:rsidP="001D0743"/>
    <w:p w14:paraId="23D05330" w14:textId="77777777" w:rsidR="007F5531" w:rsidRDefault="007F5531" w:rsidP="001D0743"/>
    <w:p w14:paraId="0A141881" w14:textId="77777777" w:rsidR="007F5531" w:rsidRDefault="007F5531" w:rsidP="001D0743"/>
    <w:p w14:paraId="3FFCCBF4" w14:textId="77777777" w:rsidR="007F5531" w:rsidRDefault="007F5531" w:rsidP="001D0743"/>
    <w:p w14:paraId="6029273B" w14:textId="77777777" w:rsidR="007F5531" w:rsidRDefault="007F5531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386F7" w14:textId="77777777" w:rsidR="003E6566" w:rsidRPr="00F57004" w:rsidRDefault="003E6566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6F3DA5F1" w14:textId="77777777" w:rsidR="003E6566" w:rsidRDefault="003E6566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65F7" w14:textId="77777777" w:rsidR="003E6566" w:rsidRPr="009035C9" w:rsidRDefault="003E6566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87A04" w14:textId="77777777" w:rsidR="003E6566" w:rsidRDefault="003E6566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1716F" w14:textId="77777777" w:rsidR="003E6566" w:rsidRDefault="003E6566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Content>
      <w:p w14:paraId="7E8CE0F3" w14:textId="77777777" w:rsidR="003E6566" w:rsidRDefault="003E6566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D9EBB0A" w14:textId="77777777" w:rsidR="003E6566" w:rsidRPr="00E0298B" w:rsidRDefault="003E6566" w:rsidP="001D0743">
    <w:pPr>
      <w:pStyle w:val="a4"/>
      <w:ind w:firstLine="360"/>
    </w:pPr>
  </w:p>
  <w:p w14:paraId="4D7A7D12" w14:textId="77777777" w:rsidR="003E6566" w:rsidRDefault="003E65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F5641" w14:textId="77777777" w:rsidR="007F5531" w:rsidRDefault="007F5531" w:rsidP="001D0743">
      <w:r>
        <w:separator/>
      </w:r>
    </w:p>
    <w:p w14:paraId="48CCA486" w14:textId="77777777" w:rsidR="007F5531" w:rsidRDefault="007F5531" w:rsidP="001D0743"/>
    <w:p w14:paraId="6DD08943" w14:textId="77777777" w:rsidR="007F5531" w:rsidRDefault="007F5531" w:rsidP="001D0743"/>
    <w:p w14:paraId="742EAE59" w14:textId="77777777" w:rsidR="007F5531" w:rsidRDefault="007F5531" w:rsidP="001D0743"/>
    <w:p w14:paraId="3DE37276" w14:textId="77777777" w:rsidR="007F5531" w:rsidRDefault="007F5531" w:rsidP="001D0743"/>
    <w:p w14:paraId="59AAE285" w14:textId="77777777" w:rsidR="007F5531" w:rsidRDefault="007F5531" w:rsidP="001D0743"/>
  </w:footnote>
  <w:footnote w:type="continuationSeparator" w:id="0">
    <w:p w14:paraId="04DE659C" w14:textId="77777777" w:rsidR="007F5531" w:rsidRDefault="007F5531" w:rsidP="001D0743">
      <w:r>
        <w:continuationSeparator/>
      </w:r>
    </w:p>
    <w:p w14:paraId="62ECB556" w14:textId="77777777" w:rsidR="007F5531" w:rsidRDefault="007F5531" w:rsidP="001D0743"/>
    <w:p w14:paraId="2DF58FC4" w14:textId="77777777" w:rsidR="007F5531" w:rsidRDefault="007F5531" w:rsidP="001D0743"/>
    <w:p w14:paraId="40991EC8" w14:textId="77777777" w:rsidR="007F5531" w:rsidRDefault="007F5531" w:rsidP="001D0743"/>
    <w:p w14:paraId="4D3EAA8F" w14:textId="77777777" w:rsidR="007F5531" w:rsidRDefault="007F5531" w:rsidP="001D0743"/>
    <w:p w14:paraId="782209DC" w14:textId="77777777" w:rsidR="007F5531" w:rsidRDefault="007F5531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343AD" w14:textId="77777777" w:rsidR="003E6566" w:rsidRDefault="003E6566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9208" w14:textId="77777777" w:rsidR="003E6566" w:rsidRPr="009035C9" w:rsidRDefault="003E6566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5DAE0" w14:textId="77777777" w:rsidR="003E6566" w:rsidRDefault="003E6566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99968CB"/>
    <w:multiLevelType w:val="multilevel"/>
    <w:tmpl w:val="176272C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193FC1"/>
    <w:multiLevelType w:val="hybridMultilevel"/>
    <w:tmpl w:val="7A9C2C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3B41B6"/>
    <w:multiLevelType w:val="hybridMultilevel"/>
    <w:tmpl w:val="DC40FBB6"/>
    <w:lvl w:ilvl="0" w:tplc="5A74A0A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1E380824"/>
    <w:multiLevelType w:val="multilevel"/>
    <w:tmpl w:val="1762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9977BE"/>
    <w:multiLevelType w:val="hybridMultilevel"/>
    <w:tmpl w:val="E1CE222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2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D636CD1"/>
    <w:multiLevelType w:val="multilevel"/>
    <w:tmpl w:val="1762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 w15:restartNumberingAfterBreak="0">
    <w:nsid w:val="358C7FDF"/>
    <w:multiLevelType w:val="multilevel"/>
    <w:tmpl w:val="C474335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6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7" w15:restartNumberingAfterBreak="0">
    <w:nsid w:val="3B1C6979"/>
    <w:multiLevelType w:val="multilevel"/>
    <w:tmpl w:val="1762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2" w15:restartNumberingAfterBreak="0">
    <w:nsid w:val="43ED16CC"/>
    <w:multiLevelType w:val="multilevel"/>
    <w:tmpl w:val="1762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DD23C3"/>
    <w:multiLevelType w:val="hybridMultilevel"/>
    <w:tmpl w:val="055037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08D7CEA"/>
    <w:multiLevelType w:val="multilevel"/>
    <w:tmpl w:val="1762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26" w15:restartNumberingAfterBreak="0">
    <w:nsid w:val="57D36FAB"/>
    <w:multiLevelType w:val="multilevel"/>
    <w:tmpl w:val="1762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1B4E8D"/>
    <w:multiLevelType w:val="hybridMultilevel"/>
    <w:tmpl w:val="6EEE26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3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0D2792E"/>
    <w:multiLevelType w:val="hybridMultilevel"/>
    <w:tmpl w:val="47FE6E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2A97C01"/>
    <w:multiLevelType w:val="hybridMultilevel"/>
    <w:tmpl w:val="0CDA7B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30"/>
  </w:num>
  <w:num w:numId="4">
    <w:abstractNumId w:val="21"/>
  </w:num>
  <w:num w:numId="5">
    <w:abstractNumId w:val="33"/>
  </w:num>
  <w:num w:numId="6">
    <w:abstractNumId w:val="1"/>
  </w:num>
  <w:num w:numId="7">
    <w:abstractNumId w:val="6"/>
  </w:num>
  <w:num w:numId="8">
    <w:abstractNumId w:val="18"/>
  </w:num>
  <w:num w:numId="9">
    <w:abstractNumId w:val="29"/>
  </w:num>
  <w:num w:numId="10">
    <w:abstractNumId w:val="4"/>
  </w:num>
  <w:num w:numId="11">
    <w:abstractNumId w:val="10"/>
  </w:num>
  <w:num w:numId="12">
    <w:abstractNumId w:val="16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9"/>
  </w:num>
  <w:num w:numId="21">
    <w:abstractNumId w:val="3"/>
  </w:num>
  <w:num w:numId="22">
    <w:abstractNumId w:val="0"/>
  </w:num>
  <w:num w:numId="23">
    <w:abstractNumId w:val="20"/>
  </w:num>
  <w:num w:numId="24">
    <w:abstractNumId w:val="28"/>
  </w:num>
  <w:num w:numId="25">
    <w:abstractNumId w:val="32"/>
  </w:num>
  <w:num w:numId="26">
    <w:abstractNumId w:val="5"/>
  </w:num>
  <w:num w:numId="27">
    <w:abstractNumId w:val="8"/>
  </w:num>
  <w:num w:numId="28">
    <w:abstractNumId w:val="15"/>
  </w:num>
  <w:num w:numId="29">
    <w:abstractNumId w:val="2"/>
  </w:num>
  <w:num w:numId="30">
    <w:abstractNumId w:val="13"/>
  </w:num>
  <w:num w:numId="31">
    <w:abstractNumId w:val="9"/>
  </w:num>
  <w:num w:numId="32">
    <w:abstractNumId w:val="27"/>
  </w:num>
  <w:num w:numId="33">
    <w:abstractNumId w:val="24"/>
  </w:num>
  <w:num w:numId="34">
    <w:abstractNumId w:val="31"/>
  </w:num>
  <w:num w:numId="35">
    <w:abstractNumId w:val="22"/>
  </w:num>
  <w:num w:numId="36">
    <w:abstractNumId w:val="11"/>
  </w:num>
  <w:num w:numId="37">
    <w:abstractNumId w:val="26"/>
  </w:num>
  <w:num w:numId="38">
    <w:abstractNumId w:val="17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E5B71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60B4"/>
    <w:rsid w:val="001C7624"/>
    <w:rsid w:val="001D0743"/>
    <w:rsid w:val="001D6020"/>
    <w:rsid w:val="001D6A96"/>
    <w:rsid w:val="001E0A13"/>
    <w:rsid w:val="001E2EC9"/>
    <w:rsid w:val="001E4DF9"/>
    <w:rsid w:val="001F23DB"/>
    <w:rsid w:val="001F2E9A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656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5C7C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1762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3A10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5531"/>
    <w:rsid w:val="007F76FE"/>
    <w:rsid w:val="0080039A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4754B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0D6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A7A89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7F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466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1BE3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5957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4D0DB8"/>
  <w15:docId w15:val="{59AB5E4C-3893-486C-8B03-416C8AEE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6566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alt">
    <w:name w:val="alt"/>
    <w:basedOn w:val="a"/>
    <w:rsid w:val="00E41466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keyword">
    <w:name w:val="keyword"/>
    <w:basedOn w:val="a0"/>
    <w:rsid w:val="00E41466"/>
  </w:style>
  <w:style w:type="character" w:customStyle="1" w:styleId="string">
    <w:name w:val="string"/>
    <w:basedOn w:val="a0"/>
    <w:rsid w:val="00E41466"/>
  </w:style>
  <w:style w:type="character" w:customStyle="1" w:styleId="comment">
    <w:name w:val="comment"/>
    <w:basedOn w:val="a0"/>
    <w:rsid w:val="00E41466"/>
  </w:style>
  <w:style w:type="character" w:customStyle="1" w:styleId="datatypes">
    <w:name w:val="datatypes"/>
    <w:basedOn w:val="a0"/>
    <w:rsid w:val="00E4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2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E2E3D-375B-4BE6-8C5B-B84E4904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526</TotalTime>
  <Pages>21</Pages>
  <Words>1700</Words>
  <Characters>9692</Characters>
  <Application>Microsoft Office Word</Application>
  <DocSecurity>0</DocSecurity>
  <Lines>80</Lines>
  <Paragraphs>22</Paragraphs>
  <ScaleCrop>false</ScaleCrop>
  <Company>中国石油大学</Company>
  <LinksUpToDate>false</LinksUpToDate>
  <CharactersWithSpaces>11370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赵 子昱</cp:lastModifiedBy>
  <cp:revision>22</cp:revision>
  <cp:lastPrinted>2008-07-17T03:36:00Z</cp:lastPrinted>
  <dcterms:created xsi:type="dcterms:W3CDTF">2017-10-13T02:08:00Z</dcterms:created>
  <dcterms:modified xsi:type="dcterms:W3CDTF">2020-12-20T07:56:00Z</dcterms:modified>
</cp:coreProperties>
</file>