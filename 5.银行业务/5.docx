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B8DC4F8" w14:textId="77777777" w:rsidR="00B138A1" w:rsidRPr="001E4DF9" w:rsidRDefault="00B138A1" w:rsidP="001D0743">
      <w:pPr>
        <w:rPr>
          <w:lang w:eastAsia="zh-CN"/>
        </w:rPr>
      </w:pPr>
    </w:p>
    <w:p w14:paraId="38CA469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43040439" w14:textId="77777777" w:rsidR="00404CF0" w:rsidRPr="00ED4D76" w:rsidRDefault="00404CF0" w:rsidP="001D0743">
      <w:pPr>
        <w:rPr>
          <w:lang w:eastAsia="zh-CN"/>
        </w:rPr>
      </w:pPr>
    </w:p>
    <w:p w14:paraId="0C22DCF8" w14:textId="77777777" w:rsidR="00404CF0" w:rsidRPr="00ED4D76" w:rsidRDefault="00404CF0" w:rsidP="001D0743">
      <w:pPr>
        <w:rPr>
          <w:lang w:eastAsia="zh-CN"/>
        </w:rPr>
      </w:pPr>
    </w:p>
    <w:p w14:paraId="3083DCE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DBE5658" w14:textId="1B164FA3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2F1655">
        <w:rPr>
          <w:rFonts w:ascii="TypeLand 康熙字典體" w:eastAsiaTheme="minorEastAsia" w:hAnsi="TypeLand 康熙字典體" w:hint="eastAsia"/>
          <w:lang w:eastAsia="zh-CN"/>
        </w:rPr>
        <w:t>银行业务</w:t>
      </w:r>
    </w:p>
    <w:p w14:paraId="1A03524D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0C790FC5" w14:textId="77777777" w:rsidR="00AB4DCF" w:rsidRPr="00ED4D76" w:rsidRDefault="00AB4DCF" w:rsidP="001D0743">
      <w:pPr>
        <w:rPr>
          <w:lang w:eastAsia="zh-CN"/>
        </w:rPr>
      </w:pPr>
    </w:p>
    <w:p w14:paraId="1B5EAA19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19B03708" w14:textId="77777777" w:rsidR="00B138A1" w:rsidRPr="00ED4D76" w:rsidRDefault="00B138A1" w:rsidP="001D0743">
      <w:pPr>
        <w:rPr>
          <w:lang w:eastAsia="zh-CN"/>
        </w:rPr>
      </w:pPr>
    </w:p>
    <w:p w14:paraId="183BFF5B" w14:textId="77777777" w:rsidR="00B138A1" w:rsidRPr="00ED4D76" w:rsidRDefault="00B138A1" w:rsidP="001D0743">
      <w:pPr>
        <w:rPr>
          <w:lang w:eastAsia="zh-CN"/>
        </w:rPr>
      </w:pPr>
    </w:p>
    <w:p w14:paraId="50C00A8B" w14:textId="77777777" w:rsidR="00B138A1" w:rsidRPr="00ED4D76" w:rsidRDefault="00B138A1" w:rsidP="001D0743">
      <w:pPr>
        <w:rPr>
          <w:lang w:eastAsia="zh-CN"/>
        </w:rPr>
      </w:pPr>
    </w:p>
    <w:p w14:paraId="72615115" w14:textId="77777777" w:rsidR="00B138A1" w:rsidRPr="00ED4D76" w:rsidRDefault="00B138A1" w:rsidP="001D0743">
      <w:pPr>
        <w:rPr>
          <w:lang w:eastAsia="zh-CN"/>
        </w:rPr>
      </w:pPr>
    </w:p>
    <w:p w14:paraId="1A7083A0" w14:textId="77777777" w:rsidR="006F1CF2" w:rsidRPr="00ED4D76" w:rsidRDefault="006F1CF2" w:rsidP="001D0743">
      <w:pPr>
        <w:rPr>
          <w:lang w:eastAsia="zh-CN"/>
        </w:rPr>
      </w:pPr>
    </w:p>
    <w:p w14:paraId="6976414D" w14:textId="77777777" w:rsidR="006F1CF2" w:rsidRPr="00ED4D76" w:rsidRDefault="006F1CF2" w:rsidP="001D0743">
      <w:pPr>
        <w:rPr>
          <w:lang w:eastAsia="zh-CN"/>
        </w:rPr>
      </w:pPr>
    </w:p>
    <w:p w14:paraId="78B41F4E" w14:textId="2A884476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F1655">
        <w:rPr>
          <w:rFonts w:ascii="宋体" w:hAnsi="宋体" w:hint="eastAsia"/>
          <w:u w:val="single"/>
          <w:lang w:eastAsia="zh-CN"/>
        </w:rPr>
        <w:t>赵子昱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121E89A" w14:textId="38298790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F1655">
        <w:rPr>
          <w:rFonts w:ascii="宋体" w:hAnsi="宋体"/>
          <w:u w:val="single"/>
          <w:lang w:eastAsia="zh-CN"/>
        </w:rPr>
        <w:t>1951459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7CE519C2" w14:textId="0A90DCFA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</w:t>
      </w:r>
      <w:r w:rsidR="002F1655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</w:p>
    <w:p w14:paraId="7C1A220E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11997996" w14:textId="77777777" w:rsidR="00B138A1" w:rsidRPr="00ED4D76" w:rsidRDefault="00B138A1" w:rsidP="001D0743">
      <w:pPr>
        <w:rPr>
          <w:lang w:eastAsia="zh-CN"/>
        </w:rPr>
      </w:pPr>
    </w:p>
    <w:p w14:paraId="47DA24C4" w14:textId="77777777" w:rsidR="006F1CF2" w:rsidRPr="00ED4D76" w:rsidRDefault="006F1CF2" w:rsidP="001D0743">
      <w:pPr>
        <w:rPr>
          <w:lang w:eastAsia="zh-CN"/>
        </w:rPr>
      </w:pPr>
    </w:p>
    <w:p w14:paraId="16C152AA" w14:textId="77777777" w:rsidR="006F1CF2" w:rsidRPr="00ED4D76" w:rsidRDefault="006F1CF2" w:rsidP="001D0743">
      <w:pPr>
        <w:rPr>
          <w:lang w:eastAsia="zh-CN"/>
        </w:rPr>
      </w:pPr>
    </w:p>
    <w:p w14:paraId="118D06F9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6A512F4F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790D406" w14:textId="77777777" w:rsidR="00056E90" w:rsidRPr="00ED4D76" w:rsidRDefault="00056E90" w:rsidP="001D0743">
      <w:pPr>
        <w:rPr>
          <w:lang w:eastAsia="zh-CN"/>
        </w:rPr>
      </w:pPr>
    </w:p>
    <w:p w14:paraId="1A22BA5B" w14:textId="77777777" w:rsidR="00E53577" w:rsidRPr="00ED4D76" w:rsidRDefault="00E53577" w:rsidP="001D0743">
      <w:pPr>
        <w:rPr>
          <w:lang w:eastAsia="zh-CN"/>
        </w:rPr>
      </w:pPr>
    </w:p>
    <w:p w14:paraId="4153F62C" w14:textId="77777777" w:rsidR="00E53577" w:rsidRPr="00ED4D76" w:rsidRDefault="00E53577" w:rsidP="001D0743">
      <w:pPr>
        <w:rPr>
          <w:lang w:eastAsia="zh-CN"/>
        </w:rPr>
      </w:pPr>
    </w:p>
    <w:p w14:paraId="4D17C9E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A98D8B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6FB74014" w14:textId="75B17EDE" w:rsidR="00481BF8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9454516" w:history="1">
        <w:r w:rsidR="00481BF8" w:rsidRPr="00E70D8F">
          <w:rPr>
            <w:rStyle w:val="aff1"/>
            <w:noProof/>
          </w:rPr>
          <w:t xml:space="preserve">1  </w:t>
        </w:r>
        <w:r w:rsidR="00481BF8" w:rsidRPr="00E70D8F">
          <w:rPr>
            <w:rStyle w:val="aff1"/>
            <w:noProof/>
          </w:rPr>
          <w:t>分析</w:t>
        </w:r>
        <w:r w:rsidR="00481BF8">
          <w:rPr>
            <w:noProof/>
            <w:webHidden/>
          </w:rPr>
          <w:tab/>
        </w:r>
        <w:r w:rsidR="00481BF8">
          <w:rPr>
            <w:noProof/>
            <w:webHidden/>
          </w:rPr>
          <w:fldChar w:fldCharType="begin"/>
        </w:r>
        <w:r w:rsidR="00481BF8">
          <w:rPr>
            <w:noProof/>
            <w:webHidden/>
          </w:rPr>
          <w:instrText xml:space="preserve"> PAGEREF _Toc59454516 \h </w:instrText>
        </w:r>
        <w:r w:rsidR="00481BF8">
          <w:rPr>
            <w:noProof/>
            <w:webHidden/>
          </w:rPr>
        </w:r>
        <w:r w:rsidR="00481BF8">
          <w:rPr>
            <w:noProof/>
            <w:webHidden/>
          </w:rPr>
          <w:fldChar w:fldCharType="separate"/>
        </w:r>
        <w:r w:rsidR="00481BF8">
          <w:rPr>
            <w:noProof/>
            <w:webHidden/>
          </w:rPr>
          <w:t>1</w:t>
        </w:r>
        <w:r w:rsidR="00481BF8">
          <w:rPr>
            <w:noProof/>
            <w:webHidden/>
          </w:rPr>
          <w:fldChar w:fldCharType="end"/>
        </w:r>
      </w:hyperlink>
    </w:p>
    <w:p w14:paraId="642228EA" w14:textId="19D5B133" w:rsidR="00481BF8" w:rsidRDefault="00481B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17" w:history="1">
        <w:r w:rsidRPr="00E70D8F">
          <w:rPr>
            <w:rStyle w:val="aff1"/>
            <w:noProof/>
          </w:rPr>
          <w:t xml:space="preserve">1.1 </w:t>
        </w:r>
        <w:r w:rsidRPr="00E70D8F">
          <w:rPr>
            <w:rStyle w:val="aff1"/>
            <w:noProof/>
          </w:rPr>
          <w:t>项目内容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887759" w14:textId="33EB1246" w:rsidR="00481BF8" w:rsidRDefault="00481B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18" w:history="1">
        <w:r w:rsidRPr="00E70D8F">
          <w:rPr>
            <w:rStyle w:val="aff1"/>
            <w:noProof/>
          </w:rPr>
          <w:t xml:space="preserve">1.2 </w:t>
        </w:r>
        <w:r w:rsidRPr="00E70D8F">
          <w:rPr>
            <w:rStyle w:val="aff1"/>
            <w:noProof/>
          </w:rPr>
          <w:t>功能要求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5738BF" w14:textId="1F19712F" w:rsidR="00481BF8" w:rsidRDefault="00481BF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454519" w:history="1">
        <w:r w:rsidRPr="00E70D8F">
          <w:rPr>
            <w:rStyle w:val="aff1"/>
            <w:noProof/>
          </w:rPr>
          <w:t xml:space="preserve">2 </w:t>
        </w:r>
        <w:r w:rsidRPr="00E70D8F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28BFB0" w14:textId="10A213AA" w:rsidR="00481BF8" w:rsidRDefault="00481B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20" w:history="1">
        <w:r w:rsidRPr="00E70D8F">
          <w:rPr>
            <w:rStyle w:val="aff1"/>
            <w:noProof/>
          </w:rPr>
          <w:t xml:space="preserve">2.1 </w:t>
        </w:r>
        <w:r w:rsidRPr="00E70D8F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4ECE01" w14:textId="3F21B3F1" w:rsidR="00481BF8" w:rsidRDefault="00481B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21" w:history="1">
        <w:r w:rsidRPr="00E70D8F">
          <w:rPr>
            <w:rStyle w:val="aff1"/>
            <w:noProof/>
          </w:rPr>
          <w:t xml:space="preserve">2.2 </w:t>
        </w:r>
        <w:r w:rsidRPr="00E70D8F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41DAFF" w14:textId="4E6E1670" w:rsidR="00481BF8" w:rsidRDefault="00481B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22" w:history="1">
        <w:r w:rsidRPr="00E70D8F">
          <w:rPr>
            <w:rStyle w:val="aff1"/>
            <w:noProof/>
          </w:rPr>
          <w:t xml:space="preserve">2.3 </w:t>
        </w:r>
        <w:r w:rsidRPr="00E70D8F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7B5249" w14:textId="15C380CD" w:rsidR="00481BF8" w:rsidRDefault="00481BF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454523" w:history="1">
        <w:r w:rsidRPr="00E70D8F">
          <w:rPr>
            <w:rStyle w:val="aff1"/>
            <w:b/>
            <w:noProof/>
          </w:rPr>
          <w:t>3.Bank()</w:t>
        </w:r>
        <w:r w:rsidRPr="00E70D8F">
          <w:rPr>
            <w:rStyle w:val="aff1"/>
            <w:noProof/>
          </w:rPr>
          <w:t xml:space="preserve"> </w:t>
        </w:r>
        <w:r w:rsidRPr="00E70D8F">
          <w:rPr>
            <w:rStyle w:val="aff1"/>
            <w:noProof/>
          </w:rPr>
          <w:t>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1098B4" w14:textId="49AE6273" w:rsidR="00481BF8" w:rsidRDefault="00481B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24" w:history="1">
        <w:r w:rsidRPr="00E70D8F">
          <w:rPr>
            <w:rStyle w:val="aff1"/>
            <w:noProof/>
          </w:rPr>
          <w:t xml:space="preserve">3.1 </w:t>
        </w:r>
        <w:r w:rsidRPr="00E70D8F">
          <w:rPr>
            <w:rStyle w:val="aff1"/>
            <w:b/>
            <w:bCs/>
            <w:noProof/>
          </w:rPr>
          <w:t>Bank()</w:t>
        </w:r>
        <w:r w:rsidRPr="00E70D8F">
          <w:rPr>
            <w:rStyle w:val="aff1"/>
            <w:noProof/>
          </w:rPr>
          <w:t xml:space="preserve"> </w:t>
        </w:r>
        <w:r w:rsidRPr="00E70D8F">
          <w:rPr>
            <w:rStyle w:val="aff1"/>
            <w:noProof/>
          </w:rPr>
          <w:t>函数的流程图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BF1797" w14:textId="30C36D8F" w:rsidR="00481BF8" w:rsidRDefault="00481B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25" w:history="1">
        <w:r w:rsidRPr="00E70D8F">
          <w:rPr>
            <w:rStyle w:val="aff1"/>
            <w:noProof/>
          </w:rPr>
          <w:t xml:space="preserve">3.2 </w:t>
        </w:r>
        <w:r w:rsidRPr="00E70D8F">
          <w:rPr>
            <w:rStyle w:val="aff1"/>
            <w:b/>
            <w:bCs/>
            <w:noProof/>
          </w:rPr>
          <w:t>Bank()</w:t>
        </w:r>
        <w:r w:rsidRPr="00E70D8F">
          <w:rPr>
            <w:rStyle w:val="aff1"/>
            <w:noProof/>
          </w:rPr>
          <w:t xml:space="preserve"> </w:t>
        </w:r>
        <w:r w:rsidRPr="00E70D8F">
          <w:rPr>
            <w:rStyle w:val="aff1"/>
            <w:noProof/>
          </w:rPr>
          <w:t>函数的代码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F8F2C3" w14:textId="10691D24" w:rsidR="00481BF8" w:rsidRDefault="00481BF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454526" w:history="1">
        <w:r w:rsidRPr="00E70D8F">
          <w:rPr>
            <w:rStyle w:val="aff1"/>
            <w:noProof/>
          </w:rPr>
          <w:t xml:space="preserve">4 </w:t>
        </w:r>
        <w:r w:rsidRPr="00E70D8F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862D29" w14:textId="1C73E038" w:rsidR="00481BF8" w:rsidRDefault="00481B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27" w:history="1">
        <w:r w:rsidRPr="00E70D8F">
          <w:rPr>
            <w:rStyle w:val="aff1"/>
            <w:noProof/>
          </w:rPr>
          <w:t xml:space="preserve">4.1 </w:t>
        </w:r>
        <w:r w:rsidRPr="00E70D8F">
          <w:rPr>
            <w:rStyle w:val="aff1"/>
            <w:noProof/>
          </w:rPr>
          <w:t>功</w:t>
        </w:r>
        <w:r w:rsidRPr="00E70D8F">
          <w:rPr>
            <w:rStyle w:val="aff1"/>
            <w:noProof/>
          </w:rPr>
          <w:t>能</w:t>
        </w:r>
        <w:r w:rsidRPr="00E70D8F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7F3D5B" w14:textId="5D38634E" w:rsidR="00481BF8" w:rsidRDefault="00481B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28" w:history="1">
        <w:r w:rsidRPr="00E70D8F">
          <w:rPr>
            <w:rStyle w:val="aff1"/>
            <w:noProof/>
          </w:rPr>
          <w:t xml:space="preserve">4.1.1 </w:t>
        </w:r>
        <w:r w:rsidRPr="00E70D8F">
          <w:rPr>
            <w:rStyle w:val="aff1"/>
            <w:noProof/>
          </w:rPr>
          <w:t>正常测试，</w:t>
        </w:r>
        <w:r w:rsidRPr="00E70D8F">
          <w:rPr>
            <w:rStyle w:val="aff1"/>
            <w:noProof/>
          </w:rPr>
          <w:t>A</w:t>
        </w:r>
        <w:r w:rsidRPr="00E70D8F">
          <w:rPr>
            <w:rStyle w:val="aff1"/>
            <w:noProof/>
          </w:rPr>
          <w:t>窗口人多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61C67E" w14:textId="27EF29B5" w:rsidR="00481BF8" w:rsidRDefault="00481B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29" w:history="1">
        <w:r w:rsidRPr="00E70D8F">
          <w:rPr>
            <w:rStyle w:val="aff1"/>
            <w:noProof/>
          </w:rPr>
          <w:t xml:space="preserve">4.1.2 </w:t>
        </w:r>
        <w:r w:rsidRPr="00E70D8F">
          <w:rPr>
            <w:rStyle w:val="aff1"/>
            <w:noProof/>
          </w:rPr>
          <w:t>正常测试，</w:t>
        </w:r>
        <w:r w:rsidRPr="00E70D8F">
          <w:rPr>
            <w:rStyle w:val="aff1"/>
            <w:noProof/>
          </w:rPr>
          <w:t>B</w:t>
        </w:r>
        <w:r w:rsidRPr="00E70D8F">
          <w:rPr>
            <w:rStyle w:val="aff1"/>
            <w:noProof/>
          </w:rPr>
          <w:t>窗口人多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08A21F" w14:textId="73332891" w:rsidR="00481BF8" w:rsidRDefault="00481B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30" w:history="1">
        <w:r w:rsidRPr="00E70D8F">
          <w:rPr>
            <w:rStyle w:val="aff1"/>
            <w:noProof/>
          </w:rPr>
          <w:t xml:space="preserve">4.1.3 </w:t>
        </w:r>
        <w:r w:rsidRPr="00E70D8F">
          <w:rPr>
            <w:rStyle w:val="aff1"/>
            <w:noProof/>
          </w:rPr>
          <w:t>最小</w:t>
        </w:r>
        <w:r w:rsidRPr="00E70D8F">
          <w:rPr>
            <w:rStyle w:val="aff1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404AA5" w14:textId="1FCB934B" w:rsidR="00481BF8" w:rsidRDefault="00481B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31" w:history="1">
        <w:r w:rsidRPr="00E70D8F">
          <w:rPr>
            <w:rStyle w:val="aff1"/>
            <w:noProof/>
          </w:rPr>
          <w:t xml:space="preserve">4.1.4 </w:t>
        </w:r>
        <w:r w:rsidRPr="00E70D8F">
          <w:rPr>
            <w:rStyle w:val="aff1"/>
            <w:noProof/>
          </w:rPr>
          <w:t>测试</w:t>
        </w:r>
        <w:r w:rsidRPr="00E70D8F">
          <w:rPr>
            <w:rStyle w:val="aff1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7C4514" w14:textId="74B4E16C" w:rsidR="00481BF8" w:rsidRDefault="00481B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32" w:history="1">
        <w:r w:rsidRPr="00E70D8F">
          <w:rPr>
            <w:rStyle w:val="aff1"/>
            <w:noProof/>
          </w:rPr>
          <w:t xml:space="preserve">4.1.5 </w:t>
        </w:r>
        <w:r w:rsidRPr="00E70D8F">
          <w:rPr>
            <w:rStyle w:val="aff1"/>
            <w:noProof/>
          </w:rPr>
          <w:t>测试</w:t>
        </w:r>
        <w:r w:rsidRPr="00E70D8F">
          <w:rPr>
            <w:rStyle w:val="aff1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72DF65" w14:textId="38DE5B9E" w:rsidR="00481BF8" w:rsidRDefault="00481B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454533" w:history="1">
        <w:r w:rsidRPr="00E70D8F">
          <w:rPr>
            <w:rStyle w:val="aff1"/>
            <w:noProof/>
          </w:rPr>
          <w:t xml:space="preserve">4.1.6 </w:t>
        </w:r>
        <w:r w:rsidRPr="00E70D8F">
          <w:rPr>
            <w:rStyle w:val="aff1"/>
            <w:noProof/>
          </w:rPr>
          <w:t>测试</w:t>
        </w:r>
        <w:r w:rsidRPr="00E70D8F">
          <w:rPr>
            <w:rStyle w:val="aff1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_Toc59454533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AC5C67" w14:textId="22F0D1FA" w:rsidR="00575676" w:rsidRPr="00ED4D76" w:rsidRDefault="00572339" w:rsidP="001D0743">
      <w:pPr>
        <w:pStyle w:val="TOC1"/>
      </w:pPr>
      <w:r w:rsidRPr="00ED4D76">
        <w:fldChar w:fldCharType="end"/>
      </w:r>
    </w:p>
    <w:p w14:paraId="0A61CBF7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4DA6F76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59454516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2AF2EC91" w14:textId="5953E3A3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59454517"/>
      <w:r w:rsidRPr="00C119C2">
        <w:rPr>
          <w:rFonts w:hint="eastAsia"/>
        </w:rPr>
        <w:t xml:space="preserve">1.1 </w:t>
      </w:r>
      <w:bookmarkEnd w:id="3"/>
      <w:r w:rsidR="002F1655">
        <w:rPr>
          <w:rFonts w:hint="eastAsia"/>
        </w:rPr>
        <w:t>项目内容</w:t>
      </w:r>
      <w:bookmarkEnd w:id="4"/>
    </w:p>
    <w:p w14:paraId="104CD076" w14:textId="77777777" w:rsidR="002F1655" w:rsidRDefault="002F1655" w:rsidP="002F1655"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设某银行有</w:t>
      </w:r>
      <w:r>
        <w:rPr>
          <w:lang w:eastAsia="zh-CN"/>
        </w:rPr>
        <w:t>A</w:t>
      </w:r>
      <w:r>
        <w:rPr>
          <w:rFonts w:hint="eastAsia"/>
          <w:lang w:eastAsia="zh-CN"/>
        </w:rPr>
        <w:t>，</w:t>
      </w:r>
      <w:r>
        <w:rPr>
          <w:lang w:eastAsia="zh-CN"/>
        </w:rPr>
        <w:t>B</w:t>
      </w:r>
      <w:r>
        <w:rPr>
          <w:rFonts w:hint="eastAsia"/>
          <w:lang w:eastAsia="zh-CN"/>
        </w:rPr>
        <w:t>两个业务窗口，且处理业务的速度不一样，其中</w:t>
      </w:r>
      <w:r>
        <w:rPr>
          <w:lang w:eastAsia="zh-CN"/>
        </w:rPr>
        <w:t>A</w:t>
      </w:r>
      <w:r>
        <w:rPr>
          <w:rFonts w:hint="eastAsia"/>
          <w:lang w:eastAsia="zh-CN"/>
        </w:rPr>
        <w:t>窗口处理速度是</w:t>
      </w:r>
      <w:r>
        <w:rPr>
          <w:lang w:eastAsia="zh-CN"/>
        </w:rPr>
        <w:t>B</w:t>
      </w:r>
      <w:r>
        <w:rPr>
          <w:rFonts w:hint="eastAsia"/>
          <w:lang w:eastAsia="zh-CN"/>
        </w:rPr>
        <w:t>窗口的</w:t>
      </w:r>
      <w:r>
        <w:rPr>
          <w:lang w:eastAsia="zh-CN"/>
        </w:rPr>
        <w:t>2</w:t>
      </w:r>
      <w:r>
        <w:rPr>
          <w:rFonts w:hint="eastAsia"/>
          <w:lang w:eastAsia="zh-CN"/>
        </w:rPr>
        <w:t>倍</w:t>
      </w:r>
      <w:r>
        <w:rPr>
          <w:lang w:eastAsia="zh-CN"/>
        </w:rPr>
        <w:t>----</w:t>
      </w:r>
      <w:r>
        <w:rPr>
          <w:rFonts w:hint="eastAsia"/>
          <w:lang w:eastAsia="zh-CN"/>
        </w:rPr>
        <w:t>即当</w:t>
      </w:r>
      <w:r>
        <w:rPr>
          <w:lang w:eastAsia="zh-CN"/>
        </w:rPr>
        <w:t>A</w:t>
      </w:r>
      <w:r>
        <w:rPr>
          <w:rFonts w:hint="eastAsia"/>
          <w:lang w:eastAsia="zh-CN"/>
        </w:rPr>
        <w:t>窗口每处理完</w:t>
      </w:r>
      <w:r>
        <w:rPr>
          <w:lang w:eastAsia="zh-CN"/>
        </w:rPr>
        <w:t>2</w:t>
      </w:r>
      <w:r>
        <w:rPr>
          <w:rFonts w:hint="eastAsia"/>
          <w:lang w:eastAsia="zh-CN"/>
        </w:rPr>
        <w:t>个顾客是，</w:t>
      </w:r>
      <w:r>
        <w:rPr>
          <w:lang w:eastAsia="zh-CN"/>
        </w:rPr>
        <w:t>B</w:t>
      </w:r>
      <w:r>
        <w:rPr>
          <w:rFonts w:hint="eastAsia"/>
          <w:lang w:eastAsia="zh-CN"/>
        </w:rPr>
        <w:t>窗口处理完</w:t>
      </w:r>
      <w:r>
        <w:rPr>
          <w:lang w:eastAsia="zh-CN"/>
        </w:rPr>
        <w:t>1</w:t>
      </w:r>
      <w:r>
        <w:rPr>
          <w:rFonts w:hint="eastAsia"/>
          <w:lang w:eastAsia="zh-CN"/>
        </w:rPr>
        <w:t>个顾客。给定到达银行的顾客序列，请按照业务完成的顺序输出顾客序列。假定不考虑顾客信后到达的时间间隔，并且当不同窗口同时处理完</w:t>
      </w:r>
      <w:r>
        <w:rPr>
          <w:lang w:eastAsia="zh-CN"/>
        </w:rPr>
        <w:t>2</w:t>
      </w:r>
      <w:r>
        <w:rPr>
          <w:rFonts w:hint="eastAsia"/>
          <w:lang w:eastAsia="zh-CN"/>
        </w:rPr>
        <w:t>个顾客时，</w:t>
      </w:r>
      <w:r>
        <w:rPr>
          <w:lang w:eastAsia="zh-CN"/>
        </w:rPr>
        <w:t>A</w:t>
      </w:r>
      <w:r>
        <w:rPr>
          <w:rFonts w:hint="eastAsia"/>
          <w:lang w:eastAsia="zh-CN"/>
        </w:rPr>
        <w:t>窗口的顾客优先输出。</w:t>
      </w:r>
    </w:p>
    <w:p w14:paraId="60D26BC2" w14:textId="5C76939E" w:rsidR="00C119C2" w:rsidRDefault="0075165E" w:rsidP="00481BF8">
      <w:pPr>
        <w:pStyle w:val="2"/>
        <w:numPr>
          <w:ilvl w:val="1"/>
          <w:numId w:val="31"/>
        </w:numPr>
        <w:spacing w:before="120"/>
      </w:pPr>
      <w:bookmarkStart w:id="6" w:name="_Toc59454518"/>
      <w:bookmarkEnd w:id="5"/>
      <w:r w:rsidRPr="00C119C2">
        <w:rPr>
          <w:rFonts w:hint="eastAsia"/>
        </w:rPr>
        <w:t>功能</w:t>
      </w:r>
      <w:r w:rsidR="002F1655">
        <w:rPr>
          <w:rFonts w:hint="eastAsia"/>
        </w:rPr>
        <w:t>要求</w:t>
      </w:r>
      <w:bookmarkEnd w:id="6"/>
    </w:p>
    <w:p w14:paraId="6441BB84" w14:textId="246F1367" w:rsidR="002F1655" w:rsidRDefault="002F1655" w:rsidP="00481BF8">
      <w:pPr>
        <w:pStyle w:val="afa"/>
        <w:widowControl w:val="0"/>
        <w:numPr>
          <w:ilvl w:val="0"/>
          <w:numId w:val="30"/>
        </w:numPr>
        <w:snapToGrid/>
        <w:spacing w:line="240" w:lineRule="auto"/>
        <w:ind w:firstLineChars="0"/>
      </w:pPr>
      <w:r w:rsidRPr="002F1655">
        <w:rPr>
          <w:rFonts w:hint="eastAsia"/>
          <w:lang w:eastAsia="zh-CN"/>
        </w:rPr>
        <w:t>输入说明：输入为一行正整数，其中第一数字</w:t>
      </w:r>
      <w:r w:rsidRPr="002F1655">
        <w:rPr>
          <w:lang w:eastAsia="zh-CN"/>
        </w:rPr>
        <w:t>N</w:t>
      </w:r>
      <w:r w:rsidRPr="002F1655">
        <w:rPr>
          <w:rFonts w:hint="eastAsia"/>
          <w:lang w:eastAsia="zh-CN"/>
        </w:rPr>
        <w:t>（</w:t>
      </w:r>
      <w:r w:rsidRPr="002F1655">
        <w:rPr>
          <w:lang w:eastAsia="zh-CN"/>
        </w:rPr>
        <w:t>N&lt;=1000</w:t>
      </w:r>
      <w:r w:rsidRPr="002F1655">
        <w:rPr>
          <w:rFonts w:hint="eastAsia"/>
          <w:lang w:eastAsia="zh-CN"/>
        </w:rPr>
        <w:t>）为顾客总数，后面跟着</w:t>
      </w:r>
      <w:r w:rsidRPr="002F1655">
        <w:rPr>
          <w:lang w:eastAsia="zh-CN"/>
        </w:rPr>
        <w:t>N</w:t>
      </w:r>
      <w:r w:rsidRPr="002F1655">
        <w:rPr>
          <w:rFonts w:hint="eastAsia"/>
          <w:lang w:eastAsia="zh-CN"/>
        </w:rPr>
        <w:t>位顾客的编号。编号为奇数的顾客需要到</w:t>
      </w:r>
      <w:r w:rsidRPr="002F1655">
        <w:rPr>
          <w:lang w:eastAsia="zh-CN"/>
        </w:rPr>
        <w:t>A</w:t>
      </w:r>
      <w:r w:rsidRPr="002F1655">
        <w:rPr>
          <w:rFonts w:hint="eastAsia"/>
          <w:lang w:eastAsia="zh-CN"/>
        </w:rPr>
        <w:t>窗口办理业务，为偶数的顾客则去</w:t>
      </w:r>
      <w:r w:rsidRPr="002F1655">
        <w:rPr>
          <w:lang w:eastAsia="zh-CN"/>
        </w:rPr>
        <w:t>B</w:t>
      </w:r>
      <w:r w:rsidRPr="002F1655">
        <w:rPr>
          <w:rFonts w:hint="eastAsia"/>
          <w:lang w:eastAsia="zh-CN"/>
        </w:rPr>
        <w:t>窗口。</w:t>
      </w:r>
      <w:proofErr w:type="spellStart"/>
      <w:r w:rsidRPr="002F1655">
        <w:rPr>
          <w:rFonts w:hint="eastAsia"/>
        </w:rPr>
        <w:t>数字间以空格分隔</w:t>
      </w:r>
      <w:proofErr w:type="spellEnd"/>
      <w:r w:rsidRPr="002F1655">
        <w:rPr>
          <w:rFonts w:hint="eastAsia"/>
        </w:rPr>
        <w:t>。</w:t>
      </w:r>
    </w:p>
    <w:p w14:paraId="48C391D7" w14:textId="6047A086" w:rsidR="002F1655" w:rsidRDefault="002F1655" w:rsidP="00481BF8">
      <w:pPr>
        <w:pStyle w:val="afa"/>
        <w:widowControl w:val="0"/>
        <w:numPr>
          <w:ilvl w:val="0"/>
          <w:numId w:val="30"/>
        </w:numPr>
        <w:snapToGrid/>
        <w:spacing w:line="240" w:lineRule="auto"/>
        <w:ind w:firstLineChars="0"/>
        <w:rPr>
          <w:lang w:eastAsia="zh-CN"/>
        </w:rPr>
      </w:pPr>
      <w:r w:rsidRPr="002F1655">
        <w:rPr>
          <w:rFonts w:hint="eastAsia"/>
          <w:lang w:eastAsia="zh-CN"/>
        </w:rPr>
        <w:t>输出说明：按照业务处理完成的顺序输出顾客的编号。数字键以空格分隔，但是最后一个编号不能有多余的空格。</w:t>
      </w:r>
    </w:p>
    <w:p w14:paraId="56AD6B41" w14:textId="3CEAB9ED" w:rsidR="00481BF8" w:rsidRDefault="002F1655" w:rsidP="00481BF8">
      <w:pPr>
        <w:pStyle w:val="afa"/>
        <w:widowControl w:val="0"/>
        <w:numPr>
          <w:ilvl w:val="0"/>
          <w:numId w:val="30"/>
        </w:numPr>
        <w:snapToGrid/>
        <w:spacing w:line="240" w:lineRule="auto"/>
        <w:ind w:firstLineChars="0"/>
      </w:pPr>
      <w:proofErr w:type="spellStart"/>
      <w:r w:rsidRPr="002F1655">
        <w:rPr>
          <w:rFonts w:hint="eastAsia"/>
        </w:rPr>
        <w:t>测试用例</w:t>
      </w:r>
      <w:proofErr w:type="spellEnd"/>
      <w:r w:rsidRPr="002F1655">
        <w:rPr>
          <w:rFonts w:hint="eastAsia"/>
        </w:rPr>
        <w:t>：</w:t>
      </w:r>
    </w:p>
    <w:p w14:paraId="7A22F504" w14:textId="77777777" w:rsidR="00481BF8" w:rsidRPr="002F1655" w:rsidRDefault="00481BF8" w:rsidP="00481BF8">
      <w:pPr>
        <w:widowControl w:val="0"/>
        <w:snapToGrid/>
        <w:spacing w:line="240" w:lineRule="auto"/>
        <w:ind w:left="60" w:firstLineChars="0"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2136"/>
        <w:gridCol w:w="1956"/>
        <w:gridCol w:w="2610"/>
      </w:tblGrid>
      <w:tr w:rsidR="002F1655" w:rsidRPr="002F1655" w14:paraId="652A9E3B" w14:textId="77777777" w:rsidTr="002F1655">
        <w:trPr>
          <w:jc w:val="center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E5BA" w14:textId="77777777" w:rsidR="002F1655" w:rsidRPr="002F1655" w:rsidRDefault="002F1655" w:rsidP="002F1655">
            <w:pPr>
              <w:ind w:firstLineChars="0" w:firstLine="0"/>
              <w:jc w:val="center"/>
            </w:pPr>
            <w:proofErr w:type="spellStart"/>
            <w:r w:rsidRPr="002F1655">
              <w:rPr>
                <w:rFonts w:hint="eastAsia"/>
              </w:rPr>
              <w:t>序号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0A68" w14:textId="77777777" w:rsidR="002F1655" w:rsidRPr="002F1655" w:rsidRDefault="002F1655" w:rsidP="002F1655">
            <w:pPr>
              <w:ind w:firstLineChars="300" w:firstLine="720"/>
            </w:pPr>
            <w:proofErr w:type="spellStart"/>
            <w:r w:rsidRPr="002F1655">
              <w:rPr>
                <w:rFonts w:hint="eastAsia"/>
              </w:rPr>
              <w:t>输入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899" w14:textId="77777777" w:rsidR="002F1655" w:rsidRPr="002F1655" w:rsidRDefault="002F1655" w:rsidP="002F1655">
            <w:proofErr w:type="spellStart"/>
            <w:r w:rsidRPr="002F1655">
              <w:rPr>
                <w:rFonts w:hint="eastAsia"/>
              </w:rPr>
              <w:t>输出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BDA1" w14:textId="77777777" w:rsidR="002F1655" w:rsidRPr="002F1655" w:rsidRDefault="002F1655" w:rsidP="002F1655">
            <w:pPr>
              <w:ind w:firstLineChars="300" w:firstLine="720"/>
            </w:pPr>
            <w:proofErr w:type="spellStart"/>
            <w:r w:rsidRPr="002F1655">
              <w:rPr>
                <w:rFonts w:hint="eastAsia"/>
              </w:rPr>
              <w:t>说明</w:t>
            </w:r>
            <w:proofErr w:type="spellEnd"/>
          </w:p>
        </w:tc>
      </w:tr>
      <w:tr w:rsidR="002F1655" w:rsidRPr="002F1655" w14:paraId="71B51421" w14:textId="77777777" w:rsidTr="002F1655">
        <w:trPr>
          <w:jc w:val="center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27FC" w14:textId="77777777" w:rsidR="002F1655" w:rsidRPr="002F1655" w:rsidRDefault="002F1655" w:rsidP="002F1655">
            <w:r w:rsidRPr="002F165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AD42" w14:textId="77777777" w:rsidR="002F1655" w:rsidRPr="002F1655" w:rsidRDefault="002F1655" w:rsidP="002F1655">
            <w:pPr>
              <w:ind w:firstLineChars="0" w:firstLine="0"/>
            </w:pPr>
            <w:r w:rsidRPr="002F1655">
              <w:t>8 2 1 3 9 4 11 13 15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BE74" w14:textId="77777777" w:rsidR="002F1655" w:rsidRPr="002F1655" w:rsidRDefault="002F1655" w:rsidP="002F1655">
            <w:pPr>
              <w:ind w:firstLineChars="0" w:firstLine="0"/>
            </w:pPr>
            <w:r w:rsidRPr="002F1655">
              <w:t>1 3 2 9 11 4 13 15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3D30" w14:textId="77777777" w:rsidR="002F1655" w:rsidRPr="002F1655" w:rsidRDefault="002F1655" w:rsidP="002F1655">
            <w:pPr>
              <w:ind w:firstLineChars="0" w:firstLine="0"/>
              <w:rPr>
                <w:lang w:eastAsia="zh-CN"/>
              </w:rPr>
            </w:pPr>
            <w:r w:rsidRPr="002F1655">
              <w:rPr>
                <w:rFonts w:hint="eastAsia"/>
                <w:lang w:eastAsia="zh-CN"/>
              </w:rPr>
              <w:t>正常测试，</w:t>
            </w:r>
            <w:r w:rsidRPr="002F1655">
              <w:rPr>
                <w:lang w:eastAsia="zh-CN"/>
              </w:rPr>
              <w:t>A</w:t>
            </w:r>
            <w:r w:rsidRPr="002F1655">
              <w:rPr>
                <w:rFonts w:hint="eastAsia"/>
                <w:lang w:eastAsia="zh-CN"/>
              </w:rPr>
              <w:t>窗口人多</w:t>
            </w:r>
          </w:p>
        </w:tc>
      </w:tr>
      <w:tr w:rsidR="002F1655" w:rsidRPr="002F1655" w14:paraId="73B1B013" w14:textId="77777777" w:rsidTr="002F1655">
        <w:trPr>
          <w:jc w:val="center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30F2" w14:textId="77777777" w:rsidR="002F1655" w:rsidRPr="002F1655" w:rsidRDefault="002F1655" w:rsidP="002F1655">
            <w:r w:rsidRPr="002F1655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9099" w14:textId="77777777" w:rsidR="002F1655" w:rsidRPr="002F1655" w:rsidRDefault="002F1655" w:rsidP="002F1655">
            <w:pPr>
              <w:ind w:firstLineChars="0" w:firstLine="0"/>
            </w:pPr>
            <w:r w:rsidRPr="002F1655">
              <w:t>8 2 1 3 9 4 11 12 16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31E0" w14:textId="77777777" w:rsidR="002F1655" w:rsidRPr="002F1655" w:rsidRDefault="002F1655" w:rsidP="002F1655">
            <w:pPr>
              <w:ind w:firstLineChars="0" w:firstLine="0"/>
            </w:pPr>
            <w:r w:rsidRPr="002F1655">
              <w:t>1 3 2 9 11 4 12 16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0E42" w14:textId="77777777" w:rsidR="002F1655" w:rsidRPr="002F1655" w:rsidRDefault="002F1655" w:rsidP="002F1655">
            <w:pPr>
              <w:ind w:firstLineChars="0" w:firstLine="0"/>
              <w:rPr>
                <w:lang w:eastAsia="zh-CN"/>
              </w:rPr>
            </w:pPr>
            <w:r w:rsidRPr="002F1655">
              <w:rPr>
                <w:rFonts w:hint="eastAsia"/>
                <w:lang w:eastAsia="zh-CN"/>
              </w:rPr>
              <w:t>正常测试，</w:t>
            </w:r>
            <w:r w:rsidRPr="002F1655">
              <w:rPr>
                <w:lang w:eastAsia="zh-CN"/>
              </w:rPr>
              <w:t>B</w:t>
            </w:r>
            <w:r w:rsidRPr="002F1655">
              <w:rPr>
                <w:rFonts w:hint="eastAsia"/>
                <w:lang w:eastAsia="zh-CN"/>
              </w:rPr>
              <w:t>窗口人多</w:t>
            </w:r>
          </w:p>
        </w:tc>
      </w:tr>
      <w:tr w:rsidR="002F1655" w:rsidRPr="002F1655" w14:paraId="5DEA8542" w14:textId="77777777" w:rsidTr="002F1655">
        <w:trPr>
          <w:jc w:val="center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BF49" w14:textId="77777777" w:rsidR="002F1655" w:rsidRPr="002F1655" w:rsidRDefault="002F1655" w:rsidP="002F1655">
            <w:r w:rsidRPr="002F1655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F790" w14:textId="77777777" w:rsidR="002F1655" w:rsidRPr="002F1655" w:rsidRDefault="002F1655" w:rsidP="002F1655">
            <w:pPr>
              <w:ind w:firstLineChars="300" w:firstLine="720"/>
            </w:pPr>
            <w:r w:rsidRPr="002F1655">
              <w:t xml:space="preserve">1 6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10F3" w14:textId="77777777" w:rsidR="002F1655" w:rsidRPr="002F1655" w:rsidRDefault="002F1655" w:rsidP="002F1655">
            <w:pPr>
              <w:ind w:firstLineChars="300" w:firstLine="720"/>
            </w:pPr>
            <w:r w:rsidRPr="002F1655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2F9E" w14:textId="77777777" w:rsidR="002F1655" w:rsidRPr="002F1655" w:rsidRDefault="002F1655" w:rsidP="002F1655">
            <w:proofErr w:type="spellStart"/>
            <w:r w:rsidRPr="002F1655">
              <w:rPr>
                <w:rFonts w:hint="eastAsia"/>
              </w:rPr>
              <w:t>最小</w:t>
            </w:r>
            <w:r w:rsidRPr="002F1655">
              <w:t>N</w:t>
            </w:r>
            <w:proofErr w:type="spellEnd"/>
          </w:p>
        </w:tc>
      </w:tr>
    </w:tbl>
    <w:p w14:paraId="328EEA00" w14:textId="298D776E" w:rsidR="00061434" w:rsidRDefault="00061434" w:rsidP="002F1655">
      <w:pPr>
        <w:ind w:firstLineChars="0" w:firstLine="0"/>
        <w:rPr>
          <w:lang w:eastAsia="zh-CN"/>
        </w:rPr>
      </w:pPr>
    </w:p>
    <w:p w14:paraId="332B876F" w14:textId="27F78A50" w:rsidR="00481BF8" w:rsidRDefault="00481BF8" w:rsidP="002F1655">
      <w:pPr>
        <w:ind w:firstLineChars="0" w:firstLine="0"/>
        <w:rPr>
          <w:lang w:eastAsia="zh-CN"/>
        </w:rPr>
      </w:pPr>
    </w:p>
    <w:p w14:paraId="5E81E27F" w14:textId="596EE37C" w:rsidR="00481BF8" w:rsidRDefault="00481BF8" w:rsidP="002F1655">
      <w:pPr>
        <w:ind w:firstLineChars="0" w:firstLine="0"/>
        <w:rPr>
          <w:lang w:eastAsia="zh-CN"/>
        </w:rPr>
      </w:pPr>
    </w:p>
    <w:p w14:paraId="0E19E8F6" w14:textId="7D99E958" w:rsidR="00481BF8" w:rsidRDefault="00481BF8" w:rsidP="002F1655">
      <w:pPr>
        <w:ind w:firstLineChars="0" w:firstLine="0"/>
        <w:rPr>
          <w:lang w:eastAsia="zh-CN"/>
        </w:rPr>
      </w:pPr>
    </w:p>
    <w:p w14:paraId="1499D027" w14:textId="5203C806" w:rsidR="00481BF8" w:rsidRDefault="00481BF8" w:rsidP="002F1655">
      <w:pPr>
        <w:ind w:firstLineChars="0" w:firstLine="0"/>
        <w:rPr>
          <w:lang w:eastAsia="zh-CN"/>
        </w:rPr>
      </w:pPr>
    </w:p>
    <w:p w14:paraId="761D6DA3" w14:textId="0D818AC8" w:rsidR="00481BF8" w:rsidRDefault="00481BF8" w:rsidP="002F1655">
      <w:pPr>
        <w:ind w:firstLineChars="0" w:firstLine="0"/>
        <w:rPr>
          <w:lang w:eastAsia="zh-CN"/>
        </w:rPr>
      </w:pPr>
    </w:p>
    <w:p w14:paraId="3DB5C058" w14:textId="77777777" w:rsidR="00481BF8" w:rsidRDefault="00481BF8" w:rsidP="002F1655">
      <w:pPr>
        <w:ind w:firstLineChars="0" w:firstLine="0"/>
        <w:rPr>
          <w:rFonts w:hint="eastAsia"/>
          <w:lang w:eastAsia="zh-CN"/>
        </w:rPr>
      </w:pPr>
    </w:p>
    <w:p w14:paraId="2FB3BEFE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59454519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1DB2EA92" w14:textId="77777777" w:rsidR="0075165E" w:rsidRDefault="0075165E" w:rsidP="008F78B2">
      <w:pPr>
        <w:pStyle w:val="2"/>
        <w:spacing w:before="120"/>
      </w:pPr>
      <w:bookmarkStart w:id="8" w:name="_Toc59454520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4D52E565" w14:textId="0D74AA2F" w:rsidR="002F1655" w:rsidRDefault="00B60F0B" w:rsidP="000614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银行窗口前，顾客需要排队，先来的先办业务并且先完成，基于这个特点，考虑用队列来实现两个窗口顾客信息的保存。为了节约存储空间，选择基于数组的循环队列。</w:t>
      </w:r>
    </w:p>
    <w:p w14:paraId="18E0E0BD" w14:textId="77777777" w:rsidR="0075165E" w:rsidRDefault="0075165E" w:rsidP="008F78B2">
      <w:pPr>
        <w:pStyle w:val="2"/>
        <w:spacing w:before="120"/>
      </w:pPr>
      <w:bookmarkStart w:id="9" w:name="_Toc59454521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061A653E" w14:textId="53E55DA3" w:rsidR="00061434" w:rsidRDefault="00B60F0B" w:rsidP="00061434">
      <w:pPr>
        <w:rPr>
          <w:lang w:eastAsia="zh-CN"/>
        </w:rPr>
      </w:pPr>
      <w:r>
        <w:rPr>
          <w:rFonts w:hint="eastAsia"/>
          <w:lang w:eastAsia="zh-CN"/>
        </w:rPr>
        <w:t>队列中的函数包括基本的入队、出队、判空、</w:t>
      </w:r>
      <w:proofErr w:type="gramStart"/>
      <w:r>
        <w:rPr>
          <w:rFonts w:hint="eastAsia"/>
          <w:lang w:eastAsia="zh-CN"/>
        </w:rPr>
        <w:t>判满函数</w:t>
      </w:r>
      <w:proofErr w:type="gramEnd"/>
      <w:r>
        <w:rPr>
          <w:rFonts w:hint="eastAsia"/>
          <w:lang w:eastAsia="zh-CN"/>
        </w:rPr>
        <w:t>。</w:t>
      </w:r>
    </w:p>
    <w:p w14:paraId="3DAA9FF0" w14:textId="77777777" w:rsidR="0075165E" w:rsidRDefault="0075165E" w:rsidP="008F78B2">
      <w:pPr>
        <w:pStyle w:val="2"/>
        <w:spacing w:before="120"/>
      </w:pPr>
      <w:bookmarkStart w:id="10" w:name="_Toc59454522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3FCFDEE0" w14:textId="24A6047B" w:rsidR="00B0328F" w:rsidRPr="00B0328F" w:rsidRDefault="00B0328F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template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</w:t>
      </w:r>
      <w:r w:rsidRPr="00B60F0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T&gt;</w:t>
      </w:r>
    </w:p>
    <w:p w14:paraId="70DCADCB" w14:textId="00E72DAC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Queue {  </w:t>
      </w:r>
    </w:p>
    <w:p w14:paraId="5D042D32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public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0446B919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gramStart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Queue(</w:t>
      </w:r>
      <w:proofErr w:type="gram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:front(0),rear(0), </w:t>
      </w:r>
      <w:proofErr w:type="spellStart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maxSize</w:t>
      </w:r>
      <w:proofErr w:type="spell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(0) {}  </w:t>
      </w:r>
    </w:p>
    <w:p w14:paraId="2837B712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gramStart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Queue(</w:t>
      </w:r>
      <w:proofErr w:type="gramEnd"/>
      <w:r w:rsidRPr="00B60F0B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size) :elements(</w:t>
      </w:r>
      <w:r w:rsidRPr="00B60F0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T[size]), front(0), rear(0), maxSize(size) {}  </w:t>
      </w:r>
    </w:p>
    <w:p w14:paraId="7C76EFD9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~</w:t>
      </w:r>
      <w:proofErr w:type="gramStart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Queue(</w:t>
      </w:r>
      <w:proofErr w:type="gram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</w:t>
      </w:r>
      <w:r w:rsidRPr="00B60F0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[]elements; };  </w:t>
      </w:r>
    </w:p>
    <w:p w14:paraId="79DC4E84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3BD135E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Push(</w:t>
      </w:r>
      <w:proofErr w:type="gram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T &amp;</w:t>
      </w:r>
      <w:proofErr w:type="spellStart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newT</w:t>
      </w:r>
      <w:proofErr w:type="spell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579CC8E6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入队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4D411E5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6BF5F13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T </w:t>
      </w:r>
      <w:proofErr w:type="gramStart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Pop(</w:t>
      </w:r>
      <w:proofErr w:type="gram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36AF306C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出队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9E174E0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94DA6D1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proofErr w:type="gramStart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IsFull</w:t>
      </w:r>
      <w:proofErr w:type="spell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</w:t>
      </w:r>
      <w:r w:rsidRPr="00B60F0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(rear + 1) % </w:t>
      </w:r>
      <w:proofErr w:type="spellStart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maxSize</w:t>
      </w:r>
      <w:proofErr w:type="spell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== front; }  </w:t>
      </w:r>
    </w:p>
    <w:p w14:paraId="13057A11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判断队列是否满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428A55B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65C8354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proofErr w:type="gramStart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IsEmpty</w:t>
      </w:r>
      <w:proofErr w:type="spell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){ </w:t>
      </w:r>
      <w:r w:rsidRPr="00B60F0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rear == front; }  </w:t>
      </w:r>
    </w:p>
    <w:p w14:paraId="1626FD3E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判断队列是否空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0CDF130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27AAAB16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proofErr w:type="gramStart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getSize</w:t>
      </w:r>
      <w:proofErr w:type="spell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</w:t>
      </w:r>
      <w:r w:rsidRPr="00B60F0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maxSize</w:t>
      </w:r>
      <w:proofErr w:type="spell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}  </w:t>
      </w:r>
    </w:p>
    <w:p w14:paraId="59722D27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返回最多元素个数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C3B19EC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25E23A9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private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008AFBB1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T *elements;  </w:t>
      </w:r>
    </w:p>
    <w:p w14:paraId="6EE65AFD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队列的元素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63D83C4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0F4ABC7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rear;  </w:t>
      </w:r>
    </w:p>
    <w:p w14:paraId="556EC643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队尾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5B8D16F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E4741AC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front;  </w:t>
      </w:r>
    </w:p>
    <w:p w14:paraId="3EAF6616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队头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9EC248B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342DE6F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maxSize</w:t>
      </w:r>
      <w:proofErr w:type="spellEnd"/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75C1E6A" w14:textId="77777777" w:rsidR="00B60F0B" w:rsidRPr="00B60F0B" w:rsidRDefault="00B60F0B" w:rsidP="00B60F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B60F0B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最多元素个数</w:t>
      </w: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407BD66" w14:textId="1B8ED8F2" w:rsidR="00B60F0B" w:rsidRPr="00B60F0B" w:rsidRDefault="00B60F0B" w:rsidP="00561B92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60F0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}; </w:t>
      </w:r>
    </w:p>
    <w:p w14:paraId="6A4F76C5" w14:textId="659EFDA3" w:rsidR="0075165E" w:rsidRDefault="00481BF8" w:rsidP="00481BF8">
      <w:pPr>
        <w:pStyle w:val="1"/>
        <w:spacing w:after="240"/>
        <w:rPr>
          <w:lang w:eastAsia="zh-CN"/>
        </w:rPr>
      </w:pPr>
      <w:bookmarkStart w:id="11" w:name="_Toc59454523"/>
      <w:r>
        <w:rPr>
          <w:b/>
          <w:bCs w:val="0"/>
          <w:lang w:eastAsia="zh-CN"/>
        </w:rPr>
        <w:lastRenderedPageBreak/>
        <w:t>3.</w:t>
      </w:r>
      <w:r w:rsidR="00561B92" w:rsidRPr="00561B92">
        <w:rPr>
          <w:rFonts w:hint="eastAsia"/>
          <w:b/>
          <w:bCs w:val="0"/>
          <w:lang w:eastAsia="zh-CN"/>
        </w:rPr>
        <w:t>Bank</w:t>
      </w:r>
      <w:r w:rsidR="00561B92" w:rsidRPr="00561B92">
        <w:rPr>
          <w:b/>
          <w:bCs w:val="0"/>
          <w:lang w:eastAsia="zh-CN"/>
        </w:rPr>
        <w:t>()</w:t>
      </w:r>
      <w:r w:rsidR="00561B92">
        <w:rPr>
          <w:lang w:eastAsia="zh-CN"/>
        </w:rPr>
        <w:t xml:space="preserve"> </w:t>
      </w:r>
      <w:r w:rsidR="00561B92">
        <w:rPr>
          <w:rFonts w:hint="eastAsia"/>
          <w:lang w:eastAsia="zh-CN"/>
        </w:rPr>
        <w:t>函数的</w:t>
      </w:r>
      <w:r w:rsidR="0075165E">
        <w:rPr>
          <w:rFonts w:hint="eastAsia"/>
          <w:lang w:eastAsia="zh-CN"/>
        </w:rPr>
        <w:t>实现</w:t>
      </w:r>
      <w:bookmarkEnd w:id="11"/>
    </w:p>
    <w:p w14:paraId="7B7C617B" w14:textId="1C2B289C" w:rsidR="00561B92" w:rsidRDefault="00561B92" w:rsidP="00561B92">
      <w:pPr>
        <w:ind w:left="420" w:firstLine="482"/>
        <w:rPr>
          <w:lang w:eastAsia="zh-CN"/>
        </w:rPr>
      </w:pPr>
      <w:r w:rsidRPr="00561B92">
        <w:rPr>
          <w:rFonts w:hint="eastAsia"/>
          <w:b/>
          <w:bCs/>
          <w:lang w:eastAsia="zh-CN"/>
        </w:rPr>
        <w:t>Bank</w:t>
      </w:r>
      <w:r w:rsidRPr="00561B92">
        <w:rPr>
          <w:b/>
          <w:bCs/>
          <w:lang w:eastAsia="zh-CN"/>
        </w:rPr>
        <w:t>()</w:t>
      </w:r>
      <w:r w:rsidR="000053AF">
        <w:rPr>
          <w:b/>
          <w:bCs/>
          <w:lang w:eastAsia="zh-CN"/>
        </w:rPr>
        <w:t xml:space="preserve"> </w:t>
      </w:r>
      <w:r w:rsidRPr="00561B92">
        <w:rPr>
          <w:rFonts w:hint="eastAsia"/>
          <w:lang w:eastAsia="zh-CN"/>
        </w:rPr>
        <w:t>函数为整个项目的主要函数，</w:t>
      </w:r>
      <w:r>
        <w:rPr>
          <w:rFonts w:hint="eastAsia"/>
          <w:lang w:eastAsia="zh-CN"/>
        </w:rPr>
        <w:t>能</w:t>
      </w:r>
      <w:r w:rsidRPr="00561B92"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顾客信息的输入，将用户分配到相应的队列，输出完成顺序编号。</w:t>
      </w:r>
    </w:p>
    <w:p w14:paraId="0DA118D4" w14:textId="3B2C7C42" w:rsidR="000053AF" w:rsidRPr="00561B92" w:rsidRDefault="000053AF" w:rsidP="00561B92">
      <w:pPr>
        <w:ind w:left="420"/>
        <w:rPr>
          <w:rFonts w:hint="eastAsia"/>
          <w:lang w:eastAsia="zh-CN"/>
        </w:rPr>
      </w:pPr>
      <w:r w:rsidRPr="000053AF">
        <w:rPr>
          <w:rFonts w:hint="eastAsia"/>
          <w:lang w:eastAsia="zh-CN"/>
        </w:rPr>
        <w:t>主函数中直接调用</w:t>
      </w:r>
      <w:r w:rsidRPr="000053AF">
        <w:rPr>
          <w:rFonts w:hint="eastAsia"/>
          <w:b/>
          <w:bCs/>
          <w:lang w:eastAsia="zh-CN"/>
        </w:rPr>
        <w:t>Bank</w:t>
      </w:r>
      <w:r w:rsidRPr="000053AF">
        <w:rPr>
          <w:b/>
          <w:bCs/>
          <w:lang w:eastAsia="zh-CN"/>
        </w:rPr>
        <w:t>()</w:t>
      </w:r>
      <w:r w:rsidRPr="000053AF">
        <w:rPr>
          <w:rFonts w:hint="eastAsia"/>
          <w:lang w:eastAsia="zh-CN"/>
        </w:rPr>
        <w:t>。</w:t>
      </w:r>
    </w:p>
    <w:p w14:paraId="058C6665" w14:textId="789D0C1B" w:rsidR="0075165E" w:rsidRDefault="0075165E" w:rsidP="008F78B2">
      <w:pPr>
        <w:pStyle w:val="2"/>
        <w:spacing w:before="120"/>
      </w:pPr>
      <w:bookmarkStart w:id="12" w:name="_Toc59454524"/>
      <w:r>
        <w:rPr>
          <w:rFonts w:hint="eastAsia"/>
        </w:rPr>
        <w:t>3.1</w:t>
      </w:r>
      <w:r w:rsidR="00561B92">
        <w:t xml:space="preserve"> </w:t>
      </w:r>
      <w:r w:rsidR="00561B92" w:rsidRPr="00561B92">
        <w:rPr>
          <w:rFonts w:hint="eastAsia"/>
          <w:b/>
          <w:bCs/>
        </w:rPr>
        <w:t>Bank</w:t>
      </w:r>
      <w:r w:rsidR="00561B92" w:rsidRPr="00561B92">
        <w:rPr>
          <w:b/>
          <w:bCs/>
        </w:rPr>
        <w:t>()</w:t>
      </w:r>
      <w:r w:rsidR="00561B92">
        <w:t xml:space="preserve"> </w:t>
      </w:r>
      <w:r w:rsidR="00561B92">
        <w:rPr>
          <w:rFonts w:hint="eastAsia"/>
        </w:rPr>
        <w:t>函数</w:t>
      </w:r>
      <w:r w:rsidR="00561B92">
        <w:rPr>
          <w:rFonts w:hint="eastAsia"/>
        </w:rPr>
        <w:t>的流程图</w:t>
      </w:r>
      <w:bookmarkEnd w:id="12"/>
    </w:p>
    <w:p w14:paraId="76B84F4D" w14:textId="2EB3E386" w:rsidR="00A8652E" w:rsidRPr="00954B54" w:rsidRDefault="00561B92" w:rsidP="00954B5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62C54A9" wp14:editId="61620E1A">
            <wp:extent cx="1649607" cy="50959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nk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1474" cy="51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0779" w14:textId="417F2ABF" w:rsidR="00561B92" w:rsidRDefault="00561B92" w:rsidP="00561B92">
      <w:pPr>
        <w:pStyle w:val="2"/>
        <w:spacing w:before="120"/>
      </w:pPr>
      <w:bookmarkStart w:id="13" w:name="_Toc59454525"/>
      <w:r>
        <w:rPr>
          <w:rFonts w:hint="eastAsia"/>
        </w:rPr>
        <w:lastRenderedPageBreak/>
        <w:t>3.</w:t>
      </w:r>
      <w:r>
        <w:t>2</w:t>
      </w:r>
      <w:r>
        <w:t xml:space="preserve"> </w:t>
      </w:r>
      <w:r w:rsidRPr="00561B92">
        <w:rPr>
          <w:rFonts w:hint="eastAsia"/>
          <w:b/>
          <w:bCs/>
        </w:rPr>
        <w:t>Bank</w:t>
      </w:r>
      <w:r w:rsidRPr="00561B92">
        <w:rPr>
          <w:b/>
          <w:bCs/>
        </w:rPr>
        <w:t>()</w:t>
      </w:r>
      <w:r>
        <w:t xml:space="preserve"> </w:t>
      </w:r>
      <w:r>
        <w:rPr>
          <w:rFonts w:hint="eastAsia"/>
        </w:rPr>
        <w:t>函数的</w:t>
      </w:r>
      <w:r>
        <w:rPr>
          <w:rFonts w:hint="eastAsia"/>
        </w:rPr>
        <w:t>代码</w:t>
      </w:r>
      <w:bookmarkEnd w:id="13"/>
    </w:p>
    <w:p w14:paraId="36157620" w14:textId="64D0C6E7" w:rsidR="000053AF" w:rsidRPr="000053AF" w:rsidRDefault="000053AF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void</w:t>
      </w:r>
      <w:r w:rsidRPr="00561B92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gramStart"/>
      <w:r w:rsidRPr="00561B92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Bank(</w:t>
      </w:r>
      <w:proofErr w:type="gramEnd"/>
      <w:r w:rsidRPr="00561B92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) {</w:t>
      </w:r>
    </w:p>
    <w:p w14:paraId="110C94A7" w14:textId="351EC5FE" w:rsidR="00561B92" w:rsidRPr="00561B92" w:rsidRDefault="000053AF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r w:rsidR="00561B92" w:rsidRPr="00561B9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="00561B92"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Num, count, </w:t>
      </w:r>
      <w:proofErr w:type="spellStart"/>
      <w:r w:rsidR="00561B92"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countA</w:t>
      </w:r>
      <w:proofErr w:type="spellEnd"/>
      <w:r w:rsidR="00561B92"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0, </w:t>
      </w:r>
      <w:proofErr w:type="spellStart"/>
      <w:r w:rsidR="00561B92"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countB</w:t>
      </w:r>
      <w:proofErr w:type="spellEnd"/>
      <w:r w:rsidR="00561B92"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  </w:t>
      </w:r>
    </w:p>
    <w:p w14:paraId="2AAF80EB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输入的顾客的编号，顾客总数，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A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、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B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窗口的顾客数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9F17E54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count;  </w:t>
      </w:r>
    </w:p>
    <w:p w14:paraId="308836E1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Queue&lt;</w:t>
      </w:r>
      <w:r w:rsidRPr="00561B9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QueueA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(count + 1),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QueueB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(count + 1);  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创建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A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、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B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窗口的队列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4AE31D2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输入编号并将用户编号</w:t>
      </w:r>
      <w:proofErr w:type="gramStart"/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入相应</w:t>
      </w:r>
      <w:proofErr w:type="gramEnd"/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的队列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9BA4E8E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61B9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561B9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0;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 count;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++) {  </w:t>
      </w:r>
    </w:p>
    <w:p w14:paraId="5B6494CC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Num;  </w:t>
      </w:r>
    </w:p>
    <w:p w14:paraId="3CAD2F93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561B9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(Num % 2 == 1) {   </w:t>
      </w:r>
    </w:p>
    <w:p w14:paraId="5B06EF98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QueueA.Push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(Num);   </w:t>
      </w:r>
    </w:p>
    <w:p w14:paraId="34228837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countA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++;  </w:t>
      </w:r>
    </w:p>
    <w:p w14:paraId="2BD07255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76BF043D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561B9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QueueB.Push</w:t>
      </w:r>
      <w:proofErr w:type="spellEnd"/>
      <w:proofErr w:type="gram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(Num); }  </w:t>
      </w:r>
    </w:p>
    <w:p w14:paraId="19127E71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5896647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countB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count -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countA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3259898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按时间顺序输出完成的顾客编号（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A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窗口处理完一个顾客的时间为时间单位）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45BE126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61B9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Time = countA &lt; 2 * </w:t>
      </w:r>
      <w:proofErr w:type="gram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countB ?</w:t>
      </w:r>
      <w:proofErr w:type="gram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2 * countB - </w:t>
      </w:r>
      <w:proofErr w:type="gram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1 :</w:t>
      </w:r>
      <w:proofErr w:type="gram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countA - 1;  </w:t>
      </w:r>
    </w:p>
    <w:p w14:paraId="13D95828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61B9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561B9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0;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 Time;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++) {  </w:t>
      </w:r>
    </w:p>
    <w:p w14:paraId="1417B8D9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561B9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% 2 == 0) {  </w:t>
      </w:r>
    </w:p>
    <w:p w14:paraId="6D1B06CA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561B9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countA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-- &gt; 0) </w:t>
      </w:r>
      <w:proofErr w:type="gram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proofErr w:type="gram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QueueA.Pop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 &lt;&lt; </w:t>
      </w:r>
      <w:r w:rsidRPr="00561B9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 "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}  </w:t>
      </w:r>
    </w:p>
    <w:p w14:paraId="40E068CC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7C2125DC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561B9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  </w:t>
      </w:r>
    </w:p>
    <w:p w14:paraId="1EB65B44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561B9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countA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-- &gt; 0) </w:t>
      </w:r>
      <w:proofErr w:type="gram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proofErr w:type="gram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QueueA.Pop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 &lt;&lt; </w:t>
      </w:r>
      <w:r w:rsidRPr="00561B9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 "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}  </w:t>
      </w:r>
    </w:p>
    <w:p w14:paraId="54D7FA5F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561B9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countB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-- &gt; 0) </w:t>
      </w:r>
      <w:proofErr w:type="gram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proofErr w:type="gram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QueueB.Pop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 &lt;&lt; </w:t>
      </w:r>
      <w:r w:rsidRPr="00561B9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 "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}  </w:t>
      </w:r>
    </w:p>
    <w:p w14:paraId="7CACF0F7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11A5277F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7E8FF0B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561B9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要求输出的最后一个编号后不能有多于的空格，故最后一个编号单独处理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08CFC8D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61B9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countA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&gt;0 &amp;&amp;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countB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&gt;0) {  </w:t>
      </w:r>
    </w:p>
    <w:p w14:paraId="0BC15F81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QueueA.Pop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 &lt;&lt; </w:t>
      </w:r>
      <w:r w:rsidRPr="00561B9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 "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QueueB.Pop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147986C5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1534022B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561B9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  </w:t>
      </w:r>
    </w:p>
    <w:p w14:paraId="0743F3DB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561B9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countA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 0) </w:t>
      </w:r>
      <w:proofErr w:type="gram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proofErr w:type="gram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QueueA.Pop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}  </w:t>
      </w:r>
    </w:p>
    <w:p w14:paraId="54EECFEE" w14:textId="77777777" w:rsidR="00561B92" w:rsidRPr="00561B92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561B9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countB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 0) </w:t>
      </w:r>
      <w:proofErr w:type="gram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proofErr w:type="gram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QueueB.Pop</w:t>
      </w:r>
      <w:proofErr w:type="spellEnd"/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}  </w:t>
      </w:r>
    </w:p>
    <w:p w14:paraId="68ABC037" w14:textId="169FC5F1" w:rsidR="00561B92" w:rsidRPr="000053AF" w:rsidRDefault="00561B92" w:rsidP="00561B92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E0D0750" w14:textId="0BC453CD" w:rsidR="00481BF8" w:rsidRPr="00481BF8" w:rsidRDefault="000053AF" w:rsidP="00481BF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</w:pPr>
      <w:r w:rsidRPr="00561B9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 </w:t>
      </w:r>
      <w:bookmarkStart w:id="14" w:name="_Toc59454526"/>
    </w:p>
    <w:p w14:paraId="33D17BE8" w14:textId="05CF9174" w:rsidR="00481BF8" w:rsidRDefault="00481BF8" w:rsidP="00481BF8">
      <w:pPr>
        <w:rPr>
          <w:lang w:eastAsia="zh-CN"/>
        </w:rPr>
      </w:pPr>
    </w:p>
    <w:p w14:paraId="070BC88A" w14:textId="7E3A38B3" w:rsidR="00481BF8" w:rsidRDefault="00481BF8" w:rsidP="00481BF8">
      <w:pPr>
        <w:rPr>
          <w:lang w:eastAsia="zh-CN"/>
        </w:rPr>
      </w:pPr>
    </w:p>
    <w:p w14:paraId="1A9E39D8" w14:textId="431DCF09" w:rsidR="00481BF8" w:rsidRDefault="00481BF8" w:rsidP="00481BF8">
      <w:pPr>
        <w:rPr>
          <w:lang w:eastAsia="zh-CN"/>
        </w:rPr>
      </w:pPr>
    </w:p>
    <w:p w14:paraId="699C759E" w14:textId="32591713" w:rsidR="00481BF8" w:rsidRDefault="00481BF8" w:rsidP="00481BF8">
      <w:pPr>
        <w:rPr>
          <w:lang w:eastAsia="zh-CN"/>
        </w:rPr>
      </w:pPr>
    </w:p>
    <w:p w14:paraId="1ED7043A" w14:textId="39C9F41F" w:rsidR="00481BF8" w:rsidRDefault="00481BF8" w:rsidP="00481BF8">
      <w:pPr>
        <w:rPr>
          <w:lang w:eastAsia="zh-CN"/>
        </w:rPr>
      </w:pPr>
    </w:p>
    <w:p w14:paraId="716320F3" w14:textId="77777777" w:rsidR="00481BF8" w:rsidRPr="00481BF8" w:rsidRDefault="00481BF8" w:rsidP="00481BF8">
      <w:pPr>
        <w:rPr>
          <w:rFonts w:hint="eastAsia"/>
          <w:lang w:eastAsia="zh-CN"/>
        </w:rPr>
      </w:pPr>
      <w:bookmarkStart w:id="15" w:name="_GoBack"/>
      <w:bookmarkEnd w:id="15"/>
    </w:p>
    <w:p w14:paraId="43EDF65D" w14:textId="09C3F7FB" w:rsidR="0075165E" w:rsidRDefault="0075165E" w:rsidP="0075165E">
      <w:pPr>
        <w:pStyle w:val="1"/>
        <w:spacing w:after="240"/>
        <w:rPr>
          <w:lang w:eastAsia="zh-CN"/>
        </w:rPr>
      </w:pPr>
      <w:r w:rsidRPr="0075165E">
        <w:rPr>
          <w:rFonts w:hint="eastAsia"/>
          <w:lang w:eastAsia="zh-CN"/>
        </w:rPr>
        <w:lastRenderedPageBreak/>
        <w:t xml:space="preserve">4 </w:t>
      </w:r>
      <w:r w:rsidR="00481BF8">
        <w:rPr>
          <w:rFonts w:hint="eastAsia"/>
          <w:lang w:eastAsia="zh-CN"/>
        </w:rPr>
        <w:t>功能</w:t>
      </w:r>
      <w:r w:rsidRPr="0075165E">
        <w:rPr>
          <w:rFonts w:hint="eastAsia"/>
          <w:lang w:eastAsia="zh-CN"/>
        </w:rPr>
        <w:t>测试</w:t>
      </w:r>
      <w:bookmarkEnd w:id="14"/>
    </w:p>
    <w:p w14:paraId="79BFF299" w14:textId="36A3CF24" w:rsidR="004135DF" w:rsidRDefault="004135DF" w:rsidP="00481BF8">
      <w:pPr>
        <w:pStyle w:val="2"/>
        <w:spacing w:before="120"/>
      </w:pPr>
      <w:bookmarkStart w:id="16" w:name="_Toc59454528"/>
      <w:r>
        <w:rPr>
          <w:rFonts w:hint="eastAsia"/>
        </w:rPr>
        <w:t xml:space="preserve">4.1 </w:t>
      </w:r>
      <w:r w:rsidR="000053AF" w:rsidRPr="000053AF">
        <w:rPr>
          <w:rFonts w:hint="eastAsia"/>
        </w:rPr>
        <w:t>正常测试，</w:t>
      </w:r>
      <w:r w:rsidR="000053AF" w:rsidRPr="000053AF">
        <w:t>A</w:t>
      </w:r>
      <w:r w:rsidR="000053AF" w:rsidRPr="000053AF">
        <w:rPr>
          <w:rFonts w:hint="eastAsia"/>
        </w:rPr>
        <w:t>窗口人多</w:t>
      </w:r>
      <w:bookmarkEnd w:id="16"/>
    </w:p>
    <w:p w14:paraId="53CADB01" w14:textId="4B17006C"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4C780C5F" w14:textId="2C2B338C" w:rsidR="000053AF" w:rsidRDefault="000053AF" w:rsidP="003118CA">
      <w:pPr>
        <w:rPr>
          <w:rFonts w:hint="eastAsia"/>
          <w:lang w:eastAsia="zh-CN"/>
        </w:rPr>
      </w:pPr>
      <w:r>
        <w:rPr>
          <w:lang w:eastAsia="zh-CN"/>
        </w:rPr>
        <w:tab/>
      </w:r>
      <w:r w:rsidRPr="000053AF">
        <w:rPr>
          <w:lang w:eastAsia="zh-CN"/>
        </w:rPr>
        <w:t>8 2 1 3 9 4 11 13 15</w:t>
      </w:r>
    </w:p>
    <w:p w14:paraId="2840A648" w14:textId="77777777"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7EFD2610" w14:textId="1C24D683" w:rsidR="00901EB6" w:rsidRDefault="000053AF" w:rsidP="000053AF">
      <w:pPr>
        <w:ind w:leftChars="100" w:left="240"/>
        <w:rPr>
          <w:lang w:eastAsia="zh-CN"/>
        </w:rPr>
      </w:pPr>
      <w:r w:rsidRPr="000053AF">
        <w:rPr>
          <w:lang w:eastAsia="zh-CN"/>
        </w:rPr>
        <w:t>1 3 2 9 11 4 13 15</w:t>
      </w:r>
    </w:p>
    <w:p w14:paraId="50AA41CD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2EAB3768" w14:textId="2DBD4CCE" w:rsidR="004135DF" w:rsidRPr="004135DF" w:rsidRDefault="000053AF" w:rsidP="004135DF">
      <w:pPr>
        <w:rPr>
          <w:lang w:eastAsia="zh-CN"/>
        </w:rPr>
      </w:pPr>
      <w:r>
        <w:rPr>
          <w:noProof/>
        </w:rPr>
        <w:drawing>
          <wp:inline distT="0" distB="0" distL="0" distR="0" wp14:anchorId="62E87945" wp14:editId="77309621">
            <wp:extent cx="3102706" cy="9351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5799" cy="9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53C4" w14:textId="6B35C6A5" w:rsidR="004135DF" w:rsidRDefault="004135DF" w:rsidP="00481BF8">
      <w:pPr>
        <w:pStyle w:val="2"/>
        <w:spacing w:before="120"/>
      </w:pPr>
      <w:bookmarkStart w:id="17" w:name="_Toc59454529"/>
      <w:r>
        <w:rPr>
          <w:rFonts w:hint="eastAsia"/>
        </w:rPr>
        <w:t xml:space="preserve">4.2 </w:t>
      </w:r>
      <w:r w:rsidR="000053AF" w:rsidRPr="000053AF">
        <w:rPr>
          <w:rFonts w:hint="eastAsia"/>
        </w:rPr>
        <w:t>正常测试，</w:t>
      </w:r>
      <w:r w:rsidR="000053AF" w:rsidRPr="000053AF">
        <w:t>B</w:t>
      </w:r>
      <w:r w:rsidR="000053AF" w:rsidRPr="000053AF">
        <w:rPr>
          <w:rFonts w:hint="eastAsia"/>
        </w:rPr>
        <w:t>窗口人多</w:t>
      </w:r>
      <w:bookmarkEnd w:id="17"/>
    </w:p>
    <w:p w14:paraId="0F54267C" w14:textId="77777777" w:rsidR="000053AF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3E8F6EE1" w14:textId="1566443A" w:rsidR="003118CA" w:rsidRDefault="000053AF" w:rsidP="000053AF">
      <w:pPr>
        <w:ind w:left="360"/>
        <w:rPr>
          <w:lang w:eastAsia="zh-CN"/>
        </w:rPr>
      </w:pPr>
      <w:r w:rsidRPr="000053AF">
        <w:rPr>
          <w:lang w:eastAsia="zh-CN"/>
        </w:rPr>
        <w:t>8 2 1 3 9 4 11 12 16</w:t>
      </w:r>
    </w:p>
    <w:p w14:paraId="1F9D7E23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15990805" w14:textId="38F13AE6" w:rsidR="003118CA" w:rsidRDefault="000053AF" w:rsidP="003118CA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0053AF">
        <w:rPr>
          <w:lang w:eastAsia="zh-CN"/>
        </w:rPr>
        <w:t>1 3 2 9 11 4 12 16</w:t>
      </w:r>
    </w:p>
    <w:p w14:paraId="2AD569E8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584CA4B3" w14:textId="23A82EA8" w:rsidR="003118CA" w:rsidRPr="003118CA" w:rsidRDefault="000053AF" w:rsidP="003118CA">
      <w:pPr>
        <w:rPr>
          <w:lang w:eastAsia="zh-CN"/>
        </w:rPr>
      </w:pPr>
      <w:r w:rsidRPr="000053AF">
        <w:rPr>
          <w:lang w:eastAsia="zh-CN"/>
        </w:rPr>
        <w:drawing>
          <wp:inline distT="0" distB="0" distL="0" distR="0" wp14:anchorId="0612B442" wp14:editId="7C02FB8A">
            <wp:extent cx="3210431" cy="96981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5359" cy="97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4271" w14:textId="27E9B1E2" w:rsidR="004135DF" w:rsidRDefault="004135DF" w:rsidP="00481BF8">
      <w:pPr>
        <w:pStyle w:val="2"/>
        <w:spacing w:before="120"/>
      </w:pPr>
      <w:bookmarkStart w:id="18" w:name="_Toc59454530"/>
      <w:r>
        <w:rPr>
          <w:rFonts w:hint="eastAsia"/>
        </w:rPr>
        <w:t xml:space="preserve">4.3 </w:t>
      </w:r>
      <w:r w:rsidR="000053AF" w:rsidRPr="000053AF">
        <w:rPr>
          <w:rFonts w:hint="eastAsia"/>
        </w:rPr>
        <w:t>最小</w:t>
      </w:r>
      <w:r w:rsidR="000053AF" w:rsidRPr="000053AF">
        <w:rPr>
          <w:rFonts w:hint="eastAsia"/>
        </w:rPr>
        <w:t>N</w:t>
      </w:r>
      <w:bookmarkEnd w:id="18"/>
    </w:p>
    <w:p w14:paraId="13F2D0C2" w14:textId="77777777" w:rsidR="000053AF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498C466B" w14:textId="3AD94FEE" w:rsidR="000053AF" w:rsidRDefault="000053AF" w:rsidP="003118CA">
      <w:pPr>
        <w:rPr>
          <w:rFonts w:hint="eastAsia"/>
          <w:lang w:eastAsia="zh-CN"/>
        </w:rPr>
      </w:pPr>
      <w:r>
        <w:rPr>
          <w:lang w:eastAsia="zh-CN"/>
        </w:rPr>
        <w:tab/>
      </w:r>
      <w:r w:rsidRPr="000053AF">
        <w:rPr>
          <w:lang w:eastAsia="zh-CN"/>
        </w:rPr>
        <w:t>1 6</w:t>
      </w:r>
    </w:p>
    <w:p w14:paraId="13A310E3" w14:textId="653F542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53D0738A" w14:textId="49391A88" w:rsidR="000053AF" w:rsidRDefault="000053AF" w:rsidP="000053AF">
      <w:pPr>
        <w:ind w:firstLineChars="199" w:firstLine="478"/>
        <w:rPr>
          <w:rFonts w:hint="eastAsia"/>
          <w:lang w:eastAsia="zh-CN"/>
        </w:rPr>
      </w:pPr>
      <w:r>
        <w:rPr>
          <w:lang w:eastAsia="zh-CN"/>
        </w:rPr>
        <w:tab/>
      </w:r>
      <w:r w:rsidRPr="000053AF">
        <w:rPr>
          <w:lang w:eastAsia="zh-CN"/>
        </w:rPr>
        <w:t>6</w:t>
      </w:r>
    </w:p>
    <w:p w14:paraId="279B40B1" w14:textId="4E05E935" w:rsidR="003118CA" w:rsidRPr="003118CA" w:rsidRDefault="003118CA" w:rsidP="000053AF">
      <w:pPr>
        <w:ind w:firstLineChars="199" w:firstLine="479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0A0D8791" w14:textId="28E5503E" w:rsidR="003118CA" w:rsidRPr="003118CA" w:rsidRDefault="000053AF" w:rsidP="003118CA">
      <w:pPr>
        <w:rPr>
          <w:lang w:eastAsia="zh-CN"/>
        </w:rPr>
      </w:pPr>
      <w:r w:rsidRPr="000053AF">
        <w:rPr>
          <w:lang w:eastAsia="zh-CN"/>
        </w:rPr>
        <w:lastRenderedPageBreak/>
        <w:drawing>
          <wp:inline distT="0" distB="0" distL="0" distR="0" wp14:anchorId="00442C59" wp14:editId="714C311D">
            <wp:extent cx="3229775" cy="110143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494" cy="11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812B" w14:textId="541B2A26" w:rsidR="004135DF" w:rsidRDefault="004135DF" w:rsidP="00481BF8">
      <w:pPr>
        <w:pStyle w:val="2"/>
        <w:spacing w:before="120"/>
      </w:pPr>
      <w:bookmarkStart w:id="19" w:name="_Toc59454531"/>
      <w:r>
        <w:rPr>
          <w:rFonts w:hint="eastAsia"/>
        </w:rPr>
        <w:t xml:space="preserve">4.4 </w:t>
      </w:r>
      <w:r w:rsidR="000053AF">
        <w:rPr>
          <w:rFonts w:hint="eastAsia"/>
        </w:rPr>
        <w:t>测试</w:t>
      </w:r>
      <w:r w:rsidR="000053AF">
        <w:rPr>
          <w:rFonts w:hint="eastAsia"/>
        </w:rPr>
        <w:t>4</w:t>
      </w:r>
      <w:bookmarkEnd w:id="19"/>
    </w:p>
    <w:p w14:paraId="1B79631E" w14:textId="77777777" w:rsidR="000053AF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0B90B506" w14:textId="51E8D697" w:rsidR="000053AF" w:rsidRDefault="000053AF" w:rsidP="000053AF">
      <w:pPr>
        <w:ind w:left="358" w:firstLineChars="51" w:firstLine="122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</w:p>
    <w:p w14:paraId="2172B9CC" w14:textId="1ADC2C00" w:rsidR="003118CA" w:rsidRPr="003118CA" w:rsidRDefault="003118CA" w:rsidP="000053AF">
      <w:pPr>
        <w:ind w:left="358" w:firstLineChars="51" w:firstLine="123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494E970F" w14:textId="4FBB3310" w:rsidR="003118CA" w:rsidRDefault="000053AF" w:rsidP="003118CA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</w:p>
    <w:p w14:paraId="6705ED05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6962B919" w14:textId="6CB5755C" w:rsidR="003118CA" w:rsidRPr="003118CA" w:rsidRDefault="000053AF" w:rsidP="003118CA">
      <w:pPr>
        <w:rPr>
          <w:lang w:eastAsia="zh-CN"/>
        </w:rPr>
      </w:pPr>
      <w:r w:rsidRPr="000053AF">
        <w:rPr>
          <w:noProof/>
          <w:lang w:eastAsia="zh-CN"/>
        </w:rPr>
        <w:drawing>
          <wp:inline distT="0" distB="0" distL="0" distR="0" wp14:anchorId="25B973BE" wp14:editId="5699FC6A">
            <wp:extent cx="2964437" cy="975445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3AF">
        <w:rPr>
          <w:rFonts w:hint="eastAsia"/>
          <w:noProof/>
          <w:lang w:eastAsia="zh-CN"/>
        </w:rPr>
        <w:t xml:space="preserve"> </w:t>
      </w:r>
    </w:p>
    <w:p w14:paraId="0B63DD96" w14:textId="27E4D948" w:rsidR="004135DF" w:rsidRDefault="004135DF" w:rsidP="00481BF8">
      <w:pPr>
        <w:pStyle w:val="2"/>
        <w:spacing w:before="120"/>
      </w:pPr>
      <w:bookmarkStart w:id="20" w:name="_Toc59454532"/>
      <w:r>
        <w:rPr>
          <w:rFonts w:hint="eastAsia"/>
        </w:rPr>
        <w:t>4.</w:t>
      </w:r>
      <w:r w:rsidR="00481BF8">
        <w:t>5</w:t>
      </w:r>
      <w:r>
        <w:rPr>
          <w:rFonts w:hint="eastAsia"/>
        </w:rPr>
        <w:t xml:space="preserve"> </w:t>
      </w:r>
      <w:r w:rsidR="000053AF">
        <w:rPr>
          <w:rFonts w:hint="eastAsia"/>
        </w:rPr>
        <w:t>测试</w:t>
      </w:r>
      <w:r w:rsidR="000053AF">
        <w:rPr>
          <w:rFonts w:hint="eastAsia"/>
        </w:rPr>
        <w:t>5</w:t>
      </w:r>
      <w:bookmarkEnd w:id="20"/>
    </w:p>
    <w:p w14:paraId="11386D61" w14:textId="0B21468A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169BD2E9" w14:textId="5B9D228D" w:rsidR="00481BF8" w:rsidRDefault="00481BF8" w:rsidP="003118CA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</w:p>
    <w:p w14:paraId="3CC8EA52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31DF87F0" w14:textId="5D421028" w:rsidR="003118CA" w:rsidRDefault="00481BF8" w:rsidP="003118CA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</w:t>
      </w:r>
    </w:p>
    <w:p w14:paraId="676EDB93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22EA8AFE" w14:textId="186924C0" w:rsidR="003118CA" w:rsidRDefault="00481BF8" w:rsidP="003118CA">
      <w:pPr>
        <w:rPr>
          <w:lang w:eastAsia="zh-CN"/>
        </w:rPr>
      </w:pPr>
      <w:r>
        <w:rPr>
          <w:noProof/>
        </w:rPr>
        <w:drawing>
          <wp:inline distT="0" distB="0" distL="0" distR="0" wp14:anchorId="70C8CDE5" wp14:editId="628FAB85">
            <wp:extent cx="3285714" cy="107619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1368" w14:textId="1FEAA253" w:rsidR="00481BF8" w:rsidRDefault="00481BF8" w:rsidP="00481BF8">
      <w:pPr>
        <w:pStyle w:val="2"/>
        <w:spacing w:before="120"/>
      </w:pPr>
      <w:bookmarkStart w:id="21" w:name="_Toc59454533"/>
      <w:r>
        <w:rPr>
          <w:rFonts w:hint="eastAsia"/>
        </w:rPr>
        <w:t>4.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6</w:t>
      </w:r>
      <w:bookmarkEnd w:id="21"/>
    </w:p>
    <w:p w14:paraId="32947F62" w14:textId="77777777" w:rsidR="00481BF8" w:rsidRDefault="00481BF8" w:rsidP="00481BF8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05E79D29" w14:textId="552E48C3" w:rsidR="00481BF8" w:rsidRDefault="00481BF8" w:rsidP="00481BF8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</w:p>
    <w:p w14:paraId="2184D71B" w14:textId="77777777" w:rsidR="00481BF8" w:rsidRPr="003118CA" w:rsidRDefault="00481BF8" w:rsidP="00481BF8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003CFCE8" w14:textId="7B974285" w:rsidR="00481BF8" w:rsidRDefault="00481BF8" w:rsidP="00481BF8">
      <w:pPr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ab/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</w:t>
      </w:r>
    </w:p>
    <w:p w14:paraId="3EBEF871" w14:textId="77777777" w:rsidR="00481BF8" w:rsidRPr="003118CA" w:rsidRDefault="00481BF8" w:rsidP="00481BF8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3F4DEEAE" w14:textId="6C4E9468" w:rsidR="00481BF8" w:rsidRPr="003118CA" w:rsidRDefault="00481BF8" w:rsidP="00481BF8">
      <w:pPr>
        <w:rPr>
          <w:lang w:eastAsia="zh-CN"/>
        </w:rPr>
      </w:pPr>
      <w:r w:rsidRPr="00481BF8">
        <w:rPr>
          <w:lang w:eastAsia="zh-CN"/>
        </w:rPr>
        <w:drawing>
          <wp:inline distT="0" distB="0" distL="0" distR="0" wp14:anchorId="1DA03D5D" wp14:editId="72478239">
            <wp:extent cx="3332718" cy="10668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6350" cy="107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0444" w14:textId="77777777" w:rsidR="00967C27" w:rsidRPr="00ED4D76" w:rsidRDefault="00967C27" w:rsidP="00481BF8">
      <w:pPr>
        <w:pStyle w:val="afff5"/>
        <w:ind w:firstLineChars="0" w:firstLine="0"/>
        <w:rPr>
          <w:rFonts w:hint="eastAsia"/>
          <w:lang w:eastAsia="zh-CN"/>
        </w:rPr>
      </w:pPr>
    </w:p>
    <w:sectPr w:rsidR="00967C27" w:rsidRPr="00ED4D76" w:rsidSect="00FD3194">
      <w:footerReference w:type="default" r:id="rId22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EDC52" w14:textId="77777777" w:rsidR="00A6724B" w:rsidRDefault="00A6724B" w:rsidP="001D0743">
      <w:r>
        <w:separator/>
      </w:r>
    </w:p>
    <w:p w14:paraId="32A72A27" w14:textId="77777777" w:rsidR="00A6724B" w:rsidRDefault="00A6724B" w:rsidP="001D0743"/>
    <w:p w14:paraId="5208F774" w14:textId="77777777" w:rsidR="00A6724B" w:rsidRDefault="00A6724B" w:rsidP="001D0743"/>
    <w:p w14:paraId="3D09FC73" w14:textId="77777777" w:rsidR="00A6724B" w:rsidRDefault="00A6724B" w:rsidP="001D0743"/>
    <w:p w14:paraId="4326A36A" w14:textId="77777777" w:rsidR="00A6724B" w:rsidRDefault="00A6724B" w:rsidP="001D0743"/>
    <w:p w14:paraId="3C57F8F8" w14:textId="77777777" w:rsidR="00A6724B" w:rsidRDefault="00A6724B" w:rsidP="001D0743"/>
  </w:endnote>
  <w:endnote w:type="continuationSeparator" w:id="0">
    <w:p w14:paraId="4093588E" w14:textId="77777777" w:rsidR="00A6724B" w:rsidRDefault="00A6724B" w:rsidP="001D0743">
      <w:r>
        <w:continuationSeparator/>
      </w:r>
    </w:p>
    <w:p w14:paraId="6FB9038B" w14:textId="77777777" w:rsidR="00A6724B" w:rsidRDefault="00A6724B" w:rsidP="001D0743"/>
    <w:p w14:paraId="27C9E209" w14:textId="77777777" w:rsidR="00A6724B" w:rsidRDefault="00A6724B" w:rsidP="001D0743"/>
    <w:p w14:paraId="06F13489" w14:textId="77777777" w:rsidR="00A6724B" w:rsidRDefault="00A6724B" w:rsidP="001D0743"/>
    <w:p w14:paraId="6E792743" w14:textId="77777777" w:rsidR="00A6724B" w:rsidRDefault="00A6724B" w:rsidP="001D0743"/>
    <w:p w14:paraId="38E417B9" w14:textId="77777777" w:rsidR="00A6724B" w:rsidRDefault="00A6724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D3874" w14:textId="77777777" w:rsidR="002F1655" w:rsidRPr="00F57004" w:rsidRDefault="002F1655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1CEB96FB" w14:textId="77777777" w:rsidR="002F1655" w:rsidRDefault="002F1655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19794" w14:textId="77777777" w:rsidR="002F1655" w:rsidRPr="009035C9" w:rsidRDefault="002F1655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EAE16" w14:textId="77777777" w:rsidR="002F1655" w:rsidRDefault="002F1655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90C41" w14:textId="77777777" w:rsidR="002F1655" w:rsidRDefault="002F1655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Content>
      <w:p w14:paraId="6BC24C24" w14:textId="77777777" w:rsidR="002F1655" w:rsidRDefault="002F1655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17EFE99B" w14:textId="77777777" w:rsidR="002F1655" w:rsidRPr="00E0298B" w:rsidRDefault="002F1655" w:rsidP="001D0743">
    <w:pPr>
      <w:pStyle w:val="a4"/>
      <w:ind w:firstLine="360"/>
    </w:pPr>
  </w:p>
  <w:p w14:paraId="69E1A1C5" w14:textId="77777777" w:rsidR="002F1655" w:rsidRDefault="002F16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463AC" w14:textId="77777777" w:rsidR="00A6724B" w:rsidRDefault="00A6724B" w:rsidP="001D0743">
      <w:r>
        <w:separator/>
      </w:r>
    </w:p>
    <w:p w14:paraId="7D00AED9" w14:textId="77777777" w:rsidR="00A6724B" w:rsidRDefault="00A6724B" w:rsidP="001D0743"/>
    <w:p w14:paraId="1E40B438" w14:textId="77777777" w:rsidR="00A6724B" w:rsidRDefault="00A6724B" w:rsidP="001D0743"/>
    <w:p w14:paraId="334E85B6" w14:textId="77777777" w:rsidR="00A6724B" w:rsidRDefault="00A6724B" w:rsidP="001D0743"/>
    <w:p w14:paraId="666C67E3" w14:textId="77777777" w:rsidR="00A6724B" w:rsidRDefault="00A6724B" w:rsidP="001D0743"/>
    <w:p w14:paraId="67DA6852" w14:textId="77777777" w:rsidR="00A6724B" w:rsidRDefault="00A6724B" w:rsidP="001D0743"/>
  </w:footnote>
  <w:footnote w:type="continuationSeparator" w:id="0">
    <w:p w14:paraId="1567EFDA" w14:textId="77777777" w:rsidR="00A6724B" w:rsidRDefault="00A6724B" w:rsidP="001D0743">
      <w:r>
        <w:continuationSeparator/>
      </w:r>
    </w:p>
    <w:p w14:paraId="4F694E11" w14:textId="77777777" w:rsidR="00A6724B" w:rsidRDefault="00A6724B" w:rsidP="001D0743"/>
    <w:p w14:paraId="15E4D425" w14:textId="77777777" w:rsidR="00A6724B" w:rsidRDefault="00A6724B" w:rsidP="001D0743"/>
    <w:p w14:paraId="06AB4D7C" w14:textId="77777777" w:rsidR="00A6724B" w:rsidRDefault="00A6724B" w:rsidP="001D0743"/>
    <w:p w14:paraId="74C850CE" w14:textId="77777777" w:rsidR="00A6724B" w:rsidRDefault="00A6724B" w:rsidP="001D0743"/>
    <w:p w14:paraId="43D0E8F8" w14:textId="77777777" w:rsidR="00A6724B" w:rsidRDefault="00A6724B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FC41F" w14:textId="77777777" w:rsidR="002F1655" w:rsidRDefault="002F1655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24A04" w14:textId="77777777" w:rsidR="002F1655" w:rsidRPr="009035C9" w:rsidRDefault="002F1655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3C261" w14:textId="77777777" w:rsidR="002F1655" w:rsidRDefault="002F1655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2F242F43"/>
    <w:multiLevelType w:val="hybridMultilevel"/>
    <w:tmpl w:val="FE022960"/>
    <w:lvl w:ilvl="0" w:tplc="43EE6AC2">
      <w:start w:val="1"/>
      <w:numFmt w:val="decimal"/>
      <w:lvlText w:val="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9052400"/>
    <w:multiLevelType w:val="hybridMultilevel"/>
    <w:tmpl w:val="A5A08DE0"/>
    <w:lvl w:ilvl="0" w:tplc="CC66E40E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405F437B"/>
    <w:multiLevelType w:val="multilevel"/>
    <w:tmpl w:val="FC90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B574F"/>
    <w:multiLevelType w:val="multilevel"/>
    <w:tmpl w:val="799A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8" w15:restartNumberingAfterBreak="0">
    <w:nsid w:val="49063233"/>
    <w:multiLevelType w:val="hybridMultilevel"/>
    <w:tmpl w:val="A88ED5A4"/>
    <w:lvl w:ilvl="0" w:tplc="6FB29D44">
      <w:start w:val="1"/>
      <w:numFmt w:val="decimal"/>
      <w:lvlText w:val="%1."/>
      <w:lvlJc w:val="left"/>
      <w:pPr>
        <w:ind w:left="840" w:hanging="360"/>
      </w:pPr>
      <w:rPr>
        <w:rFonts w:ascii="Times New Roman" w:eastAsia="宋体" w:hAnsi="Times New Roman" w:cs="Times New Roman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C093361"/>
    <w:multiLevelType w:val="multilevel"/>
    <w:tmpl w:val="82B02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21" w15:restartNumberingAfterBreak="0">
    <w:nsid w:val="5C113B68"/>
    <w:multiLevelType w:val="hybridMultilevel"/>
    <w:tmpl w:val="CDCC9B5C"/>
    <w:lvl w:ilvl="0" w:tplc="7F86A19E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4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20"/>
  </w:num>
  <w:num w:numId="3">
    <w:abstractNumId w:val="24"/>
  </w:num>
  <w:num w:numId="4">
    <w:abstractNumId w:val="17"/>
  </w:num>
  <w:num w:numId="5">
    <w:abstractNumId w:val="25"/>
  </w:num>
  <w:num w:numId="6">
    <w:abstractNumId w:val="1"/>
  </w:num>
  <w:num w:numId="7">
    <w:abstractNumId w:val="4"/>
  </w:num>
  <w:num w:numId="8">
    <w:abstractNumId w:val="12"/>
  </w:num>
  <w:num w:numId="9">
    <w:abstractNumId w:val="23"/>
  </w:num>
  <w:num w:numId="10">
    <w:abstractNumId w:val="3"/>
  </w:num>
  <w:num w:numId="11">
    <w:abstractNumId w:val="6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3"/>
  </w:num>
  <w:num w:numId="21">
    <w:abstractNumId w:val="2"/>
  </w:num>
  <w:num w:numId="22">
    <w:abstractNumId w:val="0"/>
  </w:num>
  <w:num w:numId="23">
    <w:abstractNumId w:val="14"/>
  </w:num>
  <w:num w:numId="24">
    <w:abstractNumId w:val="22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1"/>
  </w:num>
  <w:num w:numId="28">
    <w:abstractNumId w:val="16"/>
  </w:num>
  <w:num w:numId="29">
    <w:abstractNumId w:val="21"/>
  </w:num>
  <w:num w:numId="30">
    <w:abstractNumId w:val="1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053AF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1655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1BF8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1B92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6724B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28F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0F0B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D44599"/>
  <w15:docId w15:val="{DBD1F520-A5FE-4C96-9848-EAB8C59C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customStyle="1" w:styleId="alt">
    <w:name w:val="alt"/>
    <w:basedOn w:val="a"/>
    <w:rsid w:val="00561B9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8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0541B9-EA3C-4EE5-BF5E-8F653DD38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314</TotalTime>
  <Pages>9</Pages>
  <Words>657</Words>
  <Characters>3749</Characters>
  <Application>Microsoft Office Word</Application>
  <DocSecurity>0</DocSecurity>
  <Lines>31</Lines>
  <Paragraphs>8</Paragraphs>
  <ScaleCrop>false</ScaleCrop>
  <Company>中国石油大学</Company>
  <LinksUpToDate>false</LinksUpToDate>
  <CharactersWithSpaces>4398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赵 子昱</cp:lastModifiedBy>
  <cp:revision>22</cp:revision>
  <cp:lastPrinted>2008-07-17T03:36:00Z</cp:lastPrinted>
  <dcterms:created xsi:type="dcterms:W3CDTF">2017-10-13T02:08:00Z</dcterms:created>
  <dcterms:modified xsi:type="dcterms:W3CDTF">2020-12-21T06:53:00Z</dcterms:modified>
</cp:coreProperties>
</file>