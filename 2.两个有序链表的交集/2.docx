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177101EB" w14:textId="77777777" w:rsidR="00B138A1" w:rsidRPr="001E4DF9" w:rsidRDefault="00B138A1" w:rsidP="001D0743">
      <w:pPr>
        <w:rPr>
          <w:lang w:eastAsia="zh-CN"/>
        </w:rPr>
      </w:pPr>
    </w:p>
    <w:p w14:paraId="656353AF" w14:textId="77777777"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14:paraId="2E8E4D12" w14:textId="77777777" w:rsidR="00404CF0" w:rsidRPr="00ED4D76" w:rsidRDefault="00404CF0" w:rsidP="001D0743">
      <w:pPr>
        <w:rPr>
          <w:lang w:eastAsia="zh-CN"/>
        </w:rPr>
      </w:pPr>
    </w:p>
    <w:p w14:paraId="242F85FB" w14:textId="77777777" w:rsidR="00404CF0" w:rsidRPr="00ED4D76" w:rsidRDefault="00404CF0" w:rsidP="001D0743">
      <w:pPr>
        <w:rPr>
          <w:lang w:eastAsia="zh-CN"/>
        </w:rPr>
      </w:pPr>
    </w:p>
    <w:p w14:paraId="4E33AAE0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STKaiti" w:hAnsi="TypeLand 康熙字典體" w:hint="eastAsia"/>
          <w:sz w:val="52"/>
          <w:szCs w:val="52"/>
          <w:lang w:eastAsia="zh-CN"/>
        </w:rPr>
        <w:t>数据结构课程设计</w:t>
      </w:r>
    </w:p>
    <w:p w14:paraId="1C87369E" w14:textId="77777777" w:rsidR="009410E3" w:rsidRPr="009410E3" w:rsidRDefault="009035C9" w:rsidP="009410E3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9410E3" w:rsidRPr="009410E3">
        <w:rPr>
          <w:rFonts w:ascii="TypeLand 康熙字典體" w:eastAsiaTheme="minorEastAsia" w:hAnsi="TypeLand 康熙字典體" w:hint="eastAsia"/>
          <w:lang w:eastAsia="zh-CN"/>
        </w:rPr>
        <w:t>两个有序链表序列的交集</w:t>
      </w:r>
    </w:p>
    <w:p w14:paraId="2F2F3229" w14:textId="0A470698" w:rsidR="009035C9" w:rsidRPr="009410E3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</w:p>
    <w:p w14:paraId="40A4201E" w14:textId="77777777" w:rsidR="009035C9" w:rsidRPr="00ED4D76" w:rsidRDefault="009035C9" w:rsidP="009035C9">
      <w:pPr>
        <w:pStyle w:val="aff5"/>
        <w:jc w:val="right"/>
        <w:rPr>
          <w:lang w:eastAsia="zh-CN"/>
        </w:rPr>
      </w:pPr>
    </w:p>
    <w:p w14:paraId="7370F4D7" w14:textId="77777777" w:rsidR="00AB4DCF" w:rsidRPr="00ED4D76" w:rsidRDefault="00AB4DCF" w:rsidP="001D0743">
      <w:pPr>
        <w:rPr>
          <w:lang w:eastAsia="zh-CN"/>
        </w:rPr>
      </w:pPr>
    </w:p>
    <w:p w14:paraId="4F6DC30E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40E0E01B" w14:textId="77777777" w:rsidR="00B138A1" w:rsidRPr="00ED4D76" w:rsidRDefault="00B138A1" w:rsidP="001D0743">
      <w:pPr>
        <w:rPr>
          <w:lang w:eastAsia="zh-CN"/>
        </w:rPr>
      </w:pPr>
    </w:p>
    <w:p w14:paraId="0E02347E" w14:textId="77777777" w:rsidR="00B138A1" w:rsidRPr="00ED4D76" w:rsidRDefault="00B138A1" w:rsidP="001D0743">
      <w:pPr>
        <w:rPr>
          <w:lang w:eastAsia="zh-CN"/>
        </w:rPr>
      </w:pPr>
    </w:p>
    <w:p w14:paraId="05A48099" w14:textId="77777777" w:rsidR="00B138A1" w:rsidRPr="00ED4D76" w:rsidRDefault="00B138A1" w:rsidP="001D0743">
      <w:pPr>
        <w:rPr>
          <w:lang w:eastAsia="zh-CN"/>
        </w:rPr>
      </w:pPr>
    </w:p>
    <w:p w14:paraId="12E61140" w14:textId="77777777" w:rsidR="00B138A1" w:rsidRPr="00ED4D76" w:rsidRDefault="00B138A1" w:rsidP="001D0743">
      <w:pPr>
        <w:rPr>
          <w:lang w:eastAsia="zh-CN"/>
        </w:rPr>
      </w:pPr>
    </w:p>
    <w:p w14:paraId="1F308969" w14:textId="77777777" w:rsidR="006F1CF2" w:rsidRPr="00ED4D76" w:rsidRDefault="006F1CF2" w:rsidP="001D0743">
      <w:pPr>
        <w:rPr>
          <w:lang w:eastAsia="zh-CN"/>
        </w:rPr>
      </w:pPr>
    </w:p>
    <w:p w14:paraId="24144DB9" w14:textId="77777777" w:rsidR="006F1CF2" w:rsidRPr="00ED4D76" w:rsidRDefault="006F1CF2" w:rsidP="001D0743">
      <w:pPr>
        <w:rPr>
          <w:lang w:eastAsia="zh-CN"/>
        </w:rPr>
      </w:pPr>
    </w:p>
    <w:p w14:paraId="39F67E1C" w14:textId="259FC168"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9410E3">
        <w:rPr>
          <w:rFonts w:ascii="宋体" w:hAnsi="宋体" w:hint="eastAsia"/>
          <w:u w:val="single"/>
          <w:lang w:eastAsia="zh-CN"/>
        </w:rPr>
        <w:t xml:space="preserve">赵子昱 </w:t>
      </w:r>
      <w:r w:rsidR="009410E3">
        <w:rPr>
          <w:rFonts w:ascii="宋体" w:hAnsi="宋体"/>
          <w:u w:val="single"/>
          <w:lang w:eastAsia="zh-CN"/>
        </w:rPr>
        <w:t xml:space="preserve"> 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</w:t>
      </w:r>
    </w:p>
    <w:p w14:paraId="4050D216" w14:textId="68FD3289" w:rsidR="003806AD" w:rsidRPr="00ED4D76" w:rsidRDefault="003806AD" w:rsidP="003806AD">
      <w:pPr>
        <w:pStyle w:val="aff7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1</w:t>
      </w:r>
      <w:r w:rsidR="009410E3">
        <w:rPr>
          <w:rFonts w:ascii="宋体" w:hAnsi="宋体"/>
          <w:u w:val="single"/>
          <w:lang w:eastAsia="zh-CN"/>
        </w:rPr>
        <w:t>951459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77986EA1" w14:textId="190F86ED"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</w:t>
      </w:r>
      <w:r w:rsidR="009410E3">
        <w:rPr>
          <w:rFonts w:ascii="宋体" w:hAnsi="宋体"/>
          <w:u w:val="single"/>
          <w:lang w:eastAsia="zh-CN"/>
        </w:rPr>
        <w:t xml:space="preserve">  </w:t>
      </w:r>
      <w:r w:rsidRPr="00ED4D76">
        <w:rPr>
          <w:rFonts w:ascii="宋体" w:hAnsi="宋体" w:hint="eastAsia"/>
          <w:u w:val="single"/>
          <w:lang w:eastAsia="zh-CN"/>
        </w:rPr>
        <w:t xml:space="preserve">         </w:t>
      </w:r>
    </w:p>
    <w:p w14:paraId="2DD9121F" w14:textId="77777777"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7B98FE02" w14:textId="77777777" w:rsidR="00B138A1" w:rsidRPr="00ED4D76" w:rsidRDefault="00B138A1" w:rsidP="001D0743">
      <w:pPr>
        <w:rPr>
          <w:lang w:eastAsia="zh-CN"/>
        </w:rPr>
      </w:pPr>
    </w:p>
    <w:p w14:paraId="37558F42" w14:textId="77777777" w:rsidR="006F1CF2" w:rsidRPr="00ED4D76" w:rsidRDefault="006F1CF2" w:rsidP="001D0743">
      <w:pPr>
        <w:rPr>
          <w:lang w:eastAsia="zh-CN"/>
        </w:rPr>
      </w:pPr>
    </w:p>
    <w:p w14:paraId="6865AC9E" w14:textId="77777777" w:rsidR="006F1CF2" w:rsidRPr="00ED4D76" w:rsidRDefault="006F1CF2" w:rsidP="001D0743">
      <w:pPr>
        <w:rPr>
          <w:lang w:eastAsia="zh-CN"/>
        </w:rPr>
      </w:pPr>
    </w:p>
    <w:p w14:paraId="1F9C1AD8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42BE8418" w14:textId="77777777"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79761427" w14:textId="77777777" w:rsidR="00B138A1" w:rsidRPr="00ED4D76" w:rsidRDefault="00B138A1" w:rsidP="009410E3">
      <w:pPr>
        <w:ind w:firstLineChars="0" w:firstLine="0"/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41F01999" w14:textId="77777777" w:rsidR="00B138A1" w:rsidRPr="00ED4D76" w:rsidRDefault="00B138A1" w:rsidP="001D0743">
      <w:pPr>
        <w:pStyle w:val="afff1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14:paraId="38DA89F5" w14:textId="46914CEE" w:rsidR="00BD7CB9" w:rsidRDefault="0057233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59383651" w:history="1">
        <w:r w:rsidR="00BD7CB9" w:rsidRPr="00B33A07">
          <w:rPr>
            <w:rStyle w:val="aff1"/>
            <w:noProof/>
          </w:rPr>
          <w:t xml:space="preserve">1  </w:t>
        </w:r>
        <w:r w:rsidR="00BD7CB9" w:rsidRPr="00B33A07">
          <w:rPr>
            <w:rStyle w:val="aff1"/>
            <w:noProof/>
          </w:rPr>
          <w:t>分析</w:t>
        </w:r>
        <w:r w:rsidR="00BD7CB9">
          <w:rPr>
            <w:noProof/>
            <w:webHidden/>
          </w:rPr>
          <w:tab/>
        </w:r>
        <w:r w:rsidR="00BD7CB9">
          <w:rPr>
            <w:noProof/>
            <w:webHidden/>
          </w:rPr>
          <w:fldChar w:fldCharType="begin"/>
        </w:r>
        <w:r w:rsidR="00BD7CB9">
          <w:rPr>
            <w:noProof/>
            <w:webHidden/>
          </w:rPr>
          <w:instrText xml:space="preserve"> PAGEREF _Toc59383651 \h </w:instrText>
        </w:r>
        <w:r w:rsidR="00BD7CB9">
          <w:rPr>
            <w:noProof/>
            <w:webHidden/>
          </w:rPr>
        </w:r>
        <w:r w:rsidR="00BD7CB9">
          <w:rPr>
            <w:noProof/>
            <w:webHidden/>
          </w:rPr>
          <w:fldChar w:fldCharType="separate"/>
        </w:r>
        <w:r w:rsidR="00BD7CB9">
          <w:rPr>
            <w:noProof/>
            <w:webHidden/>
          </w:rPr>
          <w:t>1</w:t>
        </w:r>
        <w:r w:rsidR="00BD7CB9">
          <w:rPr>
            <w:noProof/>
            <w:webHidden/>
          </w:rPr>
          <w:fldChar w:fldCharType="end"/>
        </w:r>
      </w:hyperlink>
    </w:p>
    <w:p w14:paraId="32EB4416" w14:textId="7261D62A" w:rsidR="00BD7CB9" w:rsidRDefault="00BD7CB9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83652" w:history="1">
        <w:r w:rsidRPr="00B33A07">
          <w:rPr>
            <w:rStyle w:val="aff1"/>
            <w:noProof/>
          </w:rPr>
          <w:t xml:space="preserve">1.1 </w:t>
        </w:r>
        <w:r w:rsidRPr="00B33A07">
          <w:rPr>
            <w:rStyle w:val="aff1"/>
            <w:noProof/>
          </w:rPr>
          <w:t>功能要求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_Toc59383652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69FCFCB" w14:textId="57465F24" w:rsidR="00BD7CB9" w:rsidRDefault="00BD7CB9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83653" w:history="1">
        <w:r w:rsidRPr="00B33A07">
          <w:rPr>
            <w:rStyle w:val="aff1"/>
            <w:noProof/>
          </w:rPr>
          <w:t xml:space="preserve">1.2 </w:t>
        </w:r>
        <w:r w:rsidRPr="00B33A07">
          <w:rPr>
            <w:rStyle w:val="aff1"/>
            <w:noProof/>
          </w:rPr>
          <w:t>功能分析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_Toc59383653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BF36362" w14:textId="78E8ECF9" w:rsidR="00BD7CB9" w:rsidRDefault="00BD7CB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59383654" w:history="1">
        <w:r w:rsidRPr="00B33A07">
          <w:rPr>
            <w:rStyle w:val="aff1"/>
            <w:noProof/>
          </w:rPr>
          <w:t xml:space="preserve">2 </w:t>
        </w:r>
        <w:r w:rsidRPr="00B33A07">
          <w:rPr>
            <w:rStyle w:val="aff1"/>
            <w:noProof/>
          </w:rPr>
          <w:t>设计与实现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_Toc59383654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33868C4" w14:textId="5E2BFF19" w:rsidR="00BD7CB9" w:rsidRDefault="00BD7CB9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83655" w:history="1">
        <w:r w:rsidRPr="00B33A07">
          <w:rPr>
            <w:rStyle w:val="aff1"/>
            <w:noProof/>
          </w:rPr>
          <w:t>2.1</w:t>
        </w:r>
        <w:r w:rsidRPr="00B33A07">
          <w:rPr>
            <w:rStyle w:val="aff1"/>
            <w:b/>
            <w:bCs/>
            <w:noProof/>
          </w:rPr>
          <w:t xml:space="preserve"> Intersection(…)</w:t>
        </w:r>
        <w:r w:rsidRPr="00B33A07">
          <w:rPr>
            <w:rStyle w:val="aff1"/>
            <w:noProof/>
          </w:rPr>
          <w:t>函数的实现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_Toc59383655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617E997" w14:textId="5F4A4431" w:rsidR="00BD7CB9" w:rsidRDefault="00BD7CB9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83656" w:history="1">
        <w:r w:rsidRPr="00B33A07">
          <w:rPr>
            <w:rStyle w:val="aff1"/>
            <w:noProof/>
          </w:rPr>
          <w:t xml:space="preserve">2.1.1 </w:t>
        </w:r>
        <w:r w:rsidRPr="00B33A07">
          <w:rPr>
            <w:rStyle w:val="aff1"/>
            <w:b/>
            <w:noProof/>
          </w:rPr>
          <w:t>Intersection(…)</w:t>
        </w:r>
        <w:r w:rsidRPr="00B33A07">
          <w:rPr>
            <w:rStyle w:val="aff1"/>
            <w:noProof/>
          </w:rPr>
          <w:t>函数流程图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_Toc59383656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E691D25" w14:textId="6220994A" w:rsidR="00BD7CB9" w:rsidRDefault="00BD7CB9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83657" w:history="1">
        <w:r w:rsidRPr="00B33A07">
          <w:rPr>
            <w:rStyle w:val="aff1"/>
            <w:noProof/>
          </w:rPr>
          <w:t xml:space="preserve">2.1.2 </w:t>
        </w:r>
        <w:r w:rsidRPr="00B33A07">
          <w:rPr>
            <w:rStyle w:val="aff1"/>
            <w:b/>
            <w:noProof/>
          </w:rPr>
          <w:t>Intersection(…)</w:t>
        </w:r>
        <w:r w:rsidRPr="00B33A07">
          <w:rPr>
            <w:rStyle w:val="aff1"/>
            <w:noProof/>
          </w:rPr>
          <w:t>函数代码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_Toc59383657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1901CBD" w14:textId="28CC3B7D" w:rsidR="00BD7CB9" w:rsidRDefault="00BD7CB9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83658" w:history="1">
        <w:r w:rsidRPr="00B33A07">
          <w:rPr>
            <w:rStyle w:val="aff1"/>
            <w:noProof/>
          </w:rPr>
          <w:t>2.2</w:t>
        </w:r>
        <w:r w:rsidRPr="00B33A07">
          <w:rPr>
            <w:rStyle w:val="aff1"/>
            <w:b/>
            <w:bCs/>
            <w:noProof/>
          </w:rPr>
          <w:t xml:space="preserve"> test()</w:t>
        </w:r>
        <w:r w:rsidRPr="00B33A07">
          <w:rPr>
            <w:rStyle w:val="aff1"/>
            <w:noProof/>
          </w:rPr>
          <w:t>函数实现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_Toc59383658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AB41B9" w14:textId="1A8082F6" w:rsidR="00BD7CB9" w:rsidRDefault="00BD7CB9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83659" w:history="1">
        <w:r w:rsidRPr="00B33A07">
          <w:rPr>
            <w:rStyle w:val="aff1"/>
            <w:noProof/>
          </w:rPr>
          <w:t xml:space="preserve">2.2.1 </w:t>
        </w:r>
        <w:r w:rsidRPr="00B33A07">
          <w:rPr>
            <w:rStyle w:val="aff1"/>
            <w:b/>
            <w:noProof/>
          </w:rPr>
          <w:t>test()</w:t>
        </w:r>
        <w:r w:rsidRPr="00B33A07">
          <w:rPr>
            <w:rStyle w:val="aff1"/>
            <w:noProof/>
          </w:rPr>
          <w:t>函数代码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_Toc59383659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051F7D" w14:textId="0FFD94F6" w:rsidR="00BD7CB9" w:rsidRDefault="00BD7CB9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83660" w:history="1">
        <w:r w:rsidRPr="00B33A07">
          <w:rPr>
            <w:rStyle w:val="aff1"/>
            <w:noProof/>
          </w:rPr>
          <w:t xml:space="preserve">2.3 </w:t>
        </w:r>
        <w:r w:rsidRPr="00B33A07">
          <w:rPr>
            <w:rStyle w:val="aff1"/>
            <w:noProof/>
          </w:rPr>
          <w:t>主函数的实现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_Toc59383660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95CA9D" w14:textId="7950F1AF" w:rsidR="00BD7CB9" w:rsidRDefault="00BD7CB9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83661" w:history="1">
        <w:r w:rsidRPr="00B33A07">
          <w:rPr>
            <w:rStyle w:val="aff1"/>
            <w:noProof/>
          </w:rPr>
          <w:t xml:space="preserve">2.3.1 </w:t>
        </w:r>
        <w:r w:rsidRPr="00B33A07">
          <w:rPr>
            <w:rStyle w:val="aff1"/>
            <w:noProof/>
          </w:rPr>
          <w:t>主函数代码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_Toc59383661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8AB876" w14:textId="33670FE2" w:rsidR="00BD7CB9" w:rsidRDefault="00BD7CB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59383662" w:history="1">
        <w:r w:rsidRPr="00B33A07">
          <w:rPr>
            <w:rStyle w:val="aff1"/>
            <w:noProof/>
          </w:rPr>
          <w:t xml:space="preserve">3 </w:t>
        </w:r>
        <w:r w:rsidRPr="00B33A07">
          <w:rPr>
            <w:rStyle w:val="aff1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_Toc59383662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D34F06" w14:textId="4C0A0286" w:rsidR="00BD7CB9" w:rsidRDefault="00BD7CB9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83663" w:history="1">
        <w:r w:rsidRPr="00B33A07">
          <w:rPr>
            <w:rStyle w:val="aff1"/>
            <w:noProof/>
          </w:rPr>
          <w:t xml:space="preserve">3.1 </w:t>
        </w:r>
        <w:r w:rsidRPr="00B33A07">
          <w:rPr>
            <w:rStyle w:val="aff1"/>
            <w:noProof/>
          </w:rPr>
          <w:t>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_Toc59383663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8B6FF2" w14:textId="1DA00A1A" w:rsidR="00BD7CB9" w:rsidRDefault="00BD7CB9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83664" w:history="1">
        <w:r w:rsidRPr="00B33A07">
          <w:rPr>
            <w:rStyle w:val="aff1"/>
            <w:noProof/>
          </w:rPr>
          <w:t xml:space="preserve">3.1.1 </w:t>
        </w:r>
        <w:r w:rsidRPr="00B33A07">
          <w:rPr>
            <w:rStyle w:val="aff1"/>
            <w:noProof/>
          </w:rPr>
          <w:t>测试</w:t>
        </w:r>
        <w:r w:rsidRPr="00B33A07">
          <w:rPr>
            <w:rStyle w:val="aff1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_Toc59383664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527DCA" w14:textId="3FE5FFE5" w:rsidR="00BD7CB9" w:rsidRDefault="00BD7CB9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83665" w:history="1">
        <w:r w:rsidRPr="00B33A07">
          <w:rPr>
            <w:rStyle w:val="aff1"/>
            <w:noProof/>
          </w:rPr>
          <w:t xml:space="preserve">3.1.2 </w:t>
        </w:r>
        <w:r w:rsidRPr="00B33A07">
          <w:rPr>
            <w:rStyle w:val="aff1"/>
            <w:noProof/>
          </w:rPr>
          <w:t>测试</w:t>
        </w:r>
        <w:r w:rsidRPr="00B33A07">
          <w:rPr>
            <w:rStyle w:val="aff1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_Toc59383665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B0975B" w14:textId="6E2271E6" w:rsidR="00BD7CB9" w:rsidRDefault="00BD7CB9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83666" w:history="1">
        <w:r w:rsidRPr="00B33A07">
          <w:rPr>
            <w:rStyle w:val="aff1"/>
            <w:noProof/>
          </w:rPr>
          <w:t xml:space="preserve">3.1.3 </w:t>
        </w:r>
        <w:r w:rsidRPr="00B33A07">
          <w:rPr>
            <w:rStyle w:val="aff1"/>
            <w:noProof/>
          </w:rPr>
          <w:t>测试</w:t>
        </w:r>
        <w:r w:rsidRPr="00B33A07">
          <w:rPr>
            <w:rStyle w:val="aff1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_Toc59383666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AB6A54" w14:textId="587FEC17" w:rsidR="00BD7CB9" w:rsidRDefault="00BD7CB9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83667" w:history="1">
        <w:r w:rsidRPr="00B33A07">
          <w:rPr>
            <w:rStyle w:val="aff1"/>
            <w:noProof/>
          </w:rPr>
          <w:t xml:space="preserve">3.1.4 </w:t>
        </w:r>
        <w:r w:rsidRPr="00B33A07">
          <w:rPr>
            <w:rStyle w:val="aff1"/>
            <w:noProof/>
          </w:rPr>
          <w:t>测试</w:t>
        </w:r>
        <w:r w:rsidRPr="00B33A07">
          <w:rPr>
            <w:rStyle w:val="aff1"/>
            <w:noProof/>
          </w:rPr>
          <w:t>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_Toc59383667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1B046A" w14:textId="18C142A8" w:rsidR="00BD7CB9" w:rsidRDefault="00BD7CB9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83668" w:history="1">
        <w:r w:rsidRPr="00B33A07">
          <w:rPr>
            <w:rStyle w:val="aff1"/>
            <w:noProof/>
          </w:rPr>
          <w:t xml:space="preserve">3.2 </w:t>
        </w:r>
        <w:r w:rsidRPr="00B33A07">
          <w:rPr>
            <w:rStyle w:val="aff1"/>
            <w:noProof/>
          </w:rPr>
          <w:t>边界测试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_Toc59383668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851F90" w14:textId="2516098D" w:rsidR="00BD7CB9" w:rsidRDefault="00BD7CB9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83669" w:history="1">
        <w:r w:rsidRPr="00B33A07">
          <w:rPr>
            <w:rStyle w:val="aff1"/>
            <w:noProof/>
          </w:rPr>
          <w:t xml:space="preserve">3.2.1 </w:t>
        </w:r>
        <w:r w:rsidRPr="00B33A07">
          <w:rPr>
            <w:rStyle w:val="aff1"/>
            <w:noProof/>
          </w:rPr>
          <w:t>其中一个链表为空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_Toc59383669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18B4F9" w14:textId="558FD1F0" w:rsidR="00BD7CB9" w:rsidRDefault="00BD7CB9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83670" w:history="1">
        <w:r w:rsidRPr="00B33A07">
          <w:rPr>
            <w:rStyle w:val="aff1"/>
            <w:noProof/>
          </w:rPr>
          <w:t xml:space="preserve">3.2.2 </w:t>
        </w:r>
        <w:r w:rsidRPr="00B33A07">
          <w:rPr>
            <w:rStyle w:val="aff1"/>
            <w:noProof/>
          </w:rPr>
          <w:t>两个链表为空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_Toc59383670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6BA61C" w14:textId="0CE3903F" w:rsidR="00575676" w:rsidRPr="00ED4D76" w:rsidRDefault="00572339" w:rsidP="001D0743">
      <w:pPr>
        <w:pStyle w:val="TOC1"/>
      </w:pPr>
      <w:r w:rsidRPr="00ED4D76">
        <w:fldChar w:fldCharType="end"/>
      </w:r>
    </w:p>
    <w:p w14:paraId="12D060D5" w14:textId="77777777" w:rsidR="00D27026" w:rsidRPr="00ED4D76" w:rsidRDefault="00AD4053" w:rsidP="00CB7488">
      <w:pPr>
        <w:pStyle w:val="affe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14:paraId="5F1F8AFE" w14:textId="77777777"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59383651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0"/>
      <w:bookmarkEnd w:id="1"/>
      <w:r w:rsidR="0075165E">
        <w:rPr>
          <w:rFonts w:hint="eastAsia"/>
          <w:lang w:eastAsia="zh-CN"/>
        </w:rPr>
        <w:t>分析</w:t>
      </w:r>
      <w:bookmarkEnd w:id="2"/>
    </w:p>
    <w:p w14:paraId="58241447" w14:textId="29597DBE" w:rsidR="00262274" w:rsidRPr="00C119C2" w:rsidRDefault="00794BDB" w:rsidP="008F78B2">
      <w:pPr>
        <w:pStyle w:val="2"/>
        <w:spacing w:before="120"/>
      </w:pPr>
      <w:bookmarkStart w:id="3" w:name="_Toc484542868"/>
      <w:bookmarkStart w:id="4" w:name="_Toc59383652"/>
      <w:r w:rsidRPr="00C119C2">
        <w:rPr>
          <w:rFonts w:hint="eastAsia"/>
        </w:rPr>
        <w:t xml:space="preserve">1.1 </w:t>
      </w:r>
      <w:bookmarkEnd w:id="3"/>
      <w:r w:rsidR="009410E3">
        <w:rPr>
          <w:rFonts w:hint="eastAsia"/>
        </w:rPr>
        <w:t>功能要求</w:t>
      </w:r>
      <w:bookmarkEnd w:id="4"/>
    </w:p>
    <w:p w14:paraId="1D5A1973" w14:textId="77777777" w:rsidR="009410E3" w:rsidRPr="009410E3" w:rsidRDefault="009410E3" w:rsidP="009410E3">
      <w:pPr>
        <w:ind w:left="492" w:firstLineChars="0" w:firstLine="0"/>
        <w:contextualSpacing/>
        <w:rPr>
          <w:lang w:eastAsia="zh-CN"/>
        </w:rPr>
      </w:pPr>
      <w:bookmarkStart w:id="5" w:name="_Toc484542869"/>
      <w:r w:rsidRPr="009410E3">
        <w:rPr>
          <w:rFonts w:hint="eastAsia"/>
          <w:lang w:eastAsia="zh-CN"/>
        </w:rPr>
        <w:t>已知两个非降序链表序列</w:t>
      </w:r>
      <w:r w:rsidRPr="009410E3">
        <w:rPr>
          <w:lang w:eastAsia="zh-CN"/>
        </w:rPr>
        <w:t>S1</w:t>
      </w:r>
      <w:r w:rsidRPr="009410E3">
        <w:rPr>
          <w:rFonts w:hint="eastAsia"/>
          <w:lang w:eastAsia="zh-CN"/>
        </w:rPr>
        <w:t>和</w:t>
      </w:r>
      <w:r w:rsidRPr="009410E3">
        <w:rPr>
          <w:lang w:eastAsia="zh-CN"/>
        </w:rPr>
        <w:t>S2</w:t>
      </w:r>
      <w:r w:rsidRPr="009410E3">
        <w:rPr>
          <w:rFonts w:hint="eastAsia"/>
          <w:lang w:eastAsia="zh-CN"/>
        </w:rPr>
        <w:t>，设计函数构造出</w:t>
      </w:r>
      <w:r w:rsidRPr="009410E3">
        <w:rPr>
          <w:lang w:eastAsia="zh-CN"/>
        </w:rPr>
        <w:t>S1</w:t>
      </w:r>
      <w:r w:rsidRPr="009410E3">
        <w:rPr>
          <w:rFonts w:hint="eastAsia"/>
          <w:lang w:eastAsia="zh-CN"/>
        </w:rPr>
        <w:t>和</w:t>
      </w:r>
      <w:r w:rsidRPr="009410E3">
        <w:rPr>
          <w:lang w:eastAsia="zh-CN"/>
        </w:rPr>
        <w:t>S2</w:t>
      </w:r>
      <w:r w:rsidRPr="009410E3">
        <w:rPr>
          <w:rFonts w:hint="eastAsia"/>
          <w:lang w:eastAsia="zh-CN"/>
        </w:rPr>
        <w:t>的交集新链表</w:t>
      </w:r>
      <w:r w:rsidRPr="009410E3">
        <w:rPr>
          <w:lang w:eastAsia="zh-CN"/>
        </w:rPr>
        <w:t>S3</w:t>
      </w:r>
      <w:r w:rsidRPr="009410E3">
        <w:rPr>
          <w:rFonts w:hint="eastAsia"/>
          <w:lang w:eastAsia="zh-CN"/>
        </w:rPr>
        <w:t>。</w:t>
      </w:r>
    </w:p>
    <w:p w14:paraId="248F0348" w14:textId="77777777" w:rsidR="009410E3" w:rsidRPr="009410E3" w:rsidRDefault="009410E3" w:rsidP="009410E3">
      <w:pPr>
        <w:widowControl w:val="0"/>
        <w:numPr>
          <w:ilvl w:val="0"/>
          <w:numId w:val="25"/>
        </w:numPr>
        <w:snapToGrid/>
        <w:spacing w:line="240" w:lineRule="auto"/>
        <w:ind w:firstLineChars="0" w:firstLine="480"/>
        <w:rPr>
          <w:lang w:eastAsia="zh-CN"/>
        </w:rPr>
      </w:pPr>
      <w:r w:rsidRPr="009410E3">
        <w:rPr>
          <w:rFonts w:hint="eastAsia"/>
          <w:lang w:eastAsia="zh-CN"/>
        </w:rPr>
        <w:t>输入说明：输入分</w:t>
      </w:r>
      <w:r w:rsidRPr="009410E3">
        <w:rPr>
          <w:lang w:eastAsia="zh-CN"/>
        </w:rPr>
        <w:t>2</w:t>
      </w:r>
      <w:r w:rsidRPr="009410E3">
        <w:rPr>
          <w:rFonts w:hint="eastAsia"/>
          <w:lang w:eastAsia="zh-CN"/>
        </w:rPr>
        <w:t>行，分别在每行给出由若干个正整数构成的非降序序列，用</w:t>
      </w:r>
      <w:r w:rsidRPr="009410E3">
        <w:rPr>
          <w:lang w:eastAsia="zh-CN"/>
        </w:rPr>
        <w:t>-1</w:t>
      </w:r>
      <w:r w:rsidRPr="009410E3">
        <w:rPr>
          <w:rFonts w:hint="eastAsia"/>
          <w:lang w:eastAsia="zh-CN"/>
        </w:rPr>
        <w:t>表示序列的结尾（</w:t>
      </w:r>
      <w:r w:rsidRPr="009410E3">
        <w:rPr>
          <w:lang w:eastAsia="zh-CN"/>
        </w:rPr>
        <w:t>-1</w:t>
      </w:r>
      <w:r w:rsidRPr="009410E3">
        <w:rPr>
          <w:rFonts w:hint="eastAsia"/>
          <w:lang w:eastAsia="zh-CN"/>
        </w:rPr>
        <w:t>不属于这个序列）。数字用空格间隔。</w:t>
      </w:r>
    </w:p>
    <w:p w14:paraId="1D7DA4F8" w14:textId="77777777" w:rsidR="009410E3" w:rsidRPr="009410E3" w:rsidRDefault="009410E3" w:rsidP="009410E3">
      <w:pPr>
        <w:widowControl w:val="0"/>
        <w:numPr>
          <w:ilvl w:val="0"/>
          <w:numId w:val="25"/>
        </w:numPr>
        <w:snapToGrid/>
        <w:spacing w:line="240" w:lineRule="auto"/>
        <w:ind w:firstLineChars="0" w:firstLine="480"/>
        <w:rPr>
          <w:lang w:eastAsia="zh-CN"/>
        </w:rPr>
      </w:pPr>
      <w:r w:rsidRPr="009410E3">
        <w:rPr>
          <w:rFonts w:hint="eastAsia"/>
          <w:lang w:eastAsia="zh-CN"/>
        </w:rPr>
        <w:t>输出说明：在一行中输出两个输入序列的交集序列，数字间用空格分开，结尾不能有多余空格；若新链表为空，输出</w:t>
      </w:r>
      <w:r w:rsidRPr="009410E3">
        <w:rPr>
          <w:lang w:eastAsia="zh-CN"/>
        </w:rPr>
        <w:t>NULL</w:t>
      </w:r>
      <w:r w:rsidRPr="009410E3">
        <w:rPr>
          <w:rFonts w:hint="eastAsia"/>
          <w:lang w:eastAsia="zh-CN"/>
        </w:rPr>
        <w:t>。</w:t>
      </w:r>
    </w:p>
    <w:p w14:paraId="782E8054" w14:textId="0975D017" w:rsidR="009410E3" w:rsidRDefault="009410E3" w:rsidP="009410E3">
      <w:pPr>
        <w:widowControl w:val="0"/>
        <w:numPr>
          <w:ilvl w:val="0"/>
          <w:numId w:val="25"/>
        </w:numPr>
        <w:snapToGrid/>
        <w:spacing w:line="240" w:lineRule="auto"/>
        <w:ind w:firstLineChars="0" w:firstLine="480"/>
      </w:pPr>
      <w:proofErr w:type="spellStart"/>
      <w:r w:rsidRPr="009410E3">
        <w:rPr>
          <w:rFonts w:hint="eastAsia"/>
        </w:rPr>
        <w:t>测试用例</w:t>
      </w:r>
      <w:proofErr w:type="spellEnd"/>
      <w:r w:rsidRPr="009410E3">
        <w:rPr>
          <w:rFonts w:hint="eastAsia"/>
        </w:rPr>
        <w:t>：</w:t>
      </w:r>
    </w:p>
    <w:p w14:paraId="07BCA50D" w14:textId="77777777" w:rsidR="00BD7CB9" w:rsidRPr="009410E3" w:rsidRDefault="00BD7CB9" w:rsidP="00BD7CB9">
      <w:pPr>
        <w:widowControl w:val="0"/>
        <w:snapToGrid/>
        <w:spacing w:line="240" w:lineRule="auto"/>
        <w:ind w:left="1260" w:firstLineChars="0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8"/>
        <w:gridCol w:w="1754"/>
        <w:gridCol w:w="881"/>
        <w:gridCol w:w="3500"/>
      </w:tblGrid>
      <w:tr w:rsidR="009410E3" w:rsidRPr="009410E3" w14:paraId="3901DDC2" w14:textId="77777777" w:rsidTr="009410E3">
        <w:trPr>
          <w:jc w:val="center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E063C" w14:textId="77777777" w:rsidR="009410E3" w:rsidRPr="009410E3" w:rsidRDefault="009410E3" w:rsidP="009410E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9410E3">
              <w:rPr>
                <w:rFonts w:hint="eastAsia"/>
                <w:sz w:val="18"/>
                <w:szCs w:val="18"/>
                <w:lang w:eastAsia="zh-CN"/>
              </w:rPr>
              <w:t>序</w:t>
            </w:r>
            <w:r w:rsidRPr="009410E3">
              <w:rPr>
                <w:rFonts w:hint="eastAsia"/>
                <w:sz w:val="18"/>
                <w:szCs w:val="18"/>
              </w:rPr>
              <w:t>号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1FF0A" w14:textId="77777777" w:rsidR="009410E3" w:rsidRPr="009410E3" w:rsidRDefault="009410E3" w:rsidP="009410E3">
            <w:pPr>
              <w:ind w:firstLine="360"/>
              <w:jc w:val="center"/>
              <w:rPr>
                <w:sz w:val="18"/>
                <w:szCs w:val="18"/>
              </w:rPr>
            </w:pPr>
            <w:proofErr w:type="spellStart"/>
            <w:r w:rsidRPr="009410E3">
              <w:rPr>
                <w:rFonts w:hint="eastAsia"/>
                <w:sz w:val="18"/>
                <w:szCs w:val="18"/>
              </w:rPr>
              <w:t>输入</w:t>
            </w:r>
            <w:proofErr w:type="spellEnd"/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21B44" w14:textId="77777777" w:rsidR="009410E3" w:rsidRPr="009410E3" w:rsidRDefault="009410E3" w:rsidP="009410E3">
            <w:pPr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9410E3">
              <w:rPr>
                <w:rFonts w:hint="eastAsia"/>
                <w:sz w:val="18"/>
                <w:szCs w:val="18"/>
              </w:rPr>
              <w:t>输出</w:t>
            </w:r>
            <w:proofErr w:type="spellEnd"/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CEAA1" w14:textId="77777777" w:rsidR="009410E3" w:rsidRPr="009410E3" w:rsidRDefault="009410E3" w:rsidP="009410E3">
            <w:pPr>
              <w:ind w:firstLine="360"/>
              <w:jc w:val="center"/>
              <w:rPr>
                <w:sz w:val="18"/>
                <w:szCs w:val="18"/>
              </w:rPr>
            </w:pPr>
            <w:proofErr w:type="spellStart"/>
            <w:r w:rsidRPr="009410E3">
              <w:rPr>
                <w:rFonts w:hint="eastAsia"/>
                <w:sz w:val="18"/>
                <w:szCs w:val="18"/>
              </w:rPr>
              <w:t>说明</w:t>
            </w:r>
            <w:proofErr w:type="spellEnd"/>
          </w:p>
        </w:tc>
      </w:tr>
      <w:tr w:rsidR="009410E3" w:rsidRPr="009410E3" w14:paraId="389AAD95" w14:textId="77777777" w:rsidTr="009410E3">
        <w:trPr>
          <w:jc w:val="center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528F5" w14:textId="77777777" w:rsidR="009410E3" w:rsidRPr="009410E3" w:rsidRDefault="009410E3" w:rsidP="009410E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9410E3">
              <w:rPr>
                <w:sz w:val="18"/>
                <w:szCs w:val="18"/>
              </w:rPr>
              <w:t>1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0EB70" w14:textId="77777777" w:rsidR="009410E3" w:rsidRPr="009410E3" w:rsidRDefault="009410E3" w:rsidP="009410E3">
            <w:pPr>
              <w:ind w:firstLine="360"/>
              <w:jc w:val="center"/>
              <w:rPr>
                <w:sz w:val="18"/>
                <w:szCs w:val="18"/>
              </w:rPr>
            </w:pPr>
            <w:r w:rsidRPr="009410E3">
              <w:rPr>
                <w:sz w:val="18"/>
                <w:szCs w:val="18"/>
              </w:rPr>
              <w:t>1 2 5 -1</w:t>
            </w:r>
          </w:p>
          <w:p w14:paraId="27F4F684" w14:textId="77777777" w:rsidR="009410E3" w:rsidRPr="009410E3" w:rsidRDefault="009410E3" w:rsidP="009410E3">
            <w:pPr>
              <w:ind w:firstLine="360"/>
              <w:jc w:val="center"/>
              <w:rPr>
                <w:sz w:val="18"/>
                <w:szCs w:val="18"/>
              </w:rPr>
            </w:pPr>
            <w:r w:rsidRPr="009410E3">
              <w:rPr>
                <w:sz w:val="18"/>
                <w:szCs w:val="18"/>
              </w:rPr>
              <w:t>2 4 5 8 10 -1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1DCB9" w14:textId="77777777" w:rsidR="009410E3" w:rsidRPr="009410E3" w:rsidRDefault="009410E3" w:rsidP="009410E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9410E3">
              <w:rPr>
                <w:sz w:val="18"/>
                <w:szCs w:val="18"/>
              </w:rPr>
              <w:t>2 5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D9CF2" w14:textId="77777777" w:rsidR="009410E3" w:rsidRPr="009410E3" w:rsidRDefault="009410E3" w:rsidP="009410E3">
            <w:pPr>
              <w:ind w:firstLine="360"/>
              <w:jc w:val="center"/>
              <w:rPr>
                <w:sz w:val="18"/>
                <w:szCs w:val="18"/>
              </w:rPr>
            </w:pPr>
            <w:proofErr w:type="spellStart"/>
            <w:r w:rsidRPr="009410E3">
              <w:rPr>
                <w:rFonts w:hint="eastAsia"/>
                <w:sz w:val="18"/>
                <w:szCs w:val="18"/>
              </w:rPr>
              <w:t>一般情况</w:t>
            </w:r>
            <w:proofErr w:type="spellEnd"/>
          </w:p>
        </w:tc>
      </w:tr>
      <w:tr w:rsidR="009410E3" w:rsidRPr="009410E3" w14:paraId="4DA85204" w14:textId="77777777" w:rsidTr="009410E3">
        <w:trPr>
          <w:jc w:val="center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1F36A" w14:textId="77777777" w:rsidR="009410E3" w:rsidRPr="009410E3" w:rsidRDefault="009410E3" w:rsidP="009410E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9410E3">
              <w:rPr>
                <w:sz w:val="18"/>
                <w:szCs w:val="18"/>
              </w:rPr>
              <w:t>2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3EB85" w14:textId="77777777" w:rsidR="009410E3" w:rsidRPr="009410E3" w:rsidRDefault="009410E3" w:rsidP="009410E3">
            <w:pPr>
              <w:ind w:firstLine="360"/>
              <w:jc w:val="center"/>
              <w:rPr>
                <w:sz w:val="18"/>
                <w:szCs w:val="18"/>
              </w:rPr>
            </w:pPr>
            <w:r w:rsidRPr="009410E3">
              <w:rPr>
                <w:sz w:val="18"/>
                <w:szCs w:val="18"/>
              </w:rPr>
              <w:t>1 3 5 -1</w:t>
            </w:r>
          </w:p>
          <w:p w14:paraId="5CCF2821" w14:textId="77777777" w:rsidR="009410E3" w:rsidRPr="009410E3" w:rsidRDefault="009410E3" w:rsidP="009410E3">
            <w:pPr>
              <w:ind w:firstLine="360"/>
              <w:jc w:val="center"/>
              <w:rPr>
                <w:sz w:val="18"/>
                <w:szCs w:val="18"/>
              </w:rPr>
            </w:pPr>
            <w:r w:rsidRPr="009410E3">
              <w:rPr>
                <w:sz w:val="18"/>
                <w:szCs w:val="18"/>
              </w:rPr>
              <w:t>2 4 6 8 10 -1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35986" w14:textId="77777777" w:rsidR="009410E3" w:rsidRPr="009410E3" w:rsidRDefault="009410E3" w:rsidP="009410E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9410E3">
              <w:rPr>
                <w:sz w:val="18"/>
                <w:szCs w:val="18"/>
                <w:lang w:eastAsia="zh-CN"/>
              </w:rPr>
              <w:t>N</w:t>
            </w:r>
            <w:r w:rsidRPr="009410E3">
              <w:rPr>
                <w:sz w:val="18"/>
                <w:szCs w:val="18"/>
              </w:rPr>
              <w:t>ULL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E33DC" w14:textId="77777777" w:rsidR="009410E3" w:rsidRPr="009410E3" w:rsidRDefault="009410E3" w:rsidP="009410E3">
            <w:pPr>
              <w:ind w:firstLine="360"/>
              <w:jc w:val="center"/>
              <w:rPr>
                <w:sz w:val="18"/>
                <w:szCs w:val="18"/>
              </w:rPr>
            </w:pPr>
            <w:proofErr w:type="spellStart"/>
            <w:r w:rsidRPr="009410E3">
              <w:rPr>
                <w:rFonts w:hint="eastAsia"/>
                <w:sz w:val="18"/>
                <w:szCs w:val="18"/>
              </w:rPr>
              <w:t>交集为空的情况</w:t>
            </w:r>
            <w:proofErr w:type="spellEnd"/>
          </w:p>
        </w:tc>
      </w:tr>
      <w:tr w:rsidR="009410E3" w:rsidRPr="009410E3" w14:paraId="45659563" w14:textId="77777777" w:rsidTr="009410E3">
        <w:trPr>
          <w:jc w:val="center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F4E27" w14:textId="77777777" w:rsidR="009410E3" w:rsidRPr="009410E3" w:rsidRDefault="009410E3" w:rsidP="009410E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9410E3">
              <w:rPr>
                <w:sz w:val="18"/>
                <w:szCs w:val="18"/>
              </w:rPr>
              <w:t>3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5FAD1" w14:textId="77777777" w:rsidR="009410E3" w:rsidRPr="009410E3" w:rsidRDefault="009410E3" w:rsidP="009410E3">
            <w:pPr>
              <w:ind w:firstLine="360"/>
              <w:jc w:val="center"/>
              <w:rPr>
                <w:sz w:val="18"/>
                <w:szCs w:val="18"/>
              </w:rPr>
            </w:pPr>
            <w:r w:rsidRPr="009410E3">
              <w:rPr>
                <w:sz w:val="18"/>
                <w:szCs w:val="18"/>
              </w:rPr>
              <w:t>1 2 3 4 5 -1</w:t>
            </w:r>
          </w:p>
          <w:p w14:paraId="03B41D2A" w14:textId="77777777" w:rsidR="009410E3" w:rsidRPr="009410E3" w:rsidRDefault="009410E3" w:rsidP="009410E3">
            <w:pPr>
              <w:ind w:firstLine="360"/>
              <w:jc w:val="center"/>
              <w:rPr>
                <w:sz w:val="18"/>
                <w:szCs w:val="18"/>
              </w:rPr>
            </w:pPr>
            <w:r w:rsidRPr="009410E3">
              <w:rPr>
                <w:sz w:val="18"/>
                <w:szCs w:val="18"/>
              </w:rPr>
              <w:t>1 2 3 4 5 -1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F83B0" w14:textId="77777777" w:rsidR="009410E3" w:rsidRPr="009410E3" w:rsidRDefault="009410E3" w:rsidP="009410E3">
            <w:pPr>
              <w:ind w:firstLineChars="0" w:firstLine="0"/>
              <w:rPr>
                <w:sz w:val="18"/>
                <w:szCs w:val="18"/>
              </w:rPr>
            </w:pPr>
            <w:r w:rsidRPr="009410E3">
              <w:rPr>
                <w:sz w:val="18"/>
                <w:szCs w:val="18"/>
              </w:rPr>
              <w:t>1 2 3 4 5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BCFF4" w14:textId="77777777" w:rsidR="009410E3" w:rsidRPr="009410E3" w:rsidRDefault="009410E3" w:rsidP="009410E3">
            <w:pPr>
              <w:ind w:firstLine="360"/>
              <w:jc w:val="center"/>
              <w:rPr>
                <w:sz w:val="18"/>
                <w:szCs w:val="18"/>
              </w:rPr>
            </w:pPr>
            <w:proofErr w:type="spellStart"/>
            <w:r w:rsidRPr="009410E3">
              <w:rPr>
                <w:rFonts w:hint="eastAsia"/>
                <w:sz w:val="18"/>
                <w:szCs w:val="18"/>
              </w:rPr>
              <w:t>完全相交的情况</w:t>
            </w:r>
            <w:proofErr w:type="spellEnd"/>
          </w:p>
        </w:tc>
      </w:tr>
      <w:tr w:rsidR="009410E3" w:rsidRPr="009410E3" w14:paraId="6AD94893" w14:textId="77777777" w:rsidTr="009410E3">
        <w:trPr>
          <w:jc w:val="center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D752" w14:textId="77777777" w:rsidR="009410E3" w:rsidRPr="009410E3" w:rsidRDefault="009410E3" w:rsidP="009410E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9410E3">
              <w:rPr>
                <w:sz w:val="18"/>
                <w:szCs w:val="18"/>
              </w:rPr>
              <w:t>4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15542" w14:textId="77777777" w:rsidR="009410E3" w:rsidRPr="009410E3" w:rsidRDefault="009410E3" w:rsidP="009410E3">
            <w:pPr>
              <w:ind w:firstLine="360"/>
              <w:jc w:val="center"/>
              <w:rPr>
                <w:sz w:val="18"/>
                <w:szCs w:val="18"/>
              </w:rPr>
            </w:pPr>
            <w:r w:rsidRPr="009410E3">
              <w:rPr>
                <w:sz w:val="18"/>
                <w:szCs w:val="18"/>
              </w:rPr>
              <w:t>3 5 7 -1</w:t>
            </w:r>
          </w:p>
          <w:p w14:paraId="4060911B" w14:textId="77777777" w:rsidR="009410E3" w:rsidRPr="009410E3" w:rsidRDefault="009410E3" w:rsidP="009410E3">
            <w:pPr>
              <w:ind w:firstLine="360"/>
              <w:jc w:val="center"/>
              <w:rPr>
                <w:sz w:val="18"/>
                <w:szCs w:val="18"/>
              </w:rPr>
            </w:pPr>
            <w:r w:rsidRPr="009410E3">
              <w:rPr>
                <w:sz w:val="18"/>
                <w:szCs w:val="18"/>
              </w:rPr>
              <w:t>2 3 4 5 6 7 8 -1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B8143" w14:textId="77777777" w:rsidR="009410E3" w:rsidRPr="009410E3" w:rsidRDefault="009410E3" w:rsidP="009410E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9410E3">
              <w:rPr>
                <w:sz w:val="18"/>
                <w:szCs w:val="18"/>
              </w:rPr>
              <w:t>3 5 7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AD9FA" w14:textId="77777777" w:rsidR="009410E3" w:rsidRPr="009410E3" w:rsidRDefault="009410E3" w:rsidP="009410E3">
            <w:pPr>
              <w:ind w:firstLine="360"/>
              <w:jc w:val="center"/>
              <w:rPr>
                <w:sz w:val="18"/>
                <w:szCs w:val="18"/>
                <w:lang w:eastAsia="zh-CN"/>
              </w:rPr>
            </w:pPr>
            <w:r w:rsidRPr="009410E3">
              <w:rPr>
                <w:rFonts w:hint="eastAsia"/>
                <w:sz w:val="18"/>
                <w:szCs w:val="18"/>
                <w:lang w:eastAsia="zh-CN"/>
              </w:rPr>
              <w:t>其中一个序列完全属于交集的情况</w:t>
            </w:r>
          </w:p>
        </w:tc>
      </w:tr>
      <w:tr w:rsidR="009410E3" w:rsidRPr="009410E3" w14:paraId="213DC7E0" w14:textId="77777777" w:rsidTr="009410E3">
        <w:trPr>
          <w:jc w:val="center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219E0" w14:textId="77777777" w:rsidR="009410E3" w:rsidRPr="009410E3" w:rsidRDefault="009410E3" w:rsidP="009410E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9410E3">
              <w:rPr>
                <w:sz w:val="18"/>
                <w:szCs w:val="18"/>
              </w:rPr>
              <w:t>5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78490" w14:textId="77777777" w:rsidR="009410E3" w:rsidRPr="009410E3" w:rsidRDefault="009410E3" w:rsidP="009410E3">
            <w:pPr>
              <w:ind w:firstLine="360"/>
              <w:jc w:val="center"/>
              <w:rPr>
                <w:sz w:val="18"/>
                <w:szCs w:val="18"/>
              </w:rPr>
            </w:pPr>
            <w:r w:rsidRPr="009410E3">
              <w:rPr>
                <w:sz w:val="18"/>
                <w:szCs w:val="18"/>
              </w:rPr>
              <w:t>-1</w:t>
            </w:r>
          </w:p>
          <w:p w14:paraId="77554826" w14:textId="77777777" w:rsidR="009410E3" w:rsidRPr="009410E3" w:rsidRDefault="009410E3" w:rsidP="009410E3">
            <w:pPr>
              <w:ind w:firstLine="360"/>
              <w:jc w:val="center"/>
              <w:rPr>
                <w:sz w:val="18"/>
                <w:szCs w:val="18"/>
              </w:rPr>
            </w:pPr>
            <w:r w:rsidRPr="009410E3">
              <w:rPr>
                <w:sz w:val="18"/>
                <w:szCs w:val="18"/>
              </w:rPr>
              <w:t>10 100 1000 -1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DD0B8" w14:textId="77777777" w:rsidR="009410E3" w:rsidRPr="009410E3" w:rsidRDefault="009410E3" w:rsidP="009410E3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9410E3">
              <w:rPr>
                <w:sz w:val="18"/>
                <w:szCs w:val="18"/>
              </w:rPr>
              <w:t>NULL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CE083" w14:textId="77777777" w:rsidR="009410E3" w:rsidRPr="009410E3" w:rsidRDefault="009410E3" w:rsidP="009410E3">
            <w:pPr>
              <w:ind w:firstLine="360"/>
              <w:jc w:val="center"/>
              <w:rPr>
                <w:sz w:val="18"/>
                <w:szCs w:val="18"/>
                <w:lang w:eastAsia="zh-CN"/>
              </w:rPr>
            </w:pPr>
            <w:r w:rsidRPr="009410E3">
              <w:rPr>
                <w:rFonts w:hint="eastAsia"/>
                <w:sz w:val="18"/>
                <w:szCs w:val="18"/>
                <w:lang w:eastAsia="zh-CN"/>
              </w:rPr>
              <w:t>其中一个序列为空的情况</w:t>
            </w:r>
          </w:p>
        </w:tc>
      </w:tr>
    </w:tbl>
    <w:p w14:paraId="18F15B7A" w14:textId="7E4F0792" w:rsidR="00BD7CB9" w:rsidRDefault="00BD7CB9" w:rsidP="00BD7CB9">
      <w:pPr>
        <w:rPr>
          <w:lang w:eastAsia="zh-CN"/>
        </w:rPr>
      </w:pPr>
      <w:bookmarkStart w:id="6" w:name="_Toc59383653"/>
    </w:p>
    <w:p w14:paraId="38E26B58" w14:textId="77777777" w:rsidR="00BD7CB9" w:rsidRPr="00BD7CB9" w:rsidRDefault="00BD7CB9" w:rsidP="00BD7CB9">
      <w:pPr>
        <w:rPr>
          <w:rFonts w:hint="eastAsia"/>
          <w:lang w:eastAsia="zh-CN"/>
        </w:rPr>
      </w:pPr>
    </w:p>
    <w:p w14:paraId="77BD466A" w14:textId="2EF3E1CF" w:rsidR="00C119C2" w:rsidRDefault="00794BDB" w:rsidP="008F78B2">
      <w:pPr>
        <w:pStyle w:val="2"/>
        <w:spacing w:before="120"/>
      </w:pPr>
      <w:r w:rsidRPr="00C119C2">
        <w:rPr>
          <w:rFonts w:hint="eastAsia"/>
        </w:rPr>
        <w:t xml:space="preserve">1.2 </w:t>
      </w:r>
      <w:bookmarkEnd w:id="5"/>
      <w:r w:rsidR="0075165E" w:rsidRPr="00C119C2">
        <w:rPr>
          <w:rFonts w:hint="eastAsia"/>
        </w:rPr>
        <w:t>功能分析</w:t>
      </w:r>
      <w:bookmarkEnd w:id="6"/>
    </w:p>
    <w:p w14:paraId="233F34BA" w14:textId="613CD9D2" w:rsidR="00061434" w:rsidRDefault="009410E3" w:rsidP="00E53B16">
      <w:pPr>
        <w:rPr>
          <w:lang w:eastAsia="zh-CN"/>
        </w:rPr>
      </w:pPr>
      <w:r>
        <w:rPr>
          <w:rFonts w:hint="eastAsia"/>
          <w:lang w:eastAsia="zh-CN"/>
        </w:rPr>
        <w:t>实现有序链表求交集，首先需要两个链表来分别储存原始信息，为了不破坏</w:t>
      </w:r>
      <w:r w:rsidR="00E53B16">
        <w:rPr>
          <w:rFonts w:hint="eastAsia"/>
          <w:lang w:eastAsia="zh-CN"/>
        </w:rPr>
        <w:t>初始链表，新开一个</w:t>
      </w:r>
      <w:r w:rsidR="00E53B16" w:rsidRPr="00E53B16">
        <w:rPr>
          <w:rFonts w:hint="eastAsia"/>
          <w:b/>
          <w:bCs/>
          <w:lang w:eastAsia="zh-CN"/>
        </w:rPr>
        <w:t>result</w:t>
      </w:r>
      <w:r w:rsidR="00E53B16">
        <w:rPr>
          <w:rFonts w:hint="eastAsia"/>
          <w:lang w:eastAsia="zh-CN"/>
        </w:rPr>
        <w:t>链表来储存结果。利用两个</w:t>
      </w:r>
      <w:r w:rsidR="00E53B16" w:rsidRPr="00E53B16">
        <w:rPr>
          <w:rFonts w:hint="eastAsia"/>
          <w:b/>
          <w:bCs/>
          <w:lang w:eastAsia="zh-CN"/>
        </w:rPr>
        <w:t>list</w:t>
      </w:r>
      <w:r w:rsidR="00E53B16" w:rsidRPr="00E53B16">
        <w:rPr>
          <w:b/>
          <w:bCs/>
          <w:lang w:eastAsia="zh-CN"/>
        </w:rPr>
        <w:t>1</w:t>
      </w:r>
      <w:r w:rsidR="00E53B16">
        <w:rPr>
          <w:rFonts w:hint="eastAsia"/>
          <w:lang w:eastAsia="zh-CN"/>
        </w:rPr>
        <w:t>，</w:t>
      </w:r>
      <w:r w:rsidR="00E53B16" w:rsidRPr="00E53B16">
        <w:rPr>
          <w:rFonts w:hint="eastAsia"/>
          <w:b/>
          <w:bCs/>
          <w:lang w:eastAsia="zh-CN"/>
        </w:rPr>
        <w:t>list</w:t>
      </w:r>
      <w:r w:rsidR="00E53B16" w:rsidRPr="00E53B16">
        <w:rPr>
          <w:b/>
          <w:bCs/>
          <w:lang w:eastAsia="zh-CN"/>
        </w:rPr>
        <w:t>2</w:t>
      </w:r>
      <w:r w:rsidR="00E53B16">
        <w:rPr>
          <w:rFonts w:hint="eastAsia"/>
          <w:lang w:eastAsia="zh-CN"/>
        </w:rPr>
        <w:t>的迭代器，来实现链表的遍历。</w:t>
      </w:r>
      <w:r w:rsidR="00E53B16" w:rsidRPr="009410E3">
        <w:rPr>
          <w:rFonts w:hint="eastAsia"/>
          <w:lang w:eastAsia="zh-CN"/>
        </w:rPr>
        <w:t>从</w:t>
      </w:r>
      <w:proofErr w:type="gramStart"/>
      <w:r w:rsidR="00E53B16" w:rsidRPr="009410E3">
        <w:rPr>
          <w:rFonts w:hint="eastAsia"/>
          <w:lang w:eastAsia="zh-CN"/>
        </w:rPr>
        <w:t>链表头</w:t>
      </w:r>
      <w:proofErr w:type="gramEnd"/>
      <w:r w:rsidR="00E53B16" w:rsidRPr="009410E3">
        <w:rPr>
          <w:rFonts w:hint="eastAsia"/>
          <w:lang w:eastAsia="zh-CN"/>
        </w:rPr>
        <w:t>开始逐渐对比，并且把相同的</w:t>
      </w:r>
      <w:proofErr w:type="gramStart"/>
      <w:r w:rsidR="00E53B16" w:rsidRPr="009410E3">
        <w:rPr>
          <w:rFonts w:hint="eastAsia"/>
          <w:lang w:eastAsia="zh-CN"/>
        </w:rPr>
        <w:t>元素</w:t>
      </w:r>
      <w:r w:rsidR="00E53B16">
        <w:rPr>
          <w:rFonts w:hint="eastAsia"/>
          <w:lang w:eastAsia="zh-CN"/>
        </w:rPr>
        <w:t>链入</w:t>
      </w:r>
      <w:proofErr w:type="gramEnd"/>
      <w:r w:rsidR="00E53B16" w:rsidRPr="00E53B16">
        <w:rPr>
          <w:rFonts w:hint="eastAsia"/>
          <w:b/>
          <w:bCs/>
          <w:lang w:eastAsia="zh-CN"/>
        </w:rPr>
        <w:t>result</w:t>
      </w:r>
      <w:r w:rsidR="00E53B16" w:rsidRPr="009410E3">
        <w:rPr>
          <w:rFonts w:hint="eastAsia"/>
          <w:lang w:eastAsia="zh-CN"/>
        </w:rPr>
        <w:t>，直到走到其中一个链表的尽头。</w:t>
      </w:r>
    </w:p>
    <w:p w14:paraId="767D38BC" w14:textId="407446C4" w:rsidR="00BD7CB9" w:rsidRDefault="00BD7CB9" w:rsidP="00E53B16">
      <w:pPr>
        <w:rPr>
          <w:lang w:eastAsia="zh-CN"/>
        </w:rPr>
      </w:pPr>
    </w:p>
    <w:p w14:paraId="47CBA53E" w14:textId="77777777" w:rsidR="00BD7CB9" w:rsidRDefault="00BD7CB9" w:rsidP="00E53B16">
      <w:pPr>
        <w:rPr>
          <w:rFonts w:hint="eastAsia"/>
          <w:lang w:eastAsia="zh-CN"/>
        </w:rPr>
      </w:pPr>
    </w:p>
    <w:p w14:paraId="0EBD14CF" w14:textId="6AC3321B" w:rsidR="0075165E" w:rsidRDefault="00D627C4" w:rsidP="0075165E">
      <w:pPr>
        <w:pStyle w:val="1"/>
        <w:spacing w:after="240"/>
        <w:rPr>
          <w:lang w:eastAsia="zh-CN"/>
        </w:rPr>
      </w:pPr>
      <w:bookmarkStart w:id="7" w:name="_Toc59383654"/>
      <w:r>
        <w:rPr>
          <w:lang w:eastAsia="zh-CN"/>
        </w:rPr>
        <w:lastRenderedPageBreak/>
        <w:t>2</w:t>
      </w:r>
      <w:r w:rsidR="0075165E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设计与</w:t>
      </w:r>
      <w:r w:rsidR="0075165E">
        <w:rPr>
          <w:rFonts w:hint="eastAsia"/>
          <w:lang w:eastAsia="zh-CN"/>
        </w:rPr>
        <w:t>实现</w:t>
      </w:r>
      <w:bookmarkEnd w:id="7"/>
    </w:p>
    <w:p w14:paraId="06D406B8" w14:textId="3DB48E28" w:rsidR="0075165E" w:rsidRDefault="007313D4" w:rsidP="008F78B2">
      <w:pPr>
        <w:pStyle w:val="2"/>
        <w:spacing w:before="120"/>
      </w:pPr>
      <w:bookmarkStart w:id="8" w:name="_Toc59383655"/>
      <w:r>
        <w:t>2</w:t>
      </w:r>
      <w:r w:rsidR="0075165E">
        <w:rPr>
          <w:rFonts w:hint="eastAsia"/>
        </w:rPr>
        <w:t>.1</w:t>
      </w:r>
      <w:r w:rsidR="0075165E" w:rsidRPr="00E53B16">
        <w:rPr>
          <w:rFonts w:hint="eastAsia"/>
          <w:b/>
          <w:bCs/>
        </w:rPr>
        <w:t xml:space="preserve"> </w:t>
      </w:r>
      <w:proofErr w:type="gramStart"/>
      <w:r w:rsidR="00E53B16" w:rsidRPr="00E53B16">
        <w:rPr>
          <w:b/>
          <w:bCs/>
        </w:rPr>
        <w:t>Intersection(</w:t>
      </w:r>
      <w:proofErr w:type="gramEnd"/>
      <w:r w:rsidR="00E53B16" w:rsidRPr="00E53B16">
        <w:rPr>
          <w:b/>
          <w:bCs/>
        </w:rPr>
        <w:t>…)</w:t>
      </w:r>
      <w:r w:rsidR="00E53B16">
        <w:rPr>
          <w:rFonts w:hint="eastAsia"/>
        </w:rPr>
        <w:t>函数的</w:t>
      </w:r>
      <w:r w:rsidR="0075165E">
        <w:rPr>
          <w:rFonts w:hint="eastAsia"/>
        </w:rPr>
        <w:t>实现</w:t>
      </w:r>
      <w:bookmarkEnd w:id="8"/>
    </w:p>
    <w:p w14:paraId="6A908D1E" w14:textId="04489FE0" w:rsidR="00E53B16" w:rsidRPr="00E53B16" w:rsidRDefault="00E53B16" w:rsidP="00E53B16">
      <w:pPr>
        <w:pStyle w:val="afa"/>
        <w:numPr>
          <w:ilvl w:val="0"/>
          <w:numId w:val="26"/>
        </w:numPr>
        <w:ind w:firstLineChars="0"/>
        <w:rPr>
          <w:szCs w:val="24"/>
          <w:lang w:eastAsia="zh-CN"/>
        </w:rPr>
      </w:pPr>
      <w:proofErr w:type="gramStart"/>
      <w:r w:rsidRPr="00E53B16">
        <w:rPr>
          <w:b/>
          <w:bCs/>
        </w:rPr>
        <w:t>Intersection(</w:t>
      </w:r>
      <w:proofErr w:type="gramEnd"/>
      <w:r w:rsidRPr="00E53B16">
        <w:rPr>
          <w:b/>
          <w:bCs/>
        </w:rPr>
        <w:t>…)</w:t>
      </w:r>
      <w:r w:rsidRPr="00913333">
        <w:rPr>
          <w:rFonts w:hint="eastAsia"/>
          <w:lang w:eastAsia="zh-CN"/>
        </w:rPr>
        <w:t>函数为整个项目的主要函数</w:t>
      </w:r>
    </w:p>
    <w:p w14:paraId="0292B719" w14:textId="77777777" w:rsidR="00913333" w:rsidRPr="00E53B16" w:rsidRDefault="00E53B16" w:rsidP="00913333">
      <w:pPr>
        <w:pStyle w:val="afa"/>
        <w:numPr>
          <w:ilvl w:val="0"/>
          <w:numId w:val="26"/>
        </w:numPr>
        <w:ind w:left="905" w:firstLineChars="0"/>
        <w:rPr>
          <w:lang w:eastAsia="zh-CN"/>
        </w:rPr>
      </w:pPr>
      <w:r>
        <w:rPr>
          <w:b/>
          <w:bCs/>
          <w:lang w:eastAsia="zh-CN"/>
        </w:rPr>
        <w:t>l</w:t>
      </w:r>
      <w:r>
        <w:rPr>
          <w:rFonts w:hint="eastAsia"/>
          <w:b/>
          <w:bCs/>
          <w:lang w:eastAsia="zh-CN"/>
        </w:rPr>
        <w:t>ist</w:t>
      </w:r>
      <w:r>
        <w:rPr>
          <w:b/>
          <w:bCs/>
        </w:rPr>
        <w:t>1</w:t>
      </w:r>
      <w:r w:rsidR="00913333">
        <w:rPr>
          <w:rFonts w:hint="eastAsia"/>
          <w:b/>
          <w:bCs/>
          <w:lang w:eastAsia="zh-CN"/>
        </w:rPr>
        <w:t>，</w:t>
      </w:r>
      <w:r w:rsidR="00913333">
        <w:rPr>
          <w:rFonts w:hint="eastAsia"/>
          <w:b/>
          <w:bCs/>
          <w:lang w:eastAsia="zh-CN"/>
        </w:rPr>
        <w:t>list</w:t>
      </w:r>
      <w:r w:rsidR="00913333">
        <w:rPr>
          <w:b/>
          <w:bCs/>
        </w:rPr>
        <w:t>2</w:t>
      </w:r>
      <w:r w:rsidRPr="00913333">
        <w:rPr>
          <w:rFonts w:hint="eastAsia"/>
          <w:lang w:eastAsia="zh-CN"/>
        </w:rPr>
        <w:t>为</w:t>
      </w:r>
      <w:r w:rsidR="00913333" w:rsidRPr="00913333">
        <w:rPr>
          <w:rFonts w:hint="eastAsia"/>
          <w:lang w:eastAsia="zh-CN"/>
        </w:rPr>
        <w:t>两</w:t>
      </w:r>
      <w:r w:rsidRPr="00913333">
        <w:rPr>
          <w:rFonts w:hint="eastAsia"/>
          <w:lang w:eastAsia="zh-CN"/>
        </w:rPr>
        <w:t>个</w:t>
      </w:r>
      <w:r w:rsidR="00913333" w:rsidRPr="00913333">
        <w:rPr>
          <w:rFonts w:hint="eastAsia"/>
          <w:lang w:eastAsia="zh-CN"/>
        </w:rPr>
        <w:t>原始链表</w:t>
      </w:r>
      <w:r w:rsidR="00913333">
        <w:rPr>
          <w:rFonts w:eastAsia="黑体" w:hint="eastAsia"/>
          <w:iCs/>
          <w:szCs w:val="24"/>
          <w:lang w:eastAsia="zh-CN"/>
        </w:rPr>
        <w:t>，</w:t>
      </w:r>
      <w:r w:rsidR="00913333">
        <w:rPr>
          <w:rFonts w:hint="eastAsia"/>
          <w:b/>
          <w:bCs/>
          <w:lang w:eastAsia="zh-CN"/>
        </w:rPr>
        <w:t>result</w:t>
      </w:r>
      <w:r w:rsidR="00913333" w:rsidRPr="00913333">
        <w:rPr>
          <w:rFonts w:hint="eastAsia"/>
          <w:lang w:eastAsia="zh-CN"/>
        </w:rPr>
        <w:t>为结果链表</w:t>
      </w:r>
    </w:p>
    <w:p w14:paraId="712A0899" w14:textId="6B416BB1" w:rsidR="00E53B16" w:rsidRPr="00913333" w:rsidRDefault="00913333" w:rsidP="00E53B16">
      <w:pPr>
        <w:pStyle w:val="afa"/>
        <w:numPr>
          <w:ilvl w:val="0"/>
          <w:numId w:val="2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用两个迭代器来实现链表的遍历</w:t>
      </w:r>
    </w:p>
    <w:p w14:paraId="6B020C03" w14:textId="631EA810" w:rsidR="00913333" w:rsidRDefault="00913333" w:rsidP="00E53B16">
      <w:pPr>
        <w:pStyle w:val="afa"/>
        <w:numPr>
          <w:ilvl w:val="0"/>
          <w:numId w:val="2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将指向元素小的迭代器后移一位，若相等则将该元素</w:t>
      </w:r>
      <w:proofErr w:type="gramStart"/>
      <w:r>
        <w:rPr>
          <w:rFonts w:hint="eastAsia"/>
          <w:lang w:eastAsia="zh-CN"/>
        </w:rPr>
        <w:t>链入结果链</w:t>
      </w:r>
      <w:proofErr w:type="gramEnd"/>
    </w:p>
    <w:p w14:paraId="2A224B8D" w14:textId="046FA90C" w:rsidR="00913333" w:rsidRPr="00E53B16" w:rsidRDefault="00913333" w:rsidP="00E53B16">
      <w:pPr>
        <w:pStyle w:val="afa"/>
        <w:numPr>
          <w:ilvl w:val="0"/>
          <w:numId w:val="2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循环，直到遍历完某一链表</w:t>
      </w:r>
    </w:p>
    <w:p w14:paraId="0F127931" w14:textId="6C278081" w:rsidR="00AD5E2E" w:rsidRPr="008F78B2" w:rsidRDefault="007313D4" w:rsidP="00A8652E">
      <w:pPr>
        <w:pStyle w:val="3"/>
        <w:spacing w:before="120"/>
      </w:pPr>
      <w:bookmarkStart w:id="9" w:name="_Toc59383656"/>
      <w:r>
        <w:t>2</w:t>
      </w:r>
      <w:r w:rsidR="00AD5E2E" w:rsidRPr="008F78B2">
        <w:rPr>
          <w:rFonts w:hint="eastAsia"/>
        </w:rPr>
        <w:t xml:space="preserve">.1.1 </w:t>
      </w:r>
      <w:proofErr w:type="gramStart"/>
      <w:r w:rsidR="00202897" w:rsidRPr="00E53B16">
        <w:rPr>
          <w:b/>
          <w:bCs w:val="0"/>
        </w:rPr>
        <w:t>Intersection(</w:t>
      </w:r>
      <w:proofErr w:type="gramEnd"/>
      <w:r w:rsidR="00202897" w:rsidRPr="00E53B16">
        <w:rPr>
          <w:b/>
          <w:bCs w:val="0"/>
        </w:rPr>
        <w:t>…)</w:t>
      </w:r>
      <w:r w:rsidR="00202897">
        <w:rPr>
          <w:rFonts w:hint="eastAsia"/>
        </w:rPr>
        <w:t>函数</w:t>
      </w:r>
      <w:r w:rsidR="00AD5E2E" w:rsidRPr="008F78B2">
        <w:rPr>
          <w:rFonts w:hint="eastAsia"/>
        </w:rPr>
        <w:t>流程图</w:t>
      </w:r>
      <w:bookmarkEnd w:id="9"/>
    </w:p>
    <w:p w14:paraId="52C0170E" w14:textId="22A41595" w:rsidR="00A8652E" w:rsidRDefault="00A8652E" w:rsidP="00954B54">
      <w:pPr>
        <w:rPr>
          <w:lang w:eastAsia="zh-CN"/>
        </w:rPr>
      </w:pPr>
    </w:p>
    <w:p w14:paraId="498B8FF3" w14:textId="2803BE01" w:rsidR="00A8652E" w:rsidRDefault="00913333" w:rsidP="00202897">
      <w:pPr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 wp14:anchorId="350EB05D" wp14:editId="03E29F3E">
            <wp:extent cx="3722370" cy="4519930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绘图1.gif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7D80" w14:textId="5423FF33" w:rsidR="00AD5E2E" w:rsidRDefault="007313D4" w:rsidP="00A8652E">
      <w:pPr>
        <w:pStyle w:val="3"/>
        <w:spacing w:before="120"/>
      </w:pPr>
      <w:bookmarkStart w:id="10" w:name="_Toc59383657"/>
      <w:r>
        <w:lastRenderedPageBreak/>
        <w:t>2</w:t>
      </w:r>
      <w:r w:rsidR="00AD5E2E">
        <w:rPr>
          <w:rFonts w:hint="eastAsia"/>
        </w:rPr>
        <w:t xml:space="preserve">.1.2 </w:t>
      </w:r>
      <w:proofErr w:type="gramStart"/>
      <w:r w:rsidR="00202897" w:rsidRPr="00E53B16">
        <w:rPr>
          <w:b/>
          <w:bCs w:val="0"/>
        </w:rPr>
        <w:t>Intersection(</w:t>
      </w:r>
      <w:proofErr w:type="gramEnd"/>
      <w:r w:rsidR="00202897" w:rsidRPr="00E53B16">
        <w:rPr>
          <w:b/>
          <w:bCs w:val="0"/>
        </w:rPr>
        <w:t>…)</w:t>
      </w:r>
      <w:r w:rsidR="00202897">
        <w:rPr>
          <w:rFonts w:hint="eastAsia"/>
        </w:rPr>
        <w:t>函数</w:t>
      </w:r>
      <w:r w:rsidR="00AD5E2E">
        <w:rPr>
          <w:rFonts w:hint="eastAsia"/>
        </w:rPr>
        <w:t>代码</w:t>
      </w:r>
      <w:bookmarkEnd w:id="10"/>
    </w:p>
    <w:p w14:paraId="2B9FAC2B" w14:textId="277FCE85" w:rsidR="00202897" w:rsidRPr="00202897" w:rsidRDefault="00202897" w:rsidP="00202897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02897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void</w:t>
      </w:r>
      <w:r w:rsidRPr="00202897">
        <w:rPr>
          <w:rFonts w:ascii="Consolas" w:hAnsi="Consolas"/>
          <w:color w:val="000000"/>
          <w:sz w:val="18"/>
          <w:szCs w:val="18"/>
          <w:bdr w:val="none" w:sz="0" w:space="0" w:color="auto" w:frame="1"/>
          <w:lang w:bidi="ar-SA"/>
        </w:rPr>
        <w:t> </w:t>
      </w:r>
      <w:proofErr w:type="gramStart"/>
      <w:r w:rsidRPr="00202897">
        <w:rPr>
          <w:rFonts w:ascii="Consolas" w:hAnsi="Consolas"/>
          <w:color w:val="000000"/>
          <w:sz w:val="18"/>
          <w:szCs w:val="18"/>
          <w:bdr w:val="none" w:sz="0" w:space="0" w:color="auto" w:frame="1"/>
          <w:lang w:bidi="ar-SA"/>
        </w:rPr>
        <w:t>Intersection(</w:t>
      </w:r>
      <w:proofErr w:type="gramEnd"/>
      <w:r w:rsidRPr="00202897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const</w:t>
      </w:r>
      <w:r w:rsidRPr="00202897">
        <w:rPr>
          <w:rFonts w:ascii="Consolas" w:hAnsi="Consolas"/>
          <w:color w:val="000000"/>
          <w:sz w:val="18"/>
          <w:szCs w:val="18"/>
          <w:bdr w:val="none" w:sz="0" w:space="0" w:color="auto" w:frame="1"/>
          <w:lang w:bidi="ar-SA"/>
        </w:rPr>
        <w:t> List&lt;</w:t>
      </w:r>
      <w:r w:rsidRPr="00202897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float</w:t>
      </w:r>
      <w:r w:rsidRPr="00202897">
        <w:rPr>
          <w:rFonts w:ascii="Consolas" w:hAnsi="Consolas"/>
          <w:color w:val="000000"/>
          <w:sz w:val="18"/>
          <w:szCs w:val="18"/>
          <w:bdr w:val="none" w:sz="0" w:space="0" w:color="auto" w:frame="1"/>
          <w:lang w:bidi="ar-SA"/>
        </w:rPr>
        <w:t>&gt; &amp;list1, </w:t>
      </w:r>
      <w:r w:rsidRPr="00202897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const</w:t>
      </w:r>
      <w:r w:rsidRPr="00202897">
        <w:rPr>
          <w:rFonts w:ascii="Consolas" w:hAnsi="Consolas"/>
          <w:color w:val="000000"/>
          <w:sz w:val="18"/>
          <w:szCs w:val="18"/>
          <w:bdr w:val="none" w:sz="0" w:space="0" w:color="auto" w:frame="1"/>
          <w:lang w:bidi="ar-SA"/>
        </w:rPr>
        <w:t> List&lt;</w:t>
      </w:r>
      <w:r w:rsidRPr="00202897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float</w:t>
      </w:r>
      <w:r w:rsidRPr="00202897">
        <w:rPr>
          <w:rFonts w:ascii="Consolas" w:hAnsi="Consolas"/>
          <w:color w:val="000000"/>
          <w:sz w:val="18"/>
          <w:szCs w:val="18"/>
          <w:bdr w:val="none" w:sz="0" w:space="0" w:color="auto" w:frame="1"/>
          <w:lang w:bidi="ar-SA"/>
        </w:rPr>
        <w:t>&gt; &amp;list2,List&lt;</w:t>
      </w:r>
      <w:r w:rsidRPr="00202897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bidi="ar-SA"/>
        </w:rPr>
        <w:t>float</w:t>
      </w:r>
      <w:r w:rsidRPr="00202897">
        <w:rPr>
          <w:rFonts w:ascii="Consolas" w:hAnsi="Consolas"/>
          <w:color w:val="000000"/>
          <w:sz w:val="18"/>
          <w:szCs w:val="18"/>
          <w:bdr w:val="none" w:sz="0" w:space="0" w:color="auto" w:frame="1"/>
          <w:lang w:bidi="ar-SA"/>
        </w:rPr>
        <w:t>&gt; &amp;result) { </w:t>
      </w:r>
    </w:p>
    <w:p w14:paraId="7FB5A981" w14:textId="00C8EEC6" w:rsidR="00202897" w:rsidRPr="00202897" w:rsidRDefault="00202897" w:rsidP="00202897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 xml:space="preserve">    </w:t>
      </w:r>
      <w:proofErr w:type="spellStart"/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ListIterator</w:t>
      </w:r>
      <w:proofErr w:type="spellEnd"/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&lt;</w:t>
      </w:r>
      <w:r w:rsidRPr="00202897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float</w:t>
      </w:r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&gt; iter1(list1), iter2(list2);  </w:t>
      </w:r>
    </w:p>
    <w:p w14:paraId="7734C4A1" w14:textId="77777777" w:rsidR="00202897" w:rsidRPr="00202897" w:rsidRDefault="00202897" w:rsidP="00202897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202897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float</w:t>
      </w:r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*num1 = iter1.Next(), *num2 = iter2.Next();  </w:t>
      </w:r>
    </w:p>
    <w:p w14:paraId="3E683D9D" w14:textId="77777777" w:rsidR="00202897" w:rsidRPr="00202897" w:rsidRDefault="00202897" w:rsidP="00202897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202897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while</w:t>
      </w:r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(num1 &amp;&amp; num2) {  </w:t>
      </w:r>
    </w:p>
    <w:p w14:paraId="401083E1" w14:textId="77777777" w:rsidR="00202897" w:rsidRPr="00202897" w:rsidRDefault="00202897" w:rsidP="00202897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202897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(*num1 &lt; *num2) {  </w:t>
      </w:r>
    </w:p>
    <w:p w14:paraId="54A03264" w14:textId="77777777" w:rsidR="00202897" w:rsidRPr="00202897" w:rsidRDefault="00202897" w:rsidP="00202897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num1 = iter1.Next();  </w:t>
      </w:r>
    </w:p>
    <w:p w14:paraId="20BA167F" w14:textId="77777777" w:rsidR="00202897" w:rsidRPr="00202897" w:rsidRDefault="00202897" w:rsidP="00202897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1DFDDCC2" w14:textId="77777777" w:rsidR="00202897" w:rsidRPr="00202897" w:rsidRDefault="00202897" w:rsidP="00202897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202897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else</w:t>
      </w:r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202897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(*num1 &gt; *num2) {  </w:t>
      </w:r>
    </w:p>
    <w:p w14:paraId="2F0AB10E" w14:textId="77777777" w:rsidR="00202897" w:rsidRPr="00202897" w:rsidRDefault="00202897" w:rsidP="00202897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num2 = iter2.Next();  </w:t>
      </w:r>
    </w:p>
    <w:p w14:paraId="483730DD" w14:textId="77777777" w:rsidR="00202897" w:rsidRPr="00202897" w:rsidRDefault="00202897" w:rsidP="00202897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085A72C5" w14:textId="77777777" w:rsidR="00202897" w:rsidRPr="00202897" w:rsidRDefault="00202897" w:rsidP="00202897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202897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else</w:t>
      </w:r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{  </w:t>
      </w:r>
    </w:p>
    <w:p w14:paraId="10F192F0" w14:textId="77777777" w:rsidR="00202897" w:rsidRPr="00202897" w:rsidRDefault="00202897" w:rsidP="00202897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proofErr w:type="spellStart"/>
      <w:proofErr w:type="gramStart"/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result.Insert</w:t>
      </w:r>
      <w:proofErr w:type="spellEnd"/>
      <w:proofErr w:type="gramEnd"/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(*num1, -1);  </w:t>
      </w:r>
    </w:p>
    <w:p w14:paraId="1E9EAA7A" w14:textId="77777777" w:rsidR="00202897" w:rsidRPr="00202897" w:rsidRDefault="00202897" w:rsidP="00202897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num1 = iter1.Next();  </w:t>
      </w:r>
    </w:p>
    <w:p w14:paraId="47FEC105" w14:textId="77777777" w:rsidR="00202897" w:rsidRPr="00202897" w:rsidRDefault="00202897" w:rsidP="00202897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num2 = iter2.Next();  </w:t>
      </w:r>
    </w:p>
    <w:p w14:paraId="133FA739" w14:textId="77777777" w:rsidR="00202897" w:rsidRPr="00202897" w:rsidRDefault="00202897" w:rsidP="00202897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0BFEF759" w14:textId="056197D0" w:rsidR="00202897" w:rsidRPr="00202897" w:rsidRDefault="00202897" w:rsidP="00202897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7D98EAD2" w14:textId="47FDEE25" w:rsidR="00BD7CB9" w:rsidRPr="00BD7CB9" w:rsidRDefault="00202897" w:rsidP="00BD7CB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 w:hint="eastAsia"/>
          <w:color w:val="5C5C5C"/>
          <w:sz w:val="18"/>
          <w:szCs w:val="18"/>
          <w:lang w:eastAsia="zh-CN" w:bidi="ar-SA"/>
        </w:rPr>
      </w:pPr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}</w:t>
      </w:r>
      <w:bookmarkStart w:id="11" w:name="_Toc59383658"/>
    </w:p>
    <w:p w14:paraId="293444C4" w14:textId="73A5D6C8" w:rsidR="00BD7CB9" w:rsidRDefault="00BD7CB9" w:rsidP="00BD7CB9">
      <w:pPr>
        <w:rPr>
          <w:lang w:eastAsia="zh-CN"/>
        </w:rPr>
      </w:pPr>
    </w:p>
    <w:p w14:paraId="3C2DB297" w14:textId="77777777" w:rsidR="00BD7CB9" w:rsidRPr="00BD7CB9" w:rsidRDefault="00BD7CB9" w:rsidP="00BD7CB9">
      <w:pPr>
        <w:rPr>
          <w:rFonts w:hint="eastAsia"/>
          <w:lang w:eastAsia="zh-CN"/>
        </w:rPr>
      </w:pPr>
    </w:p>
    <w:p w14:paraId="2C7C0D53" w14:textId="3A9191F3" w:rsidR="0075165E" w:rsidRDefault="00BD7CB9" w:rsidP="007313D4">
      <w:pPr>
        <w:pStyle w:val="2"/>
        <w:spacing w:before="120"/>
      </w:pPr>
      <w:r>
        <w:t>2</w:t>
      </w:r>
      <w:r>
        <w:rPr>
          <w:rFonts w:hint="eastAsia"/>
        </w:rPr>
        <w:t>.</w:t>
      </w:r>
      <w:r>
        <w:t>2</w:t>
      </w:r>
      <w:r>
        <w:rPr>
          <w:b/>
          <w:bCs/>
        </w:rPr>
        <w:t xml:space="preserve"> </w:t>
      </w:r>
      <w:r w:rsidR="00202897" w:rsidRPr="00202897">
        <w:rPr>
          <w:rFonts w:hint="eastAsia"/>
          <w:b/>
          <w:bCs/>
        </w:rPr>
        <w:t>test</w:t>
      </w:r>
      <w:r w:rsidR="00202897" w:rsidRPr="00202897">
        <w:rPr>
          <w:b/>
          <w:bCs/>
        </w:rPr>
        <w:t>()</w:t>
      </w:r>
      <w:r w:rsidR="00202897" w:rsidRPr="00202897">
        <w:rPr>
          <w:rFonts w:hint="eastAsia"/>
        </w:rPr>
        <w:t>函数</w:t>
      </w:r>
      <w:r w:rsidR="0075165E">
        <w:rPr>
          <w:rFonts w:hint="eastAsia"/>
        </w:rPr>
        <w:t>实现</w:t>
      </w:r>
      <w:bookmarkEnd w:id="11"/>
    </w:p>
    <w:p w14:paraId="6A76D919" w14:textId="32BC168D" w:rsidR="00960CC1" w:rsidRPr="00960CC1" w:rsidRDefault="00202897" w:rsidP="00202897">
      <w:pPr>
        <w:pStyle w:val="afa"/>
        <w:numPr>
          <w:ilvl w:val="0"/>
          <w:numId w:val="28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test</w:t>
      </w:r>
      <w:r>
        <w:rPr>
          <w:lang w:eastAsia="zh-CN"/>
        </w:rPr>
        <w:t>()</w:t>
      </w:r>
      <w:r>
        <w:rPr>
          <w:rFonts w:hint="eastAsia"/>
          <w:lang w:eastAsia="zh-CN"/>
        </w:rPr>
        <w:t>函数用于外部调用，包含了输入，求交集，展示结果</w:t>
      </w:r>
    </w:p>
    <w:p w14:paraId="6C7385E5" w14:textId="4950AF24" w:rsidR="00954B54" w:rsidRDefault="00BD7CB9" w:rsidP="00A8652E">
      <w:pPr>
        <w:pStyle w:val="3"/>
        <w:spacing w:before="120"/>
      </w:pPr>
      <w:bookmarkStart w:id="12" w:name="_Toc59383659"/>
      <w:r>
        <w:t>2</w:t>
      </w:r>
      <w:r w:rsidR="00954B54">
        <w:rPr>
          <w:rFonts w:hint="eastAsia"/>
        </w:rPr>
        <w:t>.2.</w:t>
      </w:r>
      <w:r>
        <w:t>1</w:t>
      </w:r>
      <w:r w:rsidR="00954B54">
        <w:rPr>
          <w:rFonts w:hint="eastAsia"/>
        </w:rPr>
        <w:t xml:space="preserve"> </w:t>
      </w:r>
      <w:r w:rsidR="00202897" w:rsidRPr="00202897">
        <w:rPr>
          <w:rFonts w:hint="eastAsia"/>
          <w:b/>
          <w:bCs w:val="0"/>
        </w:rPr>
        <w:t>test</w:t>
      </w:r>
      <w:r w:rsidR="00202897" w:rsidRPr="00202897">
        <w:rPr>
          <w:b/>
          <w:bCs w:val="0"/>
        </w:rPr>
        <w:t>()</w:t>
      </w:r>
      <w:r w:rsidR="00202897" w:rsidRPr="00202897">
        <w:rPr>
          <w:rFonts w:hint="eastAsia"/>
        </w:rPr>
        <w:t>函数</w:t>
      </w:r>
      <w:r w:rsidR="00954B54">
        <w:rPr>
          <w:rFonts w:hint="eastAsia"/>
        </w:rPr>
        <w:t>代码</w:t>
      </w:r>
      <w:bookmarkEnd w:id="12"/>
    </w:p>
    <w:p w14:paraId="6B18FDB9" w14:textId="523B5480" w:rsidR="00202897" w:rsidRPr="00202897" w:rsidRDefault="00202897" w:rsidP="00202897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02897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void</w:t>
      </w:r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proofErr w:type="gramStart"/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test(</w:t>
      </w:r>
      <w:proofErr w:type="gramEnd"/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){ </w:t>
      </w:r>
    </w:p>
    <w:p w14:paraId="7ED329AD" w14:textId="030657EE" w:rsidR="00202897" w:rsidRPr="00202897" w:rsidRDefault="00202897" w:rsidP="00202897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 xml:space="preserve">    </w:t>
      </w:r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List&lt;</w:t>
      </w:r>
      <w:r w:rsidRPr="00202897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float</w:t>
      </w:r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&gt; list1, list2, result;  </w:t>
      </w:r>
    </w:p>
    <w:p w14:paraId="05F2D188" w14:textId="77777777" w:rsidR="00202897" w:rsidRPr="00202897" w:rsidRDefault="00202897" w:rsidP="00202897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202897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proofErr w:type="spellStart"/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tempInt</w:t>
      </w:r>
      <w:proofErr w:type="spellEnd"/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4F5CEF4D" w14:textId="77777777" w:rsidR="00202897" w:rsidRPr="00202897" w:rsidRDefault="00202897" w:rsidP="00202897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202897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while</w:t>
      </w:r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proofErr w:type="spellStart"/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cin</w:t>
      </w:r>
      <w:proofErr w:type="spellEnd"/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&gt;&gt; </w:t>
      </w:r>
      <w:proofErr w:type="spellStart"/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tempInt</w:t>
      </w:r>
      <w:proofErr w:type="spellEnd"/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, </w:t>
      </w:r>
      <w:proofErr w:type="spellStart"/>
      <w:proofErr w:type="gramStart"/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tempInt</w:t>
      </w:r>
      <w:proofErr w:type="spellEnd"/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!</w:t>
      </w:r>
      <w:proofErr w:type="gramEnd"/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= -1) {  </w:t>
      </w:r>
    </w:p>
    <w:p w14:paraId="3B552CD9" w14:textId="77777777" w:rsidR="00202897" w:rsidRPr="00202897" w:rsidRDefault="00202897" w:rsidP="00202897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list1.Insert(</w:t>
      </w:r>
      <w:proofErr w:type="spellStart"/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tempInt</w:t>
      </w:r>
      <w:proofErr w:type="spellEnd"/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, -1);  </w:t>
      </w:r>
    </w:p>
    <w:p w14:paraId="4DA64C6F" w14:textId="77777777" w:rsidR="00202897" w:rsidRPr="00202897" w:rsidRDefault="00202897" w:rsidP="00202897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7FCF22B9" w14:textId="77777777" w:rsidR="00202897" w:rsidRPr="00202897" w:rsidRDefault="00202897" w:rsidP="00202897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202897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while</w:t>
      </w:r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proofErr w:type="spellStart"/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cin</w:t>
      </w:r>
      <w:proofErr w:type="spellEnd"/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&gt;&gt; </w:t>
      </w:r>
      <w:proofErr w:type="spellStart"/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tempInt</w:t>
      </w:r>
      <w:proofErr w:type="spellEnd"/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, </w:t>
      </w:r>
      <w:proofErr w:type="spellStart"/>
      <w:proofErr w:type="gramStart"/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tempInt</w:t>
      </w:r>
      <w:proofErr w:type="spellEnd"/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!</w:t>
      </w:r>
      <w:proofErr w:type="gramEnd"/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= -1) {  </w:t>
      </w:r>
    </w:p>
    <w:p w14:paraId="487422B2" w14:textId="77777777" w:rsidR="00202897" w:rsidRPr="00202897" w:rsidRDefault="00202897" w:rsidP="00202897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list2.Insert(</w:t>
      </w:r>
      <w:proofErr w:type="spellStart"/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tempInt</w:t>
      </w:r>
      <w:proofErr w:type="spellEnd"/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, -1);  </w:t>
      </w:r>
    </w:p>
    <w:p w14:paraId="2A63DA83" w14:textId="77777777" w:rsidR="00202897" w:rsidRPr="00202897" w:rsidRDefault="00202897" w:rsidP="00202897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53C290E1" w14:textId="77777777" w:rsidR="00202897" w:rsidRPr="00202897" w:rsidRDefault="00202897" w:rsidP="00202897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proofErr w:type="gramStart"/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Intersection(</w:t>
      </w:r>
      <w:proofErr w:type="gramEnd"/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list1, list2, result);  </w:t>
      </w:r>
    </w:p>
    <w:p w14:paraId="43AD8D19" w14:textId="77777777" w:rsidR="00202897" w:rsidRDefault="00202897" w:rsidP="00202897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proofErr w:type="spellStart"/>
      <w:proofErr w:type="gramStart"/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result.Show</w:t>
      </w:r>
      <w:proofErr w:type="spellEnd"/>
      <w:proofErr w:type="gramEnd"/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();  </w:t>
      </w:r>
    </w:p>
    <w:p w14:paraId="73E06C24" w14:textId="7A54DBAD" w:rsidR="00587D9B" w:rsidRPr="00202897" w:rsidRDefault="00202897" w:rsidP="00202897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 w:hint="eastAsia"/>
          <w:color w:val="5C5C5C"/>
          <w:sz w:val="18"/>
          <w:szCs w:val="18"/>
          <w:lang w:eastAsia="zh-CN" w:bidi="ar-SA"/>
        </w:rPr>
      </w:pPr>
      <w:r w:rsidRPr="0020289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}  </w:t>
      </w:r>
    </w:p>
    <w:p w14:paraId="05AAA7A1" w14:textId="37308E29" w:rsidR="00960CC1" w:rsidRPr="00960CC1" w:rsidRDefault="00BD7CB9" w:rsidP="00D627C4">
      <w:pPr>
        <w:pStyle w:val="2"/>
        <w:spacing w:before="120"/>
        <w:rPr>
          <w:rFonts w:hint="eastAsia"/>
        </w:rPr>
      </w:pPr>
      <w:bookmarkStart w:id="13" w:name="_Toc59383660"/>
      <w:r>
        <w:lastRenderedPageBreak/>
        <w:t>2</w:t>
      </w:r>
      <w:r w:rsidR="0075165E">
        <w:rPr>
          <w:rFonts w:hint="eastAsia"/>
        </w:rPr>
        <w:t xml:space="preserve">.3 </w:t>
      </w:r>
      <w:r w:rsidR="00D627C4">
        <w:rPr>
          <w:rFonts w:hint="eastAsia"/>
        </w:rPr>
        <w:t>主函数</w:t>
      </w:r>
      <w:r w:rsidR="0075165E">
        <w:rPr>
          <w:rFonts w:hint="eastAsia"/>
        </w:rPr>
        <w:t>的实现</w:t>
      </w:r>
      <w:bookmarkEnd w:id="13"/>
    </w:p>
    <w:p w14:paraId="7EED907E" w14:textId="3C69EAE7" w:rsidR="00587D9B" w:rsidRDefault="00BD7CB9" w:rsidP="00A8652E">
      <w:pPr>
        <w:pStyle w:val="3"/>
        <w:spacing w:before="120"/>
      </w:pPr>
      <w:bookmarkStart w:id="14" w:name="_Toc59383661"/>
      <w:r>
        <w:t>2</w:t>
      </w:r>
      <w:r w:rsidR="00587D9B">
        <w:rPr>
          <w:rFonts w:hint="eastAsia"/>
        </w:rPr>
        <w:t>.3.</w:t>
      </w:r>
      <w:r>
        <w:t>1</w:t>
      </w:r>
      <w:r w:rsidR="00587D9B">
        <w:rPr>
          <w:rFonts w:hint="eastAsia"/>
        </w:rPr>
        <w:t xml:space="preserve"> </w:t>
      </w:r>
      <w:r w:rsidR="00D627C4">
        <w:rPr>
          <w:rFonts w:hint="eastAsia"/>
        </w:rPr>
        <w:t>主函数</w:t>
      </w:r>
      <w:r w:rsidR="00587D9B">
        <w:rPr>
          <w:rFonts w:hint="eastAsia"/>
        </w:rPr>
        <w:t>代码</w:t>
      </w:r>
      <w:bookmarkEnd w:id="14"/>
    </w:p>
    <w:p w14:paraId="74C9EF34" w14:textId="7A07BCDB" w:rsidR="00D627C4" w:rsidRPr="00D627C4" w:rsidRDefault="00D627C4" w:rsidP="00D627C4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7C4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D627C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proofErr w:type="gramStart"/>
      <w:r w:rsidRPr="00D627C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main(</w:t>
      </w:r>
      <w:proofErr w:type="gramEnd"/>
      <w:r w:rsidRPr="00D627C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 {</w:t>
      </w:r>
    </w:p>
    <w:p w14:paraId="2E86C4DF" w14:textId="5565E0AD" w:rsidR="00D627C4" w:rsidRPr="00D627C4" w:rsidRDefault="00D627C4" w:rsidP="00D627C4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 xml:space="preserve">    </w:t>
      </w:r>
      <w:proofErr w:type="gramStart"/>
      <w:r w:rsidRPr="00D627C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test(</w:t>
      </w:r>
      <w:proofErr w:type="gramEnd"/>
      <w:r w:rsidRPr="00D627C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);  </w:t>
      </w:r>
    </w:p>
    <w:p w14:paraId="033B594F" w14:textId="77777777" w:rsidR="00D627C4" w:rsidRPr="00D627C4" w:rsidRDefault="00D627C4" w:rsidP="00D627C4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7C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proofErr w:type="spellStart"/>
      <w:r w:rsidRPr="00D627C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cout</w:t>
      </w:r>
      <w:proofErr w:type="spellEnd"/>
      <w:r w:rsidRPr="00D627C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</w:t>
      </w:r>
      <w:proofErr w:type="spellStart"/>
      <w:r w:rsidRPr="00D627C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endl</w:t>
      </w:r>
      <w:proofErr w:type="spellEnd"/>
      <w:r w:rsidRPr="00D627C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16DDEB51" w14:textId="77777777" w:rsidR="00D627C4" w:rsidRPr="00D627C4" w:rsidRDefault="00D627C4" w:rsidP="00D627C4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7C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system(</w:t>
      </w:r>
      <w:r w:rsidRPr="00D627C4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"pause"</w:t>
      </w:r>
      <w:r w:rsidRPr="00D627C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);  </w:t>
      </w:r>
    </w:p>
    <w:p w14:paraId="513742F1" w14:textId="77777777" w:rsidR="00D627C4" w:rsidRPr="00D627C4" w:rsidRDefault="00D627C4" w:rsidP="00D627C4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7C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D627C4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return</w:t>
      </w:r>
      <w:r w:rsidRPr="00D627C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0; </w:t>
      </w:r>
    </w:p>
    <w:p w14:paraId="5F4DF8BB" w14:textId="7BBE5E68" w:rsidR="00587D9B" w:rsidRPr="00D627C4" w:rsidRDefault="00D627C4" w:rsidP="00D627C4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 w:hint="eastAsia"/>
          <w:color w:val="5C5C5C"/>
          <w:sz w:val="18"/>
          <w:szCs w:val="18"/>
          <w:lang w:eastAsia="zh-CN" w:bidi="ar-SA"/>
        </w:rPr>
      </w:pPr>
      <w:r>
        <w:rPr>
          <w:rFonts w:ascii="Consolas" w:hAnsi="Consolas" w:cs="宋体" w:hint="eastAsia"/>
          <w:color w:val="000000"/>
          <w:sz w:val="18"/>
          <w:szCs w:val="18"/>
          <w:bdr w:val="none" w:sz="0" w:space="0" w:color="auto" w:frame="1"/>
          <w:lang w:eastAsia="zh-CN" w:bidi="ar-SA"/>
        </w:rPr>
        <w:t>}</w:t>
      </w:r>
      <w:r w:rsidRPr="00D627C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</w:p>
    <w:p w14:paraId="4D4C16A5" w14:textId="61D0A61E" w:rsidR="00587D9B" w:rsidRDefault="00587D9B" w:rsidP="00587D9B">
      <w:pPr>
        <w:rPr>
          <w:lang w:eastAsia="zh-CN"/>
        </w:rPr>
      </w:pPr>
    </w:p>
    <w:p w14:paraId="1C81C8AF" w14:textId="39FCAEC0" w:rsidR="00BD7CB9" w:rsidRDefault="00BD7CB9" w:rsidP="00587D9B">
      <w:pPr>
        <w:rPr>
          <w:lang w:eastAsia="zh-CN"/>
        </w:rPr>
      </w:pPr>
    </w:p>
    <w:p w14:paraId="2DC8D90A" w14:textId="77777777" w:rsidR="00BD7CB9" w:rsidRPr="00587D9B" w:rsidRDefault="00BD7CB9" w:rsidP="00587D9B">
      <w:pPr>
        <w:rPr>
          <w:rFonts w:hint="eastAsia"/>
          <w:lang w:eastAsia="zh-CN"/>
        </w:rPr>
      </w:pPr>
    </w:p>
    <w:p w14:paraId="19105144" w14:textId="58715777" w:rsidR="0075165E" w:rsidRDefault="00BD7CB9" w:rsidP="0075165E">
      <w:pPr>
        <w:pStyle w:val="1"/>
        <w:spacing w:after="240"/>
        <w:rPr>
          <w:lang w:eastAsia="zh-CN"/>
        </w:rPr>
      </w:pPr>
      <w:bookmarkStart w:id="15" w:name="_Toc59383662"/>
      <w:r>
        <w:rPr>
          <w:lang w:eastAsia="zh-CN"/>
        </w:rPr>
        <w:t>3</w:t>
      </w:r>
      <w:r w:rsidR="0075165E" w:rsidRPr="0075165E">
        <w:rPr>
          <w:rFonts w:hint="eastAsia"/>
          <w:lang w:eastAsia="zh-CN"/>
        </w:rPr>
        <w:t xml:space="preserve"> </w:t>
      </w:r>
      <w:r w:rsidR="0075165E" w:rsidRPr="0075165E">
        <w:rPr>
          <w:rFonts w:hint="eastAsia"/>
          <w:lang w:eastAsia="zh-CN"/>
        </w:rPr>
        <w:t>测试</w:t>
      </w:r>
      <w:bookmarkEnd w:id="15"/>
    </w:p>
    <w:p w14:paraId="220A5228" w14:textId="716E9C34" w:rsidR="004135DF" w:rsidRDefault="00BD7CB9" w:rsidP="004135DF">
      <w:pPr>
        <w:pStyle w:val="2"/>
        <w:spacing w:before="120"/>
      </w:pPr>
      <w:bookmarkStart w:id="16" w:name="_Toc59383663"/>
      <w:r>
        <w:rPr>
          <w:rFonts w:hint="eastAsia"/>
        </w:rPr>
        <w:t>3</w:t>
      </w:r>
      <w:r w:rsidR="004135DF">
        <w:rPr>
          <w:rFonts w:hint="eastAsia"/>
        </w:rPr>
        <w:t xml:space="preserve">.1 </w:t>
      </w:r>
      <w:r w:rsidR="004135DF">
        <w:rPr>
          <w:rFonts w:hint="eastAsia"/>
        </w:rPr>
        <w:t>功能测试</w:t>
      </w:r>
      <w:bookmarkEnd w:id="16"/>
    </w:p>
    <w:p w14:paraId="00FE81B5" w14:textId="21BC8863" w:rsidR="004135DF" w:rsidRDefault="00BD7CB9" w:rsidP="004135DF">
      <w:pPr>
        <w:pStyle w:val="3"/>
        <w:spacing w:before="120"/>
      </w:pPr>
      <w:bookmarkStart w:id="17" w:name="_Toc59383664"/>
      <w:r>
        <w:rPr>
          <w:rFonts w:hint="eastAsia"/>
        </w:rPr>
        <w:t>3</w:t>
      </w:r>
      <w:r w:rsidR="004135DF">
        <w:rPr>
          <w:rFonts w:hint="eastAsia"/>
        </w:rPr>
        <w:t xml:space="preserve">.1.1 </w:t>
      </w:r>
      <w:r w:rsidR="00D627C4">
        <w:rPr>
          <w:rFonts w:hint="eastAsia"/>
        </w:rPr>
        <w:t>测试</w:t>
      </w:r>
      <w:r w:rsidR="00D627C4">
        <w:rPr>
          <w:rFonts w:hint="eastAsia"/>
        </w:rPr>
        <w:t>1</w:t>
      </w:r>
      <w:bookmarkEnd w:id="17"/>
    </w:p>
    <w:p w14:paraId="12A18200" w14:textId="77777777" w:rsidR="00D627C4" w:rsidRDefault="004135DF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</w:t>
      </w:r>
      <w:r>
        <w:rPr>
          <w:rFonts w:hint="eastAsia"/>
          <w:lang w:eastAsia="zh-CN"/>
        </w:rPr>
        <w:t>：</w:t>
      </w:r>
    </w:p>
    <w:p w14:paraId="30F9F264" w14:textId="77777777" w:rsidR="00D627C4" w:rsidRPr="00D627C4" w:rsidRDefault="00D627C4" w:rsidP="00D627C4">
      <w:pPr>
        <w:jc w:val="left"/>
        <w:rPr>
          <w:lang w:eastAsia="zh-CN"/>
        </w:rPr>
      </w:pPr>
      <w:r>
        <w:rPr>
          <w:lang w:eastAsia="zh-CN"/>
        </w:rPr>
        <w:tab/>
      </w:r>
      <w:r w:rsidRPr="00D627C4">
        <w:rPr>
          <w:lang w:eastAsia="zh-CN"/>
        </w:rPr>
        <w:t>1 2 5 -1</w:t>
      </w:r>
    </w:p>
    <w:p w14:paraId="2B6DC622" w14:textId="7FD4B4D9" w:rsidR="00D627C4" w:rsidRDefault="00D627C4" w:rsidP="00D627C4">
      <w:pPr>
        <w:ind w:left="360"/>
        <w:rPr>
          <w:rFonts w:hint="eastAsia"/>
          <w:lang w:eastAsia="zh-CN"/>
        </w:rPr>
      </w:pPr>
      <w:r w:rsidRPr="00D627C4">
        <w:rPr>
          <w:lang w:eastAsia="zh-CN"/>
        </w:rPr>
        <w:t>2 4 5 8 10 -1</w:t>
      </w:r>
    </w:p>
    <w:p w14:paraId="4B96D423" w14:textId="5904E263" w:rsidR="00901EB6" w:rsidRDefault="00901EB6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预期结果</w:t>
      </w:r>
      <w:r>
        <w:rPr>
          <w:rFonts w:hint="eastAsia"/>
          <w:lang w:eastAsia="zh-CN"/>
        </w:rPr>
        <w:t>：</w:t>
      </w:r>
    </w:p>
    <w:p w14:paraId="58B92280" w14:textId="77777777" w:rsidR="00D627C4" w:rsidRDefault="00D627C4" w:rsidP="00D627C4">
      <w:pPr>
        <w:ind w:left="360"/>
        <w:rPr>
          <w:lang w:eastAsia="zh-CN"/>
        </w:rPr>
      </w:pPr>
      <w:r w:rsidRPr="00D627C4">
        <w:rPr>
          <w:lang w:eastAsia="zh-CN"/>
        </w:rPr>
        <w:t>2 5</w:t>
      </w:r>
    </w:p>
    <w:p w14:paraId="113DBF48" w14:textId="7359D7CF" w:rsidR="003118CA" w:rsidRPr="003118CA" w:rsidRDefault="003118CA" w:rsidP="00D627C4">
      <w:pPr>
        <w:ind w:firstLineChars="199" w:firstLine="479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</w:t>
      </w:r>
    </w:p>
    <w:p w14:paraId="08DFE50E" w14:textId="7F9036F6" w:rsidR="004135DF" w:rsidRPr="004135DF" w:rsidRDefault="007313D4" w:rsidP="004135DF">
      <w:pPr>
        <w:rPr>
          <w:lang w:eastAsia="zh-CN"/>
        </w:rPr>
      </w:pPr>
      <w:r w:rsidRPr="007313D4">
        <w:rPr>
          <w:noProof/>
          <w:lang w:eastAsia="zh-CN"/>
        </w:rPr>
        <w:drawing>
          <wp:inline distT="0" distB="0" distL="0" distR="0" wp14:anchorId="1A55FB7A" wp14:editId="6F9D45EB">
            <wp:extent cx="3063505" cy="1341236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10E5" w14:textId="30E32237" w:rsidR="004135DF" w:rsidRDefault="00BD7CB9" w:rsidP="004135DF">
      <w:pPr>
        <w:pStyle w:val="3"/>
        <w:spacing w:before="120"/>
      </w:pPr>
      <w:bookmarkStart w:id="18" w:name="_Toc59383665"/>
      <w:r>
        <w:rPr>
          <w:rFonts w:hint="eastAsia"/>
        </w:rPr>
        <w:t>3</w:t>
      </w:r>
      <w:r w:rsidR="004135DF">
        <w:rPr>
          <w:rFonts w:hint="eastAsia"/>
        </w:rPr>
        <w:t xml:space="preserve">.1.2 </w:t>
      </w:r>
      <w:r w:rsidR="00D627C4">
        <w:rPr>
          <w:rFonts w:hint="eastAsia"/>
        </w:rPr>
        <w:t>测试</w:t>
      </w:r>
      <w:r w:rsidR="00D627C4">
        <w:rPr>
          <w:rFonts w:hint="eastAsia"/>
        </w:rPr>
        <w:t>2</w:t>
      </w:r>
      <w:bookmarkEnd w:id="18"/>
    </w:p>
    <w:p w14:paraId="438BED9E" w14:textId="77E7A06A" w:rsid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</w:p>
    <w:p w14:paraId="04481DE2" w14:textId="77777777" w:rsidR="00D627C4" w:rsidRPr="00D627C4" w:rsidRDefault="00D627C4" w:rsidP="00D627C4">
      <w:pPr>
        <w:ind w:firstLine="482"/>
        <w:rPr>
          <w:bCs/>
          <w:lang w:eastAsia="zh-CN"/>
        </w:rPr>
      </w:pPr>
      <w:r>
        <w:rPr>
          <w:b/>
          <w:lang w:eastAsia="zh-CN"/>
        </w:rPr>
        <w:tab/>
      </w:r>
      <w:r w:rsidRPr="00D627C4">
        <w:rPr>
          <w:bCs/>
          <w:lang w:eastAsia="zh-CN"/>
        </w:rPr>
        <w:t>1 3 5 -1</w:t>
      </w:r>
    </w:p>
    <w:p w14:paraId="0C01FE98" w14:textId="5DAF091E" w:rsidR="00D627C4" w:rsidRPr="00D627C4" w:rsidRDefault="00D627C4" w:rsidP="00D627C4">
      <w:pPr>
        <w:ind w:left="360"/>
        <w:rPr>
          <w:rFonts w:hint="eastAsia"/>
          <w:bCs/>
          <w:lang w:eastAsia="zh-CN"/>
        </w:rPr>
      </w:pPr>
      <w:r w:rsidRPr="00D627C4">
        <w:rPr>
          <w:bCs/>
          <w:lang w:eastAsia="zh-CN"/>
        </w:rPr>
        <w:t>2 4 6 8 10 -1</w:t>
      </w:r>
    </w:p>
    <w:p w14:paraId="6A27AABA" w14:textId="77777777"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lastRenderedPageBreak/>
        <w:t>预期结果：</w:t>
      </w:r>
    </w:p>
    <w:p w14:paraId="3C488E29" w14:textId="77777777" w:rsidR="00D627C4" w:rsidRDefault="00D627C4" w:rsidP="00D627C4">
      <w:pPr>
        <w:ind w:left="360"/>
        <w:rPr>
          <w:b/>
          <w:lang w:eastAsia="zh-CN"/>
        </w:rPr>
      </w:pPr>
      <w:r w:rsidRPr="00D627C4">
        <w:rPr>
          <w:lang w:eastAsia="zh-CN"/>
        </w:rPr>
        <w:t>NULL</w:t>
      </w:r>
    </w:p>
    <w:p w14:paraId="3A3C7329" w14:textId="2D0BE478" w:rsidR="003118CA" w:rsidRPr="003118CA" w:rsidRDefault="003118CA" w:rsidP="00D627C4">
      <w:pPr>
        <w:ind w:firstLineChars="199" w:firstLine="479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实验结果：</w:t>
      </w:r>
    </w:p>
    <w:p w14:paraId="3C1AB061" w14:textId="0CDC7085" w:rsidR="003118CA" w:rsidRPr="003118CA" w:rsidRDefault="007313D4" w:rsidP="003118CA">
      <w:pPr>
        <w:rPr>
          <w:lang w:eastAsia="zh-CN"/>
        </w:rPr>
      </w:pPr>
      <w:r w:rsidRPr="007313D4">
        <w:rPr>
          <w:lang w:eastAsia="zh-CN"/>
        </w:rPr>
        <w:drawing>
          <wp:inline distT="0" distB="0" distL="0" distR="0" wp14:anchorId="7FD5431A" wp14:editId="1C1764E0">
            <wp:extent cx="3034834" cy="13411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3161" cy="1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53D3" w14:textId="00651CDC" w:rsidR="004135DF" w:rsidRDefault="00BD7CB9" w:rsidP="004135DF">
      <w:pPr>
        <w:pStyle w:val="3"/>
        <w:spacing w:before="120"/>
      </w:pPr>
      <w:bookmarkStart w:id="19" w:name="_Toc59383666"/>
      <w:r>
        <w:rPr>
          <w:rFonts w:hint="eastAsia"/>
        </w:rPr>
        <w:t>3</w:t>
      </w:r>
      <w:r w:rsidR="004135DF">
        <w:rPr>
          <w:rFonts w:hint="eastAsia"/>
        </w:rPr>
        <w:t xml:space="preserve">.1.3 </w:t>
      </w:r>
      <w:r w:rsidR="00D627C4">
        <w:rPr>
          <w:rFonts w:hint="eastAsia"/>
        </w:rPr>
        <w:t>测试</w:t>
      </w:r>
      <w:r w:rsidR="00D627C4">
        <w:rPr>
          <w:rFonts w:hint="eastAsia"/>
        </w:rPr>
        <w:t>3</w:t>
      </w:r>
      <w:bookmarkEnd w:id="19"/>
    </w:p>
    <w:p w14:paraId="11C26BD0" w14:textId="77777777" w:rsidR="00D627C4" w:rsidRDefault="003118CA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</w:p>
    <w:p w14:paraId="66425FAA" w14:textId="77777777" w:rsidR="00D627C4" w:rsidRPr="00D627C4" w:rsidRDefault="00D627C4" w:rsidP="00D627C4">
      <w:pPr>
        <w:rPr>
          <w:lang w:eastAsia="zh-CN"/>
        </w:rPr>
      </w:pPr>
      <w:r>
        <w:rPr>
          <w:lang w:eastAsia="zh-CN"/>
        </w:rPr>
        <w:tab/>
      </w:r>
      <w:r w:rsidRPr="00D627C4">
        <w:rPr>
          <w:lang w:eastAsia="zh-CN"/>
        </w:rPr>
        <w:t>1 2 3 4 5 -1</w:t>
      </w:r>
    </w:p>
    <w:p w14:paraId="4CC8D6C9" w14:textId="1B5CEB82" w:rsidR="00D627C4" w:rsidRDefault="00D627C4" w:rsidP="00D627C4">
      <w:pPr>
        <w:ind w:left="360"/>
        <w:rPr>
          <w:rFonts w:hint="eastAsia"/>
          <w:lang w:eastAsia="zh-CN"/>
        </w:rPr>
      </w:pPr>
      <w:r w:rsidRPr="00D627C4">
        <w:rPr>
          <w:lang w:eastAsia="zh-CN"/>
        </w:rPr>
        <w:t>1 2 3 4 5 -1</w:t>
      </w:r>
    </w:p>
    <w:p w14:paraId="0B2CAE7D" w14:textId="6AAEBE56"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预期结果：</w:t>
      </w:r>
    </w:p>
    <w:p w14:paraId="4C2E9D05" w14:textId="5E5508F1" w:rsidR="003118CA" w:rsidRDefault="00D627C4" w:rsidP="00D627C4">
      <w:pPr>
        <w:ind w:left="360"/>
        <w:rPr>
          <w:lang w:eastAsia="zh-CN"/>
        </w:rPr>
      </w:pPr>
      <w:r w:rsidRPr="00D627C4">
        <w:rPr>
          <w:lang w:eastAsia="zh-CN"/>
        </w:rPr>
        <w:t>1 2 3 4 5</w:t>
      </w:r>
    </w:p>
    <w:p w14:paraId="334A97B8" w14:textId="77777777"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实验结果：</w:t>
      </w:r>
    </w:p>
    <w:p w14:paraId="4FAB2B96" w14:textId="54D093C5" w:rsidR="003118CA" w:rsidRDefault="007313D4" w:rsidP="003118CA">
      <w:pPr>
        <w:rPr>
          <w:lang w:eastAsia="zh-CN"/>
        </w:rPr>
      </w:pPr>
      <w:r w:rsidRPr="007313D4">
        <w:rPr>
          <w:lang w:eastAsia="zh-CN"/>
        </w:rPr>
        <w:drawing>
          <wp:inline distT="0" distB="0" distL="0" distR="0" wp14:anchorId="20006F59" wp14:editId="52E49483">
            <wp:extent cx="2975865" cy="122682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9" cy="122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C38E" w14:textId="075B73EE" w:rsidR="00BD7CB9" w:rsidRDefault="00BD7CB9" w:rsidP="003118CA">
      <w:pPr>
        <w:rPr>
          <w:lang w:eastAsia="zh-CN"/>
        </w:rPr>
      </w:pPr>
    </w:p>
    <w:p w14:paraId="5A7B2995" w14:textId="77777777" w:rsidR="00BD7CB9" w:rsidRPr="003118CA" w:rsidRDefault="00BD7CB9" w:rsidP="003118CA">
      <w:pPr>
        <w:rPr>
          <w:rFonts w:hint="eastAsia"/>
          <w:lang w:eastAsia="zh-CN"/>
        </w:rPr>
      </w:pPr>
    </w:p>
    <w:p w14:paraId="74B3E6BE" w14:textId="180DB94C" w:rsidR="004135DF" w:rsidRDefault="00BD7CB9" w:rsidP="004135DF">
      <w:pPr>
        <w:pStyle w:val="3"/>
        <w:spacing w:before="120"/>
      </w:pPr>
      <w:bookmarkStart w:id="20" w:name="_Toc59383667"/>
      <w:r>
        <w:rPr>
          <w:rFonts w:hint="eastAsia"/>
        </w:rPr>
        <w:t>3</w:t>
      </w:r>
      <w:r w:rsidR="004135DF">
        <w:rPr>
          <w:rFonts w:hint="eastAsia"/>
        </w:rPr>
        <w:t xml:space="preserve">.1.4 </w:t>
      </w:r>
      <w:r w:rsidR="00D627C4">
        <w:rPr>
          <w:rFonts w:hint="eastAsia"/>
        </w:rPr>
        <w:t>测试</w:t>
      </w:r>
      <w:r w:rsidR="00D627C4">
        <w:rPr>
          <w:rFonts w:hint="eastAsia"/>
        </w:rPr>
        <w:t>4</w:t>
      </w:r>
      <w:bookmarkEnd w:id="20"/>
    </w:p>
    <w:p w14:paraId="34A7EB47" w14:textId="1E3DBA59" w:rsidR="003118CA" w:rsidRDefault="003118CA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</w:p>
    <w:p w14:paraId="5953B48B" w14:textId="77777777" w:rsidR="00D627C4" w:rsidRPr="00D627C4" w:rsidRDefault="00D627C4" w:rsidP="00D627C4">
      <w:pPr>
        <w:rPr>
          <w:lang w:eastAsia="zh-CN"/>
        </w:rPr>
      </w:pPr>
      <w:r>
        <w:rPr>
          <w:lang w:eastAsia="zh-CN"/>
        </w:rPr>
        <w:tab/>
      </w:r>
      <w:r w:rsidRPr="00D627C4">
        <w:rPr>
          <w:lang w:eastAsia="zh-CN"/>
        </w:rPr>
        <w:t>3 5 7 -1</w:t>
      </w:r>
    </w:p>
    <w:p w14:paraId="41229BCF" w14:textId="7B422178" w:rsidR="00D627C4" w:rsidRDefault="00D627C4" w:rsidP="00D627C4">
      <w:pPr>
        <w:ind w:left="360"/>
        <w:rPr>
          <w:rFonts w:hint="eastAsia"/>
          <w:lang w:eastAsia="zh-CN"/>
        </w:rPr>
      </w:pPr>
      <w:r w:rsidRPr="00D627C4">
        <w:rPr>
          <w:lang w:eastAsia="zh-CN"/>
        </w:rPr>
        <w:t>2 3 4 5 6 7 8 -1</w:t>
      </w:r>
    </w:p>
    <w:p w14:paraId="28F9DE22" w14:textId="77777777"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预期结果：</w:t>
      </w:r>
    </w:p>
    <w:p w14:paraId="14CB81F1" w14:textId="0D690B93" w:rsidR="003118CA" w:rsidRDefault="00D627C4" w:rsidP="00D627C4">
      <w:pPr>
        <w:ind w:left="360"/>
        <w:rPr>
          <w:lang w:eastAsia="zh-CN"/>
        </w:rPr>
      </w:pPr>
      <w:r w:rsidRPr="00D627C4">
        <w:rPr>
          <w:lang w:eastAsia="zh-CN"/>
        </w:rPr>
        <w:t>3 5 7</w:t>
      </w:r>
    </w:p>
    <w:p w14:paraId="5E44A7E2" w14:textId="77777777"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lastRenderedPageBreak/>
        <w:t>实验结果：</w:t>
      </w:r>
    </w:p>
    <w:p w14:paraId="7D6760FF" w14:textId="5922C8E0" w:rsidR="003118CA" w:rsidRDefault="007313D4" w:rsidP="007313D4">
      <w:pPr>
        <w:tabs>
          <w:tab w:val="left" w:pos="1608"/>
        </w:tabs>
        <w:rPr>
          <w:lang w:eastAsia="zh-CN"/>
        </w:rPr>
      </w:pPr>
      <w:r w:rsidRPr="007313D4">
        <w:rPr>
          <w:lang w:eastAsia="zh-CN"/>
        </w:rPr>
        <w:drawing>
          <wp:inline distT="0" distB="0" distL="0" distR="0" wp14:anchorId="43D7D592" wp14:editId="4A291A9B">
            <wp:extent cx="3162574" cy="1371719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22F3" w14:textId="0CA45E42" w:rsidR="00BD7CB9" w:rsidRDefault="00BD7CB9" w:rsidP="007313D4">
      <w:pPr>
        <w:tabs>
          <w:tab w:val="left" w:pos="1608"/>
        </w:tabs>
        <w:rPr>
          <w:lang w:eastAsia="zh-CN"/>
        </w:rPr>
      </w:pPr>
    </w:p>
    <w:p w14:paraId="18C0CB18" w14:textId="77777777" w:rsidR="00BD7CB9" w:rsidRPr="003118CA" w:rsidRDefault="00BD7CB9" w:rsidP="007313D4">
      <w:pPr>
        <w:tabs>
          <w:tab w:val="left" w:pos="1608"/>
        </w:tabs>
        <w:rPr>
          <w:rFonts w:hint="eastAsia"/>
          <w:lang w:eastAsia="zh-CN"/>
        </w:rPr>
      </w:pPr>
    </w:p>
    <w:p w14:paraId="02011E69" w14:textId="48FC3A08" w:rsidR="004135DF" w:rsidRDefault="00BD7CB9" w:rsidP="004135DF">
      <w:pPr>
        <w:pStyle w:val="2"/>
        <w:spacing w:before="120"/>
      </w:pPr>
      <w:bookmarkStart w:id="21" w:name="_Toc59383668"/>
      <w:r>
        <w:t>3</w:t>
      </w:r>
      <w:r w:rsidR="004135DF">
        <w:rPr>
          <w:rFonts w:hint="eastAsia"/>
        </w:rPr>
        <w:t xml:space="preserve">.2 </w:t>
      </w:r>
      <w:r w:rsidR="004135DF">
        <w:rPr>
          <w:rFonts w:hint="eastAsia"/>
        </w:rPr>
        <w:t>边界测试</w:t>
      </w:r>
      <w:bookmarkEnd w:id="21"/>
    </w:p>
    <w:p w14:paraId="7FF85AB6" w14:textId="50269436" w:rsidR="004135DF" w:rsidRDefault="00BD7CB9" w:rsidP="004135DF">
      <w:pPr>
        <w:pStyle w:val="3"/>
        <w:spacing w:before="120"/>
      </w:pPr>
      <w:bookmarkStart w:id="22" w:name="_Toc59383669"/>
      <w:r>
        <w:rPr>
          <w:rFonts w:hint="eastAsia"/>
        </w:rPr>
        <w:t>3</w:t>
      </w:r>
      <w:r w:rsidR="004135DF">
        <w:rPr>
          <w:rFonts w:hint="eastAsia"/>
        </w:rPr>
        <w:t xml:space="preserve">.2.1 </w:t>
      </w:r>
      <w:r w:rsidR="007313D4">
        <w:rPr>
          <w:rFonts w:hint="eastAsia"/>
        </w:rPr>
        <w:t>其中一个链表为空</w:t>
      </w:r>
      <w:bookmarkEnd w:id="22"/>
    </w:p>
    <w:p w14:paraId="5789D8FE" w14:textId="77777777" w:rsidR="007313D4" w:rsidRPr="00D627C4" w:rsidRDefault="007313D4" w:rsidP="007313D4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</w:p>
    <w:p w14:paraId="5E56651C" w14:textId="77777777" w:rsidR="007313D4" w:rsidRPr="00D627C4" w:rsidRDefault="007313D4" w:rsidP="007313D4">
      <w:pPr>
        <w:ind w:left="360"/>
        <w:rPr>
          <w:lang w:eastAsia="zh-CN"/>
        </w:rPr>
      </w:pPr>
      <w:r w:rsidRPr="00D627C4">
        <w:rPr>
          <w:lang w:eastAsia="zh-CN"/>
        </w:rPr>
        <w:t>-1</w:t>
      </w:r>
    </w:p>
    <w:p w14:paraId="3371BF09" w14:textId="77777777" w:rsidR="007313D4" w:rsidRPr="00D627C4" w:rsidRDefault="007313D4" w:rsidP="007313D4">
      <w:pPr>
        <w:ind w:left="360"/>
        <w:rPr>
          <w:rFonts w:hint="eastAsia"/>
          <w:lang w:eastAsia="zh-CN"/>
        </w:rPr>
      </w:pPr>
      <w:r w:rsidRPr="00D627C4">
        <w:rPr>
          <w:lang w:eastAsia="zh-CN"/>
        </w:rPr>
        <w:t>10 100 1000 -1</w:t>
      </w:r>
    </w:p>
    <w:p w14:paraId="2DBA8A45" w14:textId="77777777" w:rsidR="007313D4" w:rsidRPr="003118CA" w:rsidRDefault="007313D4" w:rsidP="007313D4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预期结果：</w:t>
      </w:r>
    </w:p>
    <w:p w14:paraId="68575646" w14:textId="31282DEE" w:rsidR="007313D4" w:rsidRDefault="007313D4" w:rsidP="007313D4">
      <w:pPr>
        <w:ind w:left="360"/>
        <w:rPr>
          <w:lang w:eastAsia="zh-CN"/>
        </w:rPr>
      </w:pPr>
      <w:r w:rsidRPr="007313D4">
        <w:rPr>
          <w:lang w:eastAsia="zh-CN"/>
        </w:rPr>
        <w:t>NULL</w:t>
      </w:r>
    </w:p>
    <w:p w14:paraId="039BEA15" w14:textId="77777777" w:rsidR="007313D4" w:rsidRPr="00FD2CA9" w:rsidRDefault="007313D4" w:rsidP="007313D4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14:paraId="6D76DA27" w14:textId="4DBBE0DC" w:rsidR="007313D4" w:rsidRDefault="007313D4" w:rsidP="007313D4">
      <w:pPr>
        <w:rPr>
          <w:lang w:eastAsia="zh-CN"/>
        </w:rPr>
      </w:pPr>
      <w:r w:rsidRPr="007313D4">
        <w:rPr>
          <w:lang w:eastAsia="zh-CN"/>
        </w:rPr>
        <w:drawing>
          <wp:inline distT="0" distB="0" distL="0" distR="0" wp14:anchorId="7465948D" wp14:editId="7800E306">
            <wp:extent cx="3276884" cy="1402202"/>
            <wp:effectExtent l="0" t="0" r="0" b="762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2F83" w14:textId="5C3C2653" w:rsidR="00BD7CB9" w:rsidRDefault="00BD7CB9" w:rsidP="007313D4">
      <w:pPr>
        <w:rPr>
          <w:lang w:eastAsia="zh-CN"/>
        </w:rPr>
      </w:pPr>
    </w:p>
    <w:p w14:paraId="0A9726D5" w14:textId="77777777" w:rsidR="00BD7CB9" w:rsidRDefault="00BD7CB9" w:rsidP="007313D4">
      <w:pPr>
        <w:rPr>
          <w:rFonts w:hint="eastAsia"/>
          <w:lang w:eastAsia="zh-CN"/>
        </w:rPr>
      </w:pPr>
      <w:bookmarkStart w:id="23" w:name="_GoBack"/>
      <w:bookmarkEnd w:id="23"/>
    </w:p>
    <w:p w14:paraId="67798B0E" w14:textId="66A5F1CA" w:rsidR="004135DF" w:rsidRDefault="00BD7CB9" w:rsidP="004135DF">
      <w:pPr>
        <w:pStyle w:val="3"/>
        <w:spacing w:before="120"/>
      </w:pPr>
      <w:bookmarkStart w:id="24" w:name="_Toc59383670"/>
      <w:r>
        <w:rPr>
          <w:rFonts w:hint="eastAsia"/>
        </w:rPr>
        <w:t>3</w:t>
      </w:r>
      <w:r w:rsidR="004135DF">
        <w:rPr>
          <w:rFonts w:hint="eastAsia"/>
        </w:rPr>
        <w:t xml:space="preserve">.2.2 </w:t>
      </w:r>
      <w:r w:rsidR="007313D4">
        <w:rPr>
          <w:rFonts w:hint="eastAsia"/>
        </w:rPr>
        <w:t>两个链表为空</w:t>
      </w:r>
      <w:bookmarkEnd w:id="24"/>
    </w:p>
    <w:p w14:paraId="3CD87705" w14:textId="2DE8B8F4" w:rsidR="00FD2CA9" w:rsidRDefault="00FD2CA9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测试用例：</w:t>
      </w:r>
    </w:p>
    <w:p w14:paraId="540C3657" w14:textId="31692865" w:rsidR="007313D4" w:rsidRDefault="007313D4" w:rsidP="00FD2CA9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-</w:t>
      </w:r>
      <w:r>
        <w:rPr>
          <w:lang w:eastAsia="zh-CN"/>
        </w:rPr>
        <w:t>1</w:t>
      </w:r>
    </w:p>
    <w:p w14:paraId="71487F16" w14:textId="054055CC" w:rsidR="007313D4" w:rsidRDefault="007313D4" w:rsidP="007313D4">
      <w:pPr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-</w:t>
      </w:r>
      <w:r>
        <w:rPr>
          <w:lang w:eastAsia="zh-CN"/>
        </w:rPr>
        <w:t>1</w:t>
      </w:r>
    </w:p>
    <w:p w14:paraId="575AD9F9" w14:textId="70938C32" w:rsidR="00FD2CA9" w:rsidRDefault="00FD2CA9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</w:p>
    <w:p w14:paraId="677642D6" w14:textId="06AF8FA0" w:rsidR="007313D4" w:rsidRDefault="007313D4" w:rsidP="00FD2CA9">
      <w:pPr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NULL</w:t>
      </w:r>
    </w:p>
    <w:p w14:paraId="53691985" w14:textId="77777777" w:rsidR="00FD2CA9" w:rsidRPr="00FD2CA9" w:rsidRDefault="00FD2CA9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lastRenderedPageBreak/>
        <w:t>实验结果：</w:t>
      </w:r>
    </w:p>
    <w:p w14:paraId="0204EB05" w14:textId="2B6197C8" w:rsidR="00FD2CA9" w:rsidRPr="00FD2CA9" w:rsidRDefault="007313D4" w:rsidP="00FD2CA9">
      <w:pPr>
        <w:rPr>
          <w:lang w:eastAsia="zh-CN"/>
        </w:rPr>
      </w:pPr>
      <w:r w:rsidRPr="007313D4">
        <w:rPr>
          <w:noProof/>
          <w:lang w:eastAsia="zh-CN" w:bidi="ar-SA"/>
        </w:rPr>
        <w:drawing>
          <wp:inline distT="0" distB="0" distL="0" distR="0" wp14:anchorId="7D733E6E" wp14:editId="55CC127E">
            <wp:extent cx="3382653" cy="150876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8651" cy="151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9136" w14:textId="77777777" w:rsidR="00967C27" w:rsidRPr="00ED4D76" w:rsidRDefault="00967C27" w:rsidP="00FD3194">
      <w:pPr>
        <w:pStyle w:val="afff5"/>
        <w:ind w:firstLine="420"/>
        <w:rPr>
          <w:lang w:eastAsia="zh-CN"/>
        </w:rPr>
      </w:pPr>
    </w:p>
    <w:sectPr w:rsidR="00967C27" w:rsidRPr="00ED4D76" w:rsidSect="00FD3194">
      <w:footerReference w:type="default" r:id="rId22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B05F9" w14:textId="77777777" w:rsidR="00DC0479" w:rsidRDefault="00DC0479" w:rsidP="001D0743">
      <w:r>
        <w:separator/>
      </w:r>
    </w:p>
    <w:p w14:paraId="7470FD64" w14:textId="77777777" w:rsidR="00DC0479" w:rsidRDefault="00DC0479" w:rsidP="001D0743"/>
    <w:p w14:paraId="2DB5E0A9" w14:textId="77777777" w:rsidR="00DC0479" w:rsidRDefault="00DC0479" w:rsidP="001D0743"/>
    <w:p w14:paraId="35788CA3" w14:textId="77777777" w:rsidR="00DC0479" w:rsidRDefault="00DC0479" w:rsidP="001D0743"/>
    <w:p w14:paraId="6CB80980" w14:textId="77777777" w:rsidR="00DC0479" w:rsidRDefault="00DC0479" w:rsidP="001D0743"/>
    <w:p w14:paraId="6B516DDB" w14:textId="77777777" w:rsidR="00DC0479" w:rsidRDefault="00DC0479" w:rsidP="001D0743"/>
  </w:endnote>
  <w:endnote w:type="continuationSeparator" w:id="0">
    <w:p w14:paraId="790EE5AC" w14:textId="77777777" w:rsidR="00DC0479" w:rsidRDefault="00DC0479" w:rsidP="001D0743">
      <w:r>
        <w:continuationSeparator/>
      </w:r>
    </w:p>
    <w:p w14:paraId="4B8DF810" w14:textId="77777777" w:rsidR="00DC0479" w:rsidRDefault="00DC0479" w:rsidP="001D0743"/>
    <w:p w14:paraId="20724BF7" w14:textId="77777777" w:rsidR="00DC0479" w:rsidRDefault="00DC0479" w:rsidP="001D0743"/>
    <w:p w14:paraId="5BD90783" w14:textId="77777777" w:rsidR="00DC0479" w:rsidRDefault="00DC0479" w:rsidP="001D0743"/>
    <w:p w14:paraId="3002230E" w14:textId="77777777" w:rsidR="00DC0479" w:rsidRDefault="00DC0479" w:rsidP="001D0743"/>
    <w:p w14:paraId="5D078A3B" w14:textId="77777777" w:rsidR="00DC0479" w:rsidRDefault="00DC0479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Xihei">
    <w:altName w:val="STXihei"/>
    <w:charset w:val="86"/>
    <w:family w:val="auto"/>
    <w:pitch w:val="variable"/>
    <w:sig w:usb0="00000287" w:usb1="080F0000" w:usb2="00000010" w:usb3="00000000" w:csb0="0004009F" w:csb1="00000000"/>
  </w:font>
  <w:font w:name="STXingkai">
    <w:altName w:val="华文行楷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28AEB" w14:textId="77777777" w:rsidR="00913333" w:rsidRPr="00F57004" w:rsidRDefault="00913333" w:rsidP="001D0743">
    <w:pPr>
      <w:pStyle w:val="a4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14:paraId="3A382307" w14:textId="77777777" w:rsidR="00913333" w:rsidRDefault="00913333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447E4" w14:textId="77777777" w:rsidR="00913333" w:rsidRPr="009035C9" w:rsidRDefault="00913333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7C728" w14:textId="77777777" w:rsidR="00913333" w:rsidRDefault="00913333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F84ED" w14:textId="77777777" w:rsidR="00913333" w:rsidRDefault="00913333" w:rsidP="001D0743">
    <w:pPr>
      <w:pStyle w:val="a4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3359887"/>
      <w:docPartObj>
        <w:docPartGallery w:val="Page Numbers (Bottom of Page)"/>
        <w:docPartUnique/>
      </w:docPartObj>
    </w:sdtPr>
    <w:sdtContent>
      <w:p w14:paraId="0855C4DD" w14:textId="77777777" w:rsidR="00913333" w:rsidRDefault="00913333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5D6E16FE" w14:textId="77777777" w:rsidR="00913333" w:rsidRPr="00E0298B" w:rsidRDefault="00913333" w:rsidP="001D0743">
    <w:pPr>
      <w:pStyle w:val="a4"/>
      <w:ind w:firstLine="360"/>
    </w:pPr>
  </w:p>
  <w:p w14:paraId="6374FDC4" w14:textId="77777777" w:rsidR="00913333" w:rsidRDefault="0091333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D46BB8" w14:textId="77777777" w:rsidR="00DC0479" w:rsidRDefault="00DC0479" w:rsidP="001D0743">
      <w:r>
        <w:separator/>
      </w:r>
    </w:p>
    <w:p w14:paraId="4635636F" w14:textId="77777777" w:rsidR="00DC0479" w:rsidRDefault="00DC0479" w:rsidP="001D0743"/>
    <w:p w14:paraId="09348141" w14:textId="77777777" w:rsidR="00DC0479" w:rsidRDefault="00DC0479" w:rsidP="001D0743"/>
    <w:p w14:paraId="3E4F4B9E" w14:textId="77777777" w:rsidR="00DC0479" w:rsidRDefault="00DC0479" w:rsidP="001D0743"/>
    <w:p w14:paraId="0314BE4D" w14:textId="77777777" w:rsidR="00DC0479" w:rsidRDefault="00DC0479" w:rsidP="001D0743"/>
    <w:p w14:paraId="4DD5318A" w14:textId="77777777" w:rsidR="00DC0479" w:rsidRDefault="00DC0479" w:rsidP="001D0743"/>
  </w:footnote>
  <w:footnote w:type="continuationSeparator" w:id="0">
    <w:p w14:paraId="0322A44E" w14:textId="77777777" w:rsidR="00DC0479" w:rsidRDefault="00DC0479" w:rsidP="001D0743">
      <w:r>
        <w:continuationSeparator/>
      </w:r>
    </w:p>
    <w:p w14:paraId="6305FCAE" w14:textId="77777777" w:rsidR="00DC0479" w:rsidRDefault="00DC0479" w:rsidP="001D0743"/>
    <w:p w14:paraId="77BB8FD4" w14:textId="77777777" w:rsidR="00DC0479" w:rsidRDefault="00DC0479" w:rsidP="001D0743"/>
    <w:p w14:paraId="7189A914" w14:textId="77777777" w:rsidR="00DC0479" w:rsidRDefault="00DC0479" w:rsidP="001D0743"/>
    <w:p w14:paraId="49286837" w14:textId="77777777" w:rsidR="00DC0479" w:rsidRDefault="00DC0479" w:rsidP="001D0743"/>
    <w:p w14:paraId="2E32DAE0" w14:textId="77777777" w:rsidR="00DC0479" w:rsidRDefault="00DC0479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27498" w14:textId="77777777" w:rsidR="00913333" w:rsidRDefault="00913333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D671B" w14:textId="77777777" w:rsidR="00913333" w:rsidRPr="009035C9" w:rsidRDefault="00913333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B2015" w14:textId="77777777" w:rsidR="00913333" w:rsidRDefault="00913333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D62B65"/>
    <w:multiLevelType w:val="multilevel"/>
    <w:tmpl w:val="125A66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0" w15:restartNumberingAfterBreak="0">
    <w:nsid w:val="2F4C2DB4"/>
    <w:multiLevelType w:val="multilevel"/>
    <w:tmpl w:val="14684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2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4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5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6" w15:restartNumberingAfterBreak="0">
    <w:nsid w:val="4682202D"/>
    <w:multiLevelType w:val="hybridMultilevel"/>
    <w:tmpl w:val="42F650A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47F70087"/>
    <w:multiLevelType w:val="hybridMultilevel"/>
    <w:tmpl w:val="E38289F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5027360A"/>
    <w:multiLevelType w:val="hybridMultilevel"/>
    <w:tmpl w:val="CE72745C"/>
    <w:lvl w:ilvl="0" w:tplc="E22089D8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20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1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22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24" w15:restartNumberingAfterBreak="0">
    <w:nsid w:val="78FC296E"/>
    <w:multiLevelType w:val="multilevel"/>
    <w:tmpl w:val="3C584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13228B"/>
    <w:multiLevelType w:val="multilevel"/>
    <w:tmpl w:val="CD42F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9"/>
  </w:num>
  <w:num w:numId="3">
    <w:abstractNumId w:val="22"/>
  </w:num>
  <w:num w:numId="4">
    <w:abstractNumId w:val="15"/>
  </w:num>
  <w:num w:numId="5">
    <w:abstractNumId w:val="23"/>
  </w:num>
  <w:num w:numId="6">
    <w:abstractNumId w:val="1"/>
  </w:num>
  <w:num w:numId="7">
    <w:abstractNumId w:val="4"/>
  </w:num>
  <w:num w:numId="8">
    <w:abstractNumId w:val="12"/>
  </w:num>
  <w:num w:numId="9">
    <w:abstractNumId w:val="21"/>
  </w:num>
  <w:num w:numId="10">
    <w:abstractNumId w:val="3"/>
  </w:num>
  <w:num w:numId="11">
    <w:abstractNumId w:val="6"/>
  </w:num>
  <w:num w:numId="12">
    <w:abstractNumId w:val="11"/>
  </w:num>
  <w:num w:numId="13">
    <w:abstractNumId w:val="8"/>
  </w:num>
  <w:num w:numId="14">
    <w:abstractNumId w:val="8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8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3"/>
  </w:num>
  <w:num w:numId="21">
    <w:abstractNumId w:val="2"/>
  </w:num>
  <w:num w:numId="22">
    <w:abstractNumId w:val="0"/>
  </w:num>
  <w:num w:numId="23">
    <w:abstractNumId w:val="14"/>
  </w:num>
  <w:num w:numId="24">
    <w:abstractNumId w:val="20"/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25"/>
  </w:num>
  <w:num w:numId="28">
    <w:abstractNumId w:val="17"/>
  </w:num>
  <w:num w:numId="29">
    <w:abstractNumId w:val="7"/>
  </w:num>
  <w:num w:numId="30">
    <w:abstractNumId w:val="24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02897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13D4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3333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10E3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D7CB9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7C4"/>
    <w:rsid w:val="00D62B10"/>
    <w:rsid w:val="00D75D06"/>
    <w:rsid w:val="00D808DA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479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53B16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DC9B17"/>
  <w15:docId w15:val="{F05531AB-8F96-410D-8043-89EAE8763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STXihei" w:hAnsi="STXihei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STXihei" w:eastAsia="STXihei" w:hAnsi="STXihei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STXihei" w:eastAsia="宋体" w:hAnsi="STXihei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STXihei" w:eastAsia="STXihei" w:hAnsi="STXihei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STXingkai" w:eastAsia="STXingkai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STXingkai" w:eastAsia="STXingkai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  <w:style w:type="paragraph" w:customStyle="1" w:styleId="alt">
    <w:name w:val="alt"/>
    <w:basedOn w:val="a"/>
    <w:rsid w:val="00202897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7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0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7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7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8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8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7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2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7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52BAAC-52D7-4589-A9DC-E57B0A13E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336</TotalTime>
  <Pages>9</Pages>
  <Words>588</Words>
  <Characters>3353</Characters>
  <Application>Microsoft Office Word</Application>
  <DocSecurity>0</DocSecurity>
  <Lines>27</Lines>
  <Paragraphs>7</Paragraphs>
  <ScaleCrop>false</ScaleCrop>
  <Company>中国石油大学</Company>
  <LinksUpToDate>false</LinksUpToDate>
  <CharactersWithSpaces>3934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赵 子昱</cp:lastModifiedBy>
  <cp:revision>23</cp:revision>
  <cp:lastPrinted>2008-07-17T03:36:00Z</cp:lastPrinted>
  <dcterms:created xsi:type="dcterms:W3CDTF">2017-10-13T02:08:00Z</dcterms:created>
  <dcterms:modified xsi:type="dcterms:W3CDTF">2020-12-20T11:09:00Z</dcterms:modified>
</cp:coreProperties>
</file>